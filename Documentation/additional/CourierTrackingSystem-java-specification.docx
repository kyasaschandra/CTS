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742" w:type="pct"/>
        <w:tblInd w:w="-702" w:type="dxa"/>
        <w:tblLook w:val="04A0" w:firstRow="1" w:lastRow="0" w:firstColumn="1" w:lastColumn="0" w:noHBand="0" w:noVBand="1"/>
      </w:tblPr>
      <w:tblGrid>
        <w:gridCol w:w="1516"/>
        <w:gridCol w:w="8853"/>
      </w:tblGrid>
      <w:tr w:rsidR="002A47BB" w:rsidRPr="00D33F4C" w14:paraId="7AC6643E" w14:textId="77777777" w:rsidTr="54C05A07">
        <w:tc>
          <w:tcPr>
            <w:tcW w:w="714" w:type="pct"/>
            <w:vMerge w:val="restart"/>
            <w:shd w:val="clear" w:color="auto" w:fill="auto"/>
          </w:tcPr>
          <w:p w14:paraId="672A6659" w14:textId="24C3BBC9" w:rsidR="002A47BB" w:rsidRPr="00D33F4C" w:rsidRDefault="001B4558" w:rsidP="00A52DE1">
            <w:pPr>
              <w:spacing w:before="0" w:after="0" w:line="240" w:lineRule="auto"/>
            </w:pPr>
            <w:bookmarkStart w:id="0" w:name="_Toc524172415"/>
            <w:bookmarkStart w:id="1" w:name="_Toc524172378"/>
            <w:bookmarkStart w:id="2" w:name="_Toc524180333"/>
            <w:r w:rsidRPr="00F26624">
              <w:rPr>
                <w:noProof/>
              </w:rPr>
              <w:drawing>
                <wp:inline distT="0" distB="0" distL="0" distR="0" wp14:anchorId="1087C5DB" wp14:editId="0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14:paraId="0A37501D" w14:textId="77777777" w:rsidR="002A47BB" w:rsidRPr="00D33F4C" w:rsidRDefault="002A47BB" w:rsidP="00DF4E80">
            <w:pPr>
              <w:spacing w:before="0" w:after="0" w:line="240" w:lineRule="auto"/>
              <w:jc w:val="center"/>
              <w:rPr>
                <w:rFonts w:cs="Arial"/>
                <w:color w:val="EFA800"/>
                <w:sz w:val="44"/>
                <w:szCs w:val="48"/>
              </w:rPr>
            </w:pPr>
          </w:p>
          <w:p w14:paraId="5DAB6C7B" w14:textId="77777777" w:rsidR="002A47BB" w:rsidRPr="00D33F4C" w:rsidRDefault="002A47BB" w:rsidP="00DF4E80">
            <w:pPr>
              <w:spacing w:before="0" w:after="0" w:line="240" w:lineRule="auto"/>
              <w:jc w:val="center"/>
              <w:rPr>
                <w:rFonts w:cs="Arial"/>
                <w:color w:val="EFA800"/>
                <w:sz w:val="44"/>
                <w:szCs w:val="48"/>
              </w:rPr>
            </w:pPr>
          </w:p>
          <w:p w14:paraId="02EB378F" w14:textId="77777777" w:rsidR="002A47BB" w:rsidRDefault="002A47BB" w:rsidP="00DF4E80">
            <w:pPr>
              <w:spacing w:before="0" w:after="0" w:line="240" w:lineRule="auto"/>
              <w:jc w:val="center"/>
              <w:rPr>
                <w:rFonts w:cs="Arial"/>
                <w:b/>
                <w:color w:val="EFA800"/>
                <w:sz w:val="44"/>
                <w:szCs w:val="48"/>
              </w:rPr>
            </w:pPr>
          </w:p>
          <w:p w14:paraId="3972FB96" w14:textId="77777777"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14:paraId="6A05A809" w14:textId="77777777" w:rsidR="00E0550A" w:rsidRPr="00E0550A" w:rsidRDefault="00E0550A" w:rsidP="00DF4E80">
            <w:pPr>
              <w:spacing w:before="0" w:after="0" w:line="240" w:lineRule="auto"/>
              <w:jc w:val="center"/>
              <w:rPr>
                <w:rFonts w:cs="Arial"/>
                <w:b/>
                <w:color w:val="EFA800"/>
                <w:sz w:val="44"/>
                <w:szCs w:val="48"/>
              </w:rPr>
            </w:pPr>
          </w:p>
          <w:p w14:paraId="00BC0E4B" w14:textId="28C7D289" w:rsidR="00E0550A" w:rsidRDefault="00FE780A" w:rsidP="00DF4E80">
            <w:pPr>
              <w:spacing w:before="0" w:after="0" w:line="240" w:lineRule="auto"/>
              <w:jc w:val="center"/>
              <w:rPr>
                <w:rFonts w:cs="Arial"/>
                <w:b/>
                <w:color w:val="EFA800"/>
                <w:sz w:val="44"/>
                <w:szCs w:val="48"/>
              </w:rPr>
            </w:pPr>
            <w:r>
              <w:rPr>
                <w:rFonts w:cs="Arial"/>
                <w:b/>
                <w:color w:val="EFA800"/>
                <w:sz w:val="44"/>
                <w:szCs w:val="48"/>
              </w:rPr>
              <w:t>Courier Tracking System</w:t>
            </w:r>
          </w:p>
          <w:p w14:paraId="5A39BBE3" w14:textId="77777777" w:rsidR="00E0550A" w:rsidRPr="00E0550A" w:rsidRDefault="00E0550A" w:rsidP="00DF4E80">
            <w:pPr>
              <w:spacing w:before="0" w:after="0" w:line="240" w:lineRule="auto"/>
              <w:jc w:val="center"/>
              <w:rPr>
                <w:rFonts w:cs="Arial"/>
                <w:b/>
                <w:color w:val="EFA800"/>
                <w:sz w:val="44"/>
                <w:szCs w:val="48"/>
              </w:rPr>
            </w:pPr>
          </w:p>
          <w:p w14:paraId="3A2CEA9B" w14:textId="77777777" w:rsidR="00E0550A" w:rsidRDefault="0052010A" w:rsidP="00DF4E80">
            <w:pPr>
              <w:spacing w:before="0" w:after="0" w:line="240" w:lineRule="auto"/>
              <w:jc w:val="center"/>
              <w:rPr>
                <w:rFonts w:cs="Arial"/>
                <w:b/>
                <w:color w:val="EFA800"/>
                <w:sz w:val="44"/>
                <w:szCs w:val="48"/>
              </w:rPr>
            </w:pPr>
            <w:r>
              <w:rPr>
                <w:rFonts w:cs="Arial"/>
                <w:b/>
                <w:color w:val="EFA800"/>
                <w:sz w:val="44"/>
                <w:szCs w:val="48"/>
              </w:rPr>
              <w:t>Java</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14:paraId="41C8F396" w14:textId="77777777" w:rsidR="00E0550A" w:rsidRPr="00E0550A" w:rsidRDefault="00E0550A" w:rsidP="00DF4E80">
            <w:pPr>
              <w:spacing w:before="0" w:after="0" w:line="240" w:lineRule="auto"/>
              <w:jc w:val="center"/>
              <w:rPr>
                <w:rFonts w:cs="Arial"/>
                <w:b/>
                <w:color w:val="EFA800"/>
                <w:sz w:val="44"/>
                <w:szCs w:val="48"/>
              </w:rPr>
            </w:pPr>
          </w:p>
          <w:p w14:paraId="7D791613" w14:textId="77777777"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D75655">
              <w:rPr>
                <w:rFonts w:cs="Arial"/>
                <w:b/>
                <w:color w:val="EFA800"/>
                <w:sz w:val="44"/>
                <w:szCs w:val="48"/>
              </w:rPr>
              <w:t>1.0</w:t>
            </w:r>
          </w:p>
          <w:p w14:paraId="72A3D3EC" w14:textId="77777777" w:rsidR="002A47BB" w:rsidRPr="00D33F4C" w:rsidRDefault="002A47BB" w:rsidP="00DF4E80">
            <w:pPr>
              <w:spacing w:before="0" w:after="0" w:line="240" w:lineRule="auto"/>
              <w:rPr>
                <w:rFonts w:cs="Arial"/>
                <w:color w:val="EFA800"/>
                <w:sz w:val="44"/>
                <w:szCs w:val="48"/>
              </w:rPr>
            </w:pPr>
          </w:p>
        </w:tc>
      </w:tr>
      <w:tr w:rsidR="002A47BB" w:rsidRPr="00D33F4C" w14:paraId="24F19E84" w14:textId="77777777" w:rsidTr="54C05A07">
        <w:tc>
          <w:tcPr>
            <w:tcW w:w="714" w:type="pct"/>
            <w:vMerge/>
          </w:tcPr>
          <w:p w14:paraId="0D0B940D" w14:textId="77777777"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9"/>
              <w:gridCol w:w="2425"/>
              <w:gridCol w:w="2421"/>
              <w:gridCol w:w="2422"/>
            </w:tblGrid>
            <w:tr w:rsidR="002A47BB" w14:paraId="2E5CD136" w14:textId="77777777" w:rsidTr="0006592A">
              <w:trPr>
                <w:trHeight w:val="576"/>
                <w:jc w:val="center"/>
              </w:trPr>
              <w:tc>
                <w:tcPr>
                  <w:tcW w:w="1368" w:type="dxa"/>
                  <w:tcBorders>
                    <w:bottom w:val="single" w:sz="4" w:space="0" w:color="auto"/>
                  </w:tcBorders>
                  <w:shd w:val="clear" w:color="auto" w:fill="E6E6E6"/>
                  <w:vAlign w:val="center"/>
                </w:tcPr>
                <w:p w14:paraId="0E27B00A" w14:textId="77777777" w:rsidR="002A47BB" w:rsidRPr="00A548A7" w:rsidRDefault="002A47BB" w:rsidP="00DF4E80">
                  <w:pPr>
                    <w:spacing w:before="0" w:after="0" w:line="240" w:lineRule="auto"/>
                    <w:jc w:val="center"/>
                    <w:rPr>
                      <w:rFonts w:cs="Arial"/>
                    </w:rPr>
                  </w:pPr>
                </w:p>
              </w:tc>
              <w:tc>
                <w:tcPr>
                  <w:tcW w:w="2520" w:type="dxa"/>
                  <w:shd w:val="clear" w:color="auto" w:fill="E6E6E6"/>
                  <w:vAlign w:val="center"/>
                </w:tcPr>
                <w:p w14:paraId="7A502BA9" w14:textId="77777777"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14:paraId="3C5909D9" w14:textId="77777777"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14:paraId="702BC7DD" w14:textId="77777777" w:rsidR="002A47BB" w:rsidRPr="00A548A7" w:rsidRDefault="002A47BB" w:rsidP="00DF4E80">
                  <w:pPr>
                    <w:spacing w:before="0" w:after="0" w:line="240" w:lineRule="auto"/>
                    <w:jc w:val="center"/>
                    <w:rPr>
                      <w:rFonts w:cs="Arial"/>
                      <w:b/>
                    </w:rPr>
                  </w:pPr>
                  <w:r w:rsidRPr="00A548A7">
                    <w:rPr>
                      <w:rFonts w:cs="Arial"/>
                      <w:b/>
                    </w:rPr>
                    <w:t>Approved By</w:t>
                  </w:r>
                </w:p>
              </w:tc>
            </w:tr>
            <w:tr w:rsidR="002A47BB" w14:paraId="12633D2C" w14:textId="77777777" w:rsidTr="0006592A">
              <w:trPr>
                <w:trHeight w:val="576"/>
                <w:jc w:val="center"/>
              </w:trPr>
              <w:tc>
                <w:tcPr>
                  <w:tcW w:w="1368" w:type="dxa"/>
                  <w:shd w:val="clear" w:color="auto" w:fill="E6E6E6"/>
                  <w:vAlign w:val="center"/>
                </w:tcPr>
                <w:p w14:paraId="0D909AED" w14:textId="77777777"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14:paraId="2D3317C9" w14:textId="6FC14269" w:rsidR="002A47BB" w:rsidRPr="00A548A7" w:rsidRDefault="00FE780A" w:rsidP="00DF4E80">
                  <w:pPr>
                    <w:spacing w:before="0" w:after="0" w:line="240" w:lineRule="auto"/>
                    <w:jc w:val="center"/>
                    <w:rPr>
                      <w:rFonts w:cs="Arial"/>
                    </w:rPr>
                  </w:pPr>
                  <w:r>
                    <w:rPr>
                      <w:rFonts w:cs="Arial"/>
                    </w:rPr>
                    <w:t xml:space="preserve"> </w:t>
                  </w:r>
                </w:p>
              </w:tc>
              <w:tc>
                <w:tcPr>
                  <w:tcW w:w="2520" w:type="dxa"/>
                  <w:vAlign w:val="center"/>
                </w:tcPr>
                <w:p w14:paraId="52A2EDAB" w14:textId="63C97BFD" w:rsidR="002A47BB" w:rsidRPr="00A548A7" w:rsidRDefault="00FE780A" w:rsidP="00DF4E80">
                  <w:pPr>
                    <w:spacing w:before="0" w:after="0" w:line="240" w:lineRule="auto"/>
                    <w:jc w:val="center"/>
                    <w:rPr>
                      <w:rFonts w:cs="Arial"/>
                    </w:rPr>
                  </w:pPr>
                  <w:r>
                    <w:rPr>
                      <w:rFonts w:cs="Arial"/>
                    </w:rPr>
                    <w:t xml:space="preserve"> </w:t>
                  </w:r>
                </w:p>
              </w:tc>
              <w:tc>
                <w:tcPr>
                  <w:tcW w:w="2520" w:type="dxa"/>
                  <w:vAlign w:val="center"/>
                </w:tcPr>
                <w:p w14:paraId="58A47E84" w14:textId="68192D0B" w:rsidR="002A47BB" w:rsidRPr="00A548A7" w:rsidRDefault="00FE780A" w:rsidP="00C01D89">
                  <w:pPr>
                    <w:spacing w:before="0" w:after="0" w:line="240" w:lineRule="auto"/>
                    <w:jc w:val="center"/>
                    <w:rPr>
                      <w:rFonts w:cs="Arial"/>
                    </w:rPr>
                  </w:pPr>
                  <w:r>
                    <w:rPr>
                      <w:rFonts w:cs="Arial"/>
                    </w:rPr>
                    <w:t xml:space="preserve"> </w:t>
                  </w:r>
                </w:p>
              </w:tc>
            </w:tr>
            <w:tr w:rsidR="002A47BB" w14:paraId="7A8D2934" w14:textId="77777777" w:rsidTr="0006592A">
              <w:trPr>
                <w:trHeight w:val="576"/>
                <w:jc w:val="center"/>
              </w:trPr>
              <w:tc>
                <w:tcPr>
                  <w:tcW w:w="1368" w:type="dxa"/>
                  <w:shd w:val="clear" w:color="auto" w:fill="E6E6E6"/>
                  <w:vAlign w:val="center"/>
                </w:tcPr>
                <w:p w14:paraId="7810568A" w14:textId="77777777"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14:paraId="7553FF01" w14:textId="7E0E5B78" w:rsidR="002A47BB" w:rsidRPr="00A548A7" w:rsidRDefault="00FE780A" w:rsidP="00DF4E80">
                  <w:pPr>
                    <w:spacing w:before="0" w:after="0" w:line="240" w:lineRule="auto"/>
                    <w:jc w:val="center"/>
                    <w:rPr>
                      <w:rFonts w:cs="Arial"/>
                    </w:rPr>
                  </w:pPr>
                  <w:r>
                    <w:rPr>
                      <w:rFonts w:cs="Arial"/>
                    </w:rPr>
                    <w:t xml:space="preserve"> </w:t>
                  </w:r>
                </w:p>
              </w:tc>
              <w:tc>
                <w:tcPr>
                  <w:tcW w:w="2520" w:type="dxa"/>
                  <w:vAlign w:val="center"/>
                </w:tcPr>
                <w:p w14:paraId="19F45CF6" w14:textId="030109DE" w:rsidR="002A47BB" w:rsidRPr="00A548A7" w:rsidRDefault="00FE780A" w:rsidP="00DF4E80">
                  <w:pPr>
                    <w:spacing w:before="0" w:after="0" w:line="240" w:lineRule="auto"/>
                    <w:jc w:val="center"/>
                    <w:rPr>
                      <w:rFonts w:cs="Arial"/>
                    </w:rPr>
                  </w:pPr>
                  <w:r>
                    <w:rPr>
                      <w:rFonts w:cs="Arial"/>
                    </w:rPr>
                    <w:t xml:space="preserve"> </w:t>
                  </w:r>
                </w:p>
              </w:tc>
              <w:tc>
                <w:tcPr>
                  <w:tcW w:w="2520" w:type="dxa"/>
                  <w:vAlign w:val="center"/>
                </w:tcPr>
                <w:p w14:paraId="38E2714B" w14:textId="23CD6904" w:rsidR="002A47BB" w:rsidRPr="00A548A7" w:rsidRDefault="00FE780A" w:rsidP="00DF4E80">
                  <w:pPr>
                    <w:spacing w:before="0" w:after="0" w:line="240" w:lineRule="auto"/>
                    <w:jc w:val="center"/>
                    <w:rPr>
                      <w:rFonts w:cs="Arial"/>
                    </w:rPr>
                  </w:pPr>
                  <w:r>
                    <w:rPr>
                      <w:rFonts w:cs="Arial"/>
                    </w:rPr>
                    <w:t xml:space="preserve"> </w:t>
                  </w:r>
                </w:p>
              </w:tc>
            </w:tr>
            <w:tr w:rsidR="002A47BB" w14:paraId="4CCB031D" w14:textId="77777777" w:rsidTr="0006592A">
              <w:trPr>
                <w:trHeight w:val="576"/>
                <w:jc w:val="center"/>
              </w:trPr>
              <w:tc>
                <w:tcPr>
                  <w:tcW w:w="1368" w:type="dxa"/>
                  <w:shd w:val="clear" w:color="auto" w:fill="E6E6E6"/>
                  <w:vAlign w:val="center"/>
                </w:tcPr>
                <w:p w14:paraId="6B9C2904" w14:textId="77777777"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14:paraId="60061E4C" w14:textId="77777777" w:rsidR="002A47BB" w:rsidRPr="00A548A7" w:rsidRDefault="002A47BB" w:rsidP="00DF4E80">
                  <w:pPr>
                    <w:spacing w:before="0" w:after="0" w:line="240" w:lineRule="auto"/>
                    <w:jc w:val="center"/>
                    <w:rPr>
                      <w:rFonts w:cs="Arial"/>
                    </w:rPr>
                  </w:pPr>
                </w:p>
              </w:tc>
              <w:tc>
                <w:tcPr>
                  <w:tcW w:w="2520" w:type="dxa"/>
                  <w:vAlign w:val="center"/>
                </w:tcPr>
                <w:p w14:paraId="44EAFD9C" w14:textId="77777777" w:rsidR="002A47BB" w:rsidRPr="00A548A7" w:rsidRDefault="002A47BB" w:rsidP="00DF4E80">
                  <w:pPr>
                    <w:spacing w:before="0" w:after="0" w:line="240" w:lineRule="auto"/>
                    <w:jc w:val="center"/>
                    <w:rPr>
                      <w:rFonts w:cs="Arial"/>
                    </w:rPr>
                  </w:pPr>
                </w:p>
              </w:tc>
              <w:tc>
                <w:tcPr>
                  <w:tcW w:w="2520" w:type="dxa"/>
                  <w:vAlign w:val="center"/>
                </w:tcPr>
                <w:p w14:paraId="4B94D5A5" w14:textId="77777777" w:rsidR="002A47BB" w:rsidRPr="00A548A7" w:rsidRDefault="002A47BB" w:rsidP="00DF4E80">
                  <w:pPr>
                    <w:spacing w:before="0" w:after="0" w:line="240" w:lineRule="auto"/>
                    <w:jc w:val="center"/>
                    <w:rPr>
                      <w:rFonts w:cs="Arial"/>
                    </w:rPr>
                  </w:pPr>
                </w:p>
              </w:tc>
            </w:tr>
            <w:tr w:rsidR="002A47BB" w14:paraId="0CF7C3ED" w14:textId="77777777" w:rsidTr="0006592A">
              <w:trPr>
                <w:trHeight w:val="576"/>
                <w:jc w:val="center"/>
              </w:trPr>
              <w:tc>
                <w:tcPr>
                  <w:tcW w:w="1368" w:type="dxa"/>
                  <w:shd w:val="clear" w:color="auto" w:fill="E6E6E6"/>
                  <w:vAlign w:val="center"/>
                </w:tcPr>
                <w:p w14:paraId="491072FA" w14:textId="77777777"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14:paraId="1F992EB0" w14:textId="06F35145" w:rsidR="002A47BB" w:rsidRPr="00A548A7" w:rsidRDefault="00FE780A" w:rsidP="00DF4E80">
                  <w:pPr>
                    <w:spacing w:before="0" w:after="0" w:line="240" w:lineRule="auto"/>
                    <w:jc w:val="center"/>
                    <w:rPr>
                      <w:rFonts w:cs="Arial"/>
                    </w:rPr>
                  </w:pPr>
                  <w:r>
                    <w:rPr>
                      <w:rFonts w:cs="Arial"/>
                    </w:rPr>
                    <w:t xml:space="preserve"> </w:t>
                  </w:r>
                </w:p>
              </w:tc>
              <w:tc>
                <w:tcPr>
                  <w:tcW w:w="2520" w:type="dxa"/>
                  <w:vAlign w:val="center"/>
                </w:tcPr>
                <w:p w14:paraId="2E7F1B0D" w14:textId="626CBCD8" w:rsidR="002A47BB" w:rsidRPr="00A548A7" w:rsidRDefault="00FE780A" w:rsidP="00DF4E80">
                  <w:pPr>
                    <w:spacing w:before="0" w:after="0" w:line="240" w:lineRule="auto"/>
                    <w:jc w:val="center"/>
                    <w:rPr>
                      <w:rFonts w:cs="Arial"/>
                    </w:rPr>
                  </w:pPr>
                  <w:r>
                    <w:rPr>
                      <w:rFonts w:cs="Arial"/>
                    </w:rPr>
                    <w:t xml:space="preserve"> </w:t>
                  </w:r>
                </w:p>
              </w:tc>
              <w:tc>
                <w:tcPr>
                  <w:tcW w:w="2520" w:type="dxa"/>
                  <w:vAlign w:val="center"/>
                </w:tcPr>
                <w:p w14:paraId="3A1ACC02" w14:textId="02DF1DED" w:rsidR="002A47BB" w:rsidRPr="00A548A7" w:rsidRDefault="00FE780A" w:rsidP="00DF4E80">
                  <w:pPr>
                    <w:spacing w:before="0" w:after="0" w:line="240" w:lineRule="auto"/>
                    <w:jc w:val="center"/>
                    <w:rPr>
                      <w:rFonts w:cs="Arial"/>
                    </w:rPr>
                  </w:pPr>
                  <w:r>
                    <w:rPr>
                      <w:rFonts w:cs="Arial"/>
                    </w:rPr>
                    <w:t xml:space="preserve"> </w:t>
                  </w:r>
                </w:p>
              </w:tc>
            </w:tr>
          </w:tbl>
          <w:p w14:paraId="3DEEC669" w14:textId="77777777" w:rsidR="002A47BB" w:rsidRPr="00D33F4C" w:rsidRDefault="002A47BB" w:rsidP="00DF4E80">
            <w:pPr>
              <w:spacing w:before="0" w:after="0" w:line="240" w:lineRule="auto"/>
            </w:pPr>
          </w:p>
        </w:tc>
      </w:tr>
      <w:tr w:rsidR="002A47BB" w:rsidRPr="00D33F4C" w14:paraId="3656B9AB" w14:textId="77777777" w:rsidTr="54C05A07">
        <w:tc>
          <w:tcPr>
            <w:tcW w:w="714" w:type="pct"/>
            <w:vMerge/>
          </w:tcPr>
          <w:p w14:paraId="45FB0818" w14:textId="77777777" w:rsidR="002A47BB" w:rsidRPr="00D33F4C" w:rsidRDefault="002A47BB" w:rsidP="00DF4E80">
            <w:pPr>
              <w:spacing w:before="0" w:after="0" w:line="240" w:lineRule="auto"/>
            </w:pPr>
          </w:p>
        </w:tc>
        <w:tc>
          <w:tcPr>
            <w:tcW w:w="4286" w:type="pct"/>
            <w:shd w:val="clear" w:color="auto" w:fill="auto"/>
          </w:tcPr>
          <w:p w14:paraId="049F31CB" w14:textId="77777777" w:rsidR="002A47BB" w:rsidRPr="00D33F4C" w:rsidRDefault="002A47BB" w:rsidP="00DF4E80">
            <w:pPr>
              <w:spacing w:before="0" w:after="0" w:line="240" w:lineRule="auto"/>
              <w:jc w:val="both"/>
              <w:rPr>
                <w:rFonts w:cs="Arial"/>
              </w:rPr>
            </w:pPr>
          </w:p>
          <w:p w14:paraId="53128261" w14:textId="77777777" w:rsidR="002A47BB" w:rsidRPr="00D33F4C" w:rsidRDefault="002A47BB" w:rsidP="00DF4E80">
            <w:pPr>
              <w:spacing w:before="0" w:after="0" w:line="240" w:lineRule="auto"/>
              <w:jc w:val="both"/>
              <w:rPr>
                <w:rFonts w:cs="Arial"/>
              </w:rPr>
            </w:pPr>
          </w:p>
          <w:p w14:paraId="62486C05" w14:textId="77777777" w:rsidR="002A47BB" w:rsidRPr="00D33F4C" w:rsidRDefault="002A47BB" w:rsidP="00DF4E80">
            <w:pPr>
              <w:spacing w:before="0" w:after="0" w:line="240" w:lineRule="auto"/>
              <w:jc w:val="both"/>
              <w:rPr>
                <w:rFonts w:cs="Arial"/>
              </w:rPr>
            </w:pPr>
          </w:p>
          <w:p w14:paraId="4101652C" w14:textId="77777777" w:rsidR="002A47BB" w:rsidRPr="00D33F4C" w:rsidRDefault="002A47BB" w:rsidP="00DF4E80">
            <w:pPr>
              <w:spacing w:before="0" w:after="0" w:line="240" w:lineRule="auto"/>
              <w:jc w:val="both"/>
            </w:pPr>
          </w:p>
        </w:tc>
      </w:tr>
    </w:tbl>
    <w:p w14:paraId="4B99056E" w14:textId="77777777" w:rsidR="00B651E4" w:rsidRDefault="00B651E4" w:rsidP="00DF4E80">
      <w:pPr>
        <w:spacing w:line="240" w:lineRule="auto"/>
        <w:rPr>
          <w:rFonts w:eastAsia="SimSun"/>
          <w:b/>
          <w:color w:val="000080"/>
          <w:sz w:val="40"/>
        </w:rPr>
      </w:pPr>
    </w:p>
    <w:p w14:paraId="1299C43A" w14:textId="77777777" w:rsidR="00105A27" w:rsidRDefault="00105A27" w:rsidP="00DF4E80">
      <w:pPr>
        <w:spacing w:line="240" w:lineRule="auto"/>
        <w:rPr>
          <w:rFonts w:eastAsia="SimSun"/>
          <w:b/>
          <w:color w:val="000080"/>
          <w:sz w:val="40"/>
        </w:rPr>
      </w:pPr>
    </w:p>
    <w:p w14:paraId="4DDBEF00" w14:textId="77777777" w:rsidR="00C25BC6" w:rsidRDefault="00C25BC6" w:rsidP="00DF4E80">
      <w:pPr>
        <w:spacing w:line="240" w:lineRule="auto"/>
        <w:rPr>
          <w:rFonts w:eastAsia="SimSun"/>
          <w:b/>
          <w:color w:val="000080"/>
          <w:sz w:val="40"/>
        </w:rPr>
      </w:pPr>
    </w:p>
    <w:p w14:paraId="3461D779" w14:textId="77777777" w:rsidR="00105A27" w:rsidRDefault="00105A27" w:rsidP="00DF4E80">
      <w:pPr>
        <w:spacing w:line="240" w:lineRule="auto"/>
        <w:rPr>
          <w:rFonts w:eastAsia="SimSun"/>
          <w:b/>
          <w:color w:val="000080"/>
          <w:sz w:val="40"/>
        </w:rPr>
      </w:pPr>
    </w:p>
    <w:p w14:paraId="22E0FC93" w14:textId="77777777"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14:paraId="3CF2D8B6" w14:textId="77777777" w:rsidR="001F3992" w:rsidRDefault="001F3992" w:rsidP="00DF4E80">
      <w:pPr>
        <w:pStyle w:val="TOChead"/>
        <w:spacing w:line="240" w:lineRule="auto"/>
      </w:pPr>
    </w:p>
    <w:p w14:paraId="1A3B9950" w14:textId="06743C57" w:rsidR="00A52DE1"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21638735" w:history="1">
        <w:r w:rsidR="00A52DE1" w:rsidRPr="00123E45">
          <w:rPr>
            <w:rStyle w:val="Hyperlink"/>
            <w:noProof/>
          </w:rPr>
          <w:t>1.0</w:t>
        </w:r>
        <w:r w:rsidR="00A52DE1">
          <w:rPr>
            <w:rFonts w:asciiTheme="minorHAnsi" w:eastAsiaTheme="minorEastAsia" w:hAnsiTheme="minorHAnsi" w:cstheme="minorBidi"/>
            <w:b w:val="0"/>
            <w:noProof/>
            <w:szCs w:val="22"/>
          </w:rPr>
          <w:tab/>
        </w:r>
        <w:r w:rsidR="00A52DE1" w:rsidRPr="00123E45">
          <w:rPr>
            <w:rStyle w:val="Hyperlink"/>
            <w:noProof/>
          </w:rPr>
          <w:t>Introduction</w:t>
        </w:r>
        <w:r w:rsidR="00A52DE1">
          <w:rPr>
            <w:noProof/>
            <w:webHidden/>
          </w:rPr>
          <w:tab/>
        </w:r>
        <w:r w:rsidR="00A52DE1">
          <w:rPr>
            <w:noProof/>
            <w:webHidden/>
          </w:rPr>
          <w:fldChar w:fldCharType="begin"/>
        </w:r>
        <w:r w:rsidR="00A52DE1">
          <w:rPr>
            <w:noProof/>
            <w:webHidden/>
          </w:rPr>
          <w:instrText xml:space="preserve"> PAGEREF _Toc21638735 \h </w:instrText>
        </w:r>
        <w:r w:rsidR="00A52DE1">
          <w:rPr>
            <w:noProof/>
            <w:webHidden/>
          </w:rPr>
        </w:r>
        <w:r w:rsidR="00A52DE1">
          <w:rPr>
            <w:noProof/>
            <w:webHidden/>
          </w:rPr>
          <w:fldChar w:fldCharType="separate"/>
        </w:r>
        <w:r w:rsidR="00C82428">
          <w:rPr>
            <w:noProof/>
            <w:webHidden/>
          </w:rPr>
          <w:t>4</w:t>
        </w:r>
        <w:r w:rsidR="00A52DE1">
          <w:rPr>
            <w:noProof/>
            <w:webHidden/>
          </w:rPr>
          <w:fldChar w:fldCharType="end"/>
        </w:r>
      </w:hyperlink>
    </w:p>
    <w:p w14:paraId="7B755CB0" w14:textId="128C8FE7" w:rsidR="00A52DE1" w:rsidRDefault="005D0C36">
      <w:pPr>
        <w:pStyle w:val="TOC2"/>
        <w:rPr>
          <w:rFonts w:asciiTheme="minorHAnsi" w:eastAsiaTheme="minorEastAsia" w:hAnsiTheme="minorHAnsi" w:cstheme="minorBidi"/>
          <w:b w:val="0"/>
          <w:sz w:val="22"/>
          <w:szCs w:val="22"/>
        </w:rPr>
      </w:pPr>
      <w:hyperlink w:anchor="_Toc21638736" w:history="1">
        <w:r w:rsidR="00A52DE1" w:rsidRPr="00123E45">
          <w:rPr>
            <w:rStyle w:val="Hyperlink"/>
          </w:rPr>
          <w:t>1.1</w:t>
        </w:r>
        <w:r w:rsidR="00A52DE1">
          <w:rPr>
            <w:rFonts w:asciiTheme="minorHAnsi" w:eastAsiaTheme="minorEastAsia" w:hAnsiTheme="minorHAnsi" w:cstheme="minorBidi"/>
            <w:b w:val="0"/>
            <w:sz w:val="22"/>
            <w:szCs w:val="22"/>
          </w:rPr>
          <w:tab/>
        </w:r>
        <w:r w:rsidR="00A52DE1" w:rsidRPr="00123E45">
          <w:rPr>
            <w:rStyle w:val="Hyperlink"/>
          </w:rPr>
          <w:t>Purpose of this document</w:t>
        </w:r>
        <w:r w:rsidR="00A52DE1">
          <w:rPr>
            <w:webHidden/>
          </w:rPr>
          <w:tab/>
        </w:r>
        <w:r w:rsidR="00A52DE1">
          <w:rPr>
            <w:webHidden/>
          </w:rPr>
          <w:fldChar w:fldCharType="begin"/>
        </w:r>
        <w:r w:rsidR="00A52DE1">
          <w:rPr>
            <w:webHidden/>
          </w:rPr>
          <w:instrText xml:space="preserve"> PAGEREF _Toc21638736 \h </w:instrText>
        </w:r>
        <w:r w:rsidR="00A52DE1">
          <w:rPr>
            <w:webHidden/>
          </w:rPr>
        </w:r>
        <w:r w:rsidR="00A52DE1">
          <w:rPr>
            <w:webHidden/>
          </w:rPr>
          <w:fldChar w:fldCharType="separate"/>
        </w:r>
        <w:r w:rsidR="00C82428">
          <w:rPr>
            <w:webHidden/>
          </w:rPr>
          <w:t>4</w:t>
        </w:r>
        <w:r w:rsidR="00A52DE1">
          <w:rPr>
            <w:webHidden/>
          </w:rPr>
          <w:fldChar w:fldCharType="end"/>
        </w:r>
      </w:hyperlink>
    </w:p>
    <w:p w14:paraId="6071C8D7" w14:textId="0AEDC996" w:rsidR="00A52DE1" w:rsidRDefault="005D0C36">
      <w:pPr>
        <w:pStyle w:val="TOC2"/>
        <w:rPr>
          <w:rFonts w:asciiTheme="minorHAnsi" w:eastAsiaTheme="minorEastAsia" w:hAnsiTheme="minorHAnsi" w:cstheme="minorBidi"/>
          <w:b w:val="0"/>
          <w:sz w:val="22"/>
          <w:szCs w:val="22"/>
        </w:rPr>
      </w:pPr>
      <w:hyperlink w:anchor="_Toc21638737" w:history="1">
        <w:r w:rsidR="00A52DE1" w:rsidRPr="00123E45">
          <w:rPr>
            <w:rStyle w:val="Hyperlink"/>
          </w:rPr>
          <w:t>1.2</w:t>
        </w:r>
        <w:r w:rsidR="00A52DE1">
          <w:rPr>
            <w:rFonts w:asciiTheme="minorHAnsi" w:eastAsiaTheme="minorEastAsia" w:hAnsiTheme="minorHAnsi" w:cstheme="minorBidi"/>
            <w:b w:val="0"/>
            <w:sz w:val="22"/>
            <w:szCs w:val="22"/>
          </w:rPr>
          <w:tab/>
        </w:r>
        <w:r w:rsidR="00A52DE1" w:rsidRPr="00123E45">
          <w:rPr>
            <w:rStyle w:val="Hyperlink"/>
          </w:rPr>
          <w:t>Definitions &amp; Acronyms</w:t>
        </w:r>
        <w:r w:rsidR="00A52DE1">
          <w:rPr>
            <w:webHidden/>
          </w:rPr>
          <w:tab/>
        </w:r>
        <w:r w:rsidR="00A52DE1">
          <w:rPr>
            <w:webHidden/>
          </w:rPr>
          <w:fldChar w:fldCharType="begin"/>
        </w:r>
        <w:r w:rsidR="00A52DE1">
          <w:rPr>
            <w:webHidden/>
          </w:rPr>
          <w:instrText xml:space="preserve"> PAGEREF _Toc21638737 \h </w:instrText>
        </w:r>
        <w:r w:rsidR="00A52DE1">
          <w:rPr>
            <w:webHidden/>
          </w:rPr>
        </w:r>
        <w:r w:rsidR="00A52DE1">
          <w:rPr>
            <w:webHidden/>
          </w:rPr>
          <w:fldChar w:fldCharType="separate"/>
        </w:r>
        <w:r w:rsidR="00C82428">
          <w:rPr>
            <w:webHidden/>
          </w:rPr>
          <w:t>4</w:t>
        </w:r>
        <w:r w:rsidR="00A52DE1">
          <w:rPr>
            <w:webHidden/>
          </w:rPr>
          <w:fldChar w:fldCharType="end"/>
        </w:r>
      </w:hyperlink>
    </w:p>
    <w:p w14:paraId="0832D885" w14:textId="4B2C09D5" w:rsidR="00A52DE1" w:rsidRDefault="005D0C36">
      <w:pPr>
        <w:pStyle w:val="TOC2"/>
        <w:rPr>
          <w:rFonts w:asciiTheme="minorHAnsi" w:eastAsiaTheme="minorEastAsia" w:hAnsiTheme="minorHAnsi" w:cstheme="minorBidi"/>
          <w:b w:val="0"/>
          <w:sz w:val="22"/>
          <w:szCs w:val="22"/>
        </w:rPr>
      </w:pPr>
      <w:hyperlink w:anchor="_Toc21638738" w:history="1">
        <w:r w:rsidR="00A52DE1" w:rsidRPr="00123E45">
          <w:rPr>
            <w:rStyle w:val="Hyperlink"/>
          </w:rPr>
          <w:t>1.3</w:t>
        </w:r>
        <w:r w:rsidR="00A52DE1">
          <w:rPr>
            <w:rFonts w:asciiTheme="minorHAnsi" w:eastAsiaTheme="minorEastAsia" w:hAnsiTheme="minorHAnsi" w:cstheme="minorBidi"/>
            <w:b w:val="0"/>
            <w:sz w:val="22"/>
            <w:szCs w:val="22"/>
          </w:rPr>
          <w:tab/>
        </w:r>
        <w:r w:rsidR="00A52DE1" w:rsidRPr="00123E45">
          <w:rPr>
            <w:rStyle w:val="Hyperlink"/>
          </w:rPr>
          <w:t>Project Overview</w:t>
        </w:r>
        <w:r w:rsidR="00A52DE1">
          <w:rPr>
            <w:webHidden/>
          </w:rPr>
          <w:tab/>
        </w:r>
        <w:r w:rsidR="00A52DE1">
          <w:rPr>
            <w:webHidden/>
          </w:rPr>
          <w:fldChar w:fldCharType="begin"/>
        </w:r>
        <w:r w:rsidR="00A52DE1">
          <w:rPr>
            <w:webHidden/>
          </w:rPr>
          <w:instrText xml:space="preserve"> PAGEREF _Toc21638738 \h </w:instrText>
        </w:r>
        <w:r w:rsidR="00A52DE1">
          <w:rPr>
            <w:webHidden/>
          </w:rPr>
        </w:r>
        <w:r w:rsidR="00A52DE1">
          <w:rPr>
            <w:webHidden/>
          </w:rPr>
          <w:fldChar w:fldCharType="separate"/>
        </w:r>
        <w:r w:rsidR="00C82428">
          <w:rPr>
            <w:webHidden/>
          </w:rPr>
          <w:t>4</w:t>
        </w:r>
        <w:r w:rsidR="00A52DE1">
          <w:rPr>
            <w:webHidden/>
          </w:rPr>
          <w:fldChar w:fldCharType="end"/>
        </w:r>
      </w:hyperlink>
    </w:p>
    <w:p w14:paraId="21A915D3" w14:textId="5D92A63D" w:rsidR="00A52DE1" w:rsidRDefault="005D0C36">
      <w:pPr>
        <w:pStyle w:val="TOC2"/>
        <w:rPr>
          <w:rFonts w:asciiTheme="minorHAnsi" w:eastAsiaTheme="minorEastAsia" w:hAnsiTheme="minorHAnsi" w:cstheme="minorBidi"/>
          <w:b w:val="0"/>
          <w:sz w:val="22"/>
          <w:szCs w:val="22"/>
        </w:rPr>
      </w:pPr>
      <w:hyperlink w:anchor="_Toc21638739" w:history="1">
        <w:r w:rsidR="00A52DE1" w:rsidRPr="00123E45">
          <w:rPr>
            <w:rStyle w:val="Hyperlink"/>
          </w:rPr>
          <w:t>1.4</w:t>
        </w:r>
        <w:r w:rsidR="00A52DE1">
          <w:rPr>
            <w:rFonts w:asciiTheme="minorHAnsi" w:eastAsiaTheme="minorEastAsia" w:hAnsiTheme="minorHAnsi" w:cstheme="minorBidi"/>
            <w:b w:val="0"/>
            <w:sz w:val="22"/>
            <w:szCs w:val="22"/>
          </w:rPr>
          <w:tab/>
        </w:r>
        <w:r w:rsidR="00A52DE1" w:rsidRPr="00123E45">
          <w:rPr>
            <w:rStyle w:val="Hyperlink"/>
          </w:rPr>
          <w:t>Scope</w:t>
        </w:r>
        <w:r w:rsidR="00A52DE1">
          <w:rPr>
            <w:webHidden/>
          </w:rPr>
          <w:tab/>
        </w:r>
        <w:r w:rsidR="00A52DE1">
          <w:rPr>
            <w:webHidden/>
          </w:rPr>
          <w:fldChar w:fldCharType="begin"/>
        </w:r>
        <w:r w:rsidR="00A52DE1">
          <w:rPr>
            <w:webHidden/>
          </w:rPr>
          <w:instrText xml:space="preserve"> PAGEREF _Toc21638739 \h </w:instrText>
        </w:r>
        <w:r w:rsidR="00A52DE1">
          <w:rPr>
            <w:webHidden/>
          </w:rPr>
        </w:r>
        <w:r w:rsidR="00A52DE1">
          <w:rPr>
            <w:webHidden/>
          </w:rPr>
          <w:fldChar w:fldCharType="separate"/>
        </w:r>
        <w:r w:rsidR="00C82428">
          <w:rPr>
            <w:webHidden/>
          </w:rPr>
          <w:t>4</w:t>
        </w:r>
        <w:r w:rsidR="00A52DE1">
          <w:rPr>
            <w:webHidden/>
          </w:rPr>
          <w:fldChar w:fldCharType="end"/>
        </w:r>
      </w:hyperlink>
    </w:p>
    <w:p w14:paraId="6EB6F945" w14:textId="5110B864" w:rsidR="00A52DE1" w:rsidRDefault="005D0C36">
      <w:pPr>
        <w:pStyle w:val="TOC2"/>
        <w:rPr>
          <w:rFonts w:asciiTheme="minorHAnsi" w:eastAsiaTheme="minorEastAsia" w:hAnsiTheme="minorHAnsi" w:cstheme="minorBidi"/>
          <w:b w:val="0"/>
          <w:sz w:val="22"/>
          <w:szCs w:val="22"/>
        </w:rPr>
      </w:pPr>
      <w:hyperlink w:anchor="_Toc21638740" w:history="1">
        <w:r w:rsidR="00A52DE1" w:rsidRPr="00123E45">
          <w:rPr>
            <w:rStyle w:val="Hyperlink"/>
          </w:rPr>
          <w:t>1.5</w:t>
        </w:r>
        <w:r w:rsidR="00A52DE1">
          <w:rPr>
            <w:rFonts w:asciiTheme="minorHAnsi" w:eastAsiaTheme="minorEastAsia" w:hAnsiTheme="minorHAnsi" w:cstheme="minorBidi"/>
            <w:b w:val="0"/>
            <w:sz w:val="22"/>
            <w:szCs w:val="22"/>
          </w:rPr>
          <w:tab/>
        </w:r>
        <w:r w:rsidR="00A52DE1" w:rsidRPr="00123E45">
          <w:rPr>
            <w:rStyle w:val="Hyperlink"/>
          </w:rPr>
          <w:t>Intended Audience</w:t>
        </w:r>
        <w:r w:rsidR="00A52DE1">
          <w:rPr>
            <w:webHidden/>
          </w:rPr>
          <w:tab/>
        </w:r>
        <w:r w:rsidR="00A52DE1">
          <w:rPr>
            <w:webHidden/>
          </w:rPr>
          <w:fldChar w:fldCharType="begin"/>
        </w:r>
        <w:r w:rsidR="00A52DE1">
          <w:rPr>
            <w:webHidden/>
          </w:rPr>
          <w:instrText xml:space="preserve"> PAGEREF _Toc21638740 \h </w:instrText>
        </w:r>
        <w:r w:rsidR="00A52DE1">
          <w:rPr>
            <w:webHidden/>
          </w:rPr>
        </w:r>
        <w:r w:rsidR="00A52DE1">
          <w:rPr>
            <w:webHidden/>
          </w:rPr>
          <w:fldChar w:fldCharType="separate"/>
        </w:r>
        <w:r w:rsidR="00C82428">
          <w:rPr>
            <w:webHidden/>
          </w:rPr>
          <w:t>4</w:t>
        </w:r>
        <w:r w:rsidR="00A52DE1">
          <w:rPr>
            <w:webHidden/>
          </w:rPr>
          <w:fldChar w:fldCharType="end"/>
        </w:r>
      </w:hyperlink>
    </w:p>
    <w:p w14:paraId="7C85C00D" w14:textId="5A5FCB23" w:rsidR="00A52DE1" w:rsidRDefault="005D0C36">
      <w:pPr>
        <w:pStyle w:val="TOC2"/>
        <w:rPr>
          <w:rFonts w:asciiTheme="minorHAnsi" w:eastAsiaTheme="minorEastAsia" w:hAnsiTheme="minorHAnsi" w:cstheme="minorBidi"/>
          <w:b w:val="0"/>
          <w:sz w:val="22"/>
          <w:szCs w:val="22"/>
        </w:rPr>
      </w:pPr>
      <w:hyperlink w:anchor="_Toc21638741" w:history="1">
        <w:r w:rsidR="00A52DE1" w:rsidRPr="00123E45">
          <w:rPr>
            <w:rStyle w:val="Hyperlink"/>
          </w:rPr>
          <w:t>1.6</w:t>
        </w:r>
        <w:r w:rsidR="00A52DE1">
          <w:rPr>
            <w:rFonts w:asciiTheme="minorHAnsi" w:eastAsiaTheme="minorEastAsia" w:hAnsiTheme="minorHAnsi" w:cstheme="minorBidi"/>
            <w:b w:val="0"/>
            <w:sz w:val="22"/>
            <w:szCs w:val="22"/>
          </w:rPr>
          <w:tab/>
        </w:r>
        <w:r w:rsidR="00A52DE1" w:rsidRPr="00123E45">
          <w:rPr>
            <w:rStyle w:val="Hyperlink"/>
          </w:rPr>
          <w:t>Hardware and Software Requirement</w:t>
        </w:r>
        <w:r w:rsidR="00A52DE1">
          <w:rPr>
            <w:webHidden/>
          </w:rPr>
          <w:tab/>
        </w:r>
        <w:r w:rsidR="00A52DE1">
          <w:rPr>
            <w:webHidden/>
          </w:rPr>
          <w:fldChar w:fldCharType="begin"/>
        </w:r>
        <w:r w:rsidR="00A52DE1">
          <w:rPr>
            <w:webHidden/>
          </w:rPr>
          <w:instrText xml:space="preserve"> PAGEREF _Toc21638741 \h </w:instrText>
        </w:r>
        <w:r w:rsidR="00A52DE1">
          <w:rPr>
            <w:webHidden/>
          </w:rPr>
        </w:r>
        <w:r w:rsidR="00A52DE1">
          <w:rPr>
            <w:webHidden/>
          </w:rPr>
          <w:fldChar w:fldCharType="separate"/>
        </w:r>
        <w:r w:rsidR="00C82428">
          <w:rPr>
            <w:webHidden/>
          </w:rPr>
          <w:t>4</w:t>
        </w:r>
        <w:r w:rsidR="00A52DE1">
          <w:rPr>
            <w:webHidden/>
          </w:rPr>
          <w:fldChar w:fldCharType="end"/>
        </w:r>
      </w:hyperlink>
    </w:p>
    <w:p w14:paraId="3225B9D2" w14:textId="4805FE75" w:rsidR="00A52DE1" w:rsidRDefault="005D0C36">
      <w:pPr>
        <w:pStyle w:val="TOC2"/>
        <w:rPr>
          <w:rFonts w:asciiTheme="minorHAnsi" w:eastAsiaTheme="minorEastAsia" w:hAnsiTheme="minorHAnsi" w:cstheme="minorBidi"/>
          <w:b w:val="0"/>
          <w:sz w:val="22"/>
          <w:szCs w:val="22"/>
        </w:rPr>
      </w:pPr>
      <w:hyperlink w:anchor="_Toc21638742" w:history="1">
        <w:r w:rsidR="00A52DE1" w:rsidRPr="00123E45">
          <w:rPr>
            <w:rStyle w:val="Hyperlink"/>
          </w:rPr>
          <w:t>1.7</w:t>
        </w:r>
        <w:r w:rsidR="00A52DE1">
          <w:rPr>
            <w:rFonts w:asciiTheme="minorHAnsi" w:eastAsiaTheme="minorEastAsia" w:hAnsiTheme="minorHAnsi" w:cstheme="minorBidi"/>
            <w:b w:val="0"/>
            <w:sz w:val="22"/>
            <w:szCs w:val="22"/>
          </w:rPr>
          <w:tab/>
        </w:r>
        <w:r w:rsidR="00A52DE1" w:rsidRPr="00123E45">
          <w:rPr>
            <w:rStyle w:val="Hyperlink"/>
          </w:rPr>
          <w:t>Eclipse Project Configuration</w:t>
        </w:r>
        <w:r w:rsidR="00A52DE1">
          <w:rPr>
            <w:webHidden/>
          </w:rPr>
          <w:tab/>
        </w:r>
        <w:r w:rsidR="00A52DE1">
          <w:rPr>
            <w:webHidden/>
          </w:rPr>
          <w:fldChar w:fldCharType="begin"/>
        </w:r>
        <w:r w:rsidR="00A52DE1">
          <w:rPr>
            <w:webHidden/>
          </w:rPr>
          <w:instrText xml:space="preserve"> PAGEREF _Toc21638742 \h </w:instrText>
        </w:r>
        <w:r w:rsidR="00A52DE1">
          <w:rPr>
            <w:webHidden/>
          </w:rPr>
        </w:r>
        <w:r w:rsidR="00A52DE1">
          <w:rPr>
            <w:webHidden/>
          </w:rPr>
          <w:fldChar w:fldCharType="separate"/>
        </w:r>
        <w:r w:rsidR="00C82428">
          <w:rPr>
            <w:webHidden/>
          </w:rPr>
          <w:t>5</w:t>
        </w:r>
        <w:r w:rsidR="00A52DE1">
          <w:rPr>
            <w:webHidden/>
          </w:rPr>
          <w:fldChar w:fldCharType="end"/>
        </w:r>
      </w:hyperlink>
    </w:p>
    <w:p w14:paraId="6C5673F2" w14:textId="74A4B5B9" w:rsidR="00A52DE1" w:rsidRDefault="005D0C36">
      <w:pPr>
        <w:pStyle w:val="TOC1"/>
        <w:rPr>
          <w:rFonts w:asciiTheme="minorHAnsi" w:eastAsiaTheme="minorEastAsia" w:hAnsiTheme="minorHAnsi" w:cstheme="minorBidi"/>
          <w:b w:val="0"/>
          <w:noProof/>
          <w:szCs w:val="22"/>
        </w:rPr>
      </w:pPr>
      <w:hyperlink w:anchor="_Toc21638743" w:history="1">
        <w:r w:rsidR="00A52DE1" w:rsidRPr="00123E45">
          <w:rPr>
            <w:rStyle w:val="Hyperlink"/>
            <w:noProof/>
          </w:rPr>
          <w:t>2.0</w:t>
        </w:r>
        <w:r w:rsidR="00A52DE1">
          <w:rPr>
            <w:rFonts w:asciiTheme="minorHAnsi" w:eastAsiaTheme="minorEastAsia" w:hAnsiTheme="minorHAnsi" w:cstheme="minorBidi"/>
            <w:b w:val="0"/>
            <w:noProof/>
            <w:szCs w:val="22"/>
          </w:rPr>
          <w:tab/>
        </w:r>
        <w:r w:rsidR="00A52DE1" w:rsidRPr="00123E45">
          <w:rPr>
            <w:rStyle w:val="Hyperlink"/>
            <w:noProof/>
          </w:rPr>
          <w:t>Class Diagram</w:t>
        </w:r>
        <w:r w:rsidR="00A52DE1">
          <w:rPr>
            <w:noProof/>
            <w:webHidden/>
          </w:rPr>
          <w:tab/>
        </w:r>
        <w:r w:rsidR="00A52DE1">
          <w:rPr>
            <w:noProof/>
            <w:webHidden/>
          </w:rPr>
          <w:fldChar w:fldCharType="begin"/>
        </w:r>
        <w:r w:rsidR="00A52DE1">
          <w:rPr>
            <w:noProof/>
            <w:webHidden/>
          </w:rPr>
          <w:instrText xml:space="preserve"> PAGEREF _Toc21638743 \h </w:instrText>
        </w:r>
        <w:r w:rsidR="00A52DE1">
          <w:rPr>
            <w:noProof/>
            <w:webHidden/>
          </w:rPr>
        </w:r>
        <w:r w:rsidR="00A52DE1">
          <w:rPr>
            <w:noProof/>
            <w:webHidden/>
          </w:rPr>
          <w:fldChar w:fldCharType="separate"/>
        </w:r>
        <w:r w:rsidR="00C82428">
          <w:rPr>
            <w:noProof/>
            <w:webHidden/>
          </w:rPr>
          <w:t>5</w:t>
        </w:r>
        <w:r w:rsidR="00A52DE1">
          <w:rPr>
            <w:noProof/>
            <w:webHidden/>
          </w:rPr>
          <w:fldChar w:fldCharType="end"/>
        </w:r>
      </w:hyperlink>
    </w:p>
    <w:p w14:paraId="4BAAEFC4" w14:textId="3B20849F" w:rsidR="00A52DE1" w:rsidRDefault="005D0C36">
      <w:pPr>
        <w:pStyle w:val="TOC2"/>
        <w:rPr>
          <w:rFonts w:asciiTheme="minorHAnsi" w:eastAsiaTheme="minorEastAsia" w:hAnsiTheme="minorHAnsi" w:cstheme="minorBidi"/>
          <w:b w:val="0"/>
          <w:sz w:val="22"/>
          <w:szCs w:val="22"/>
        </w:rPr>
      </w:pPr>
      <w:hyperlink w:anchor="_Toc21638744" w:history="1">
        <w:r w:rsidR="00A52DE1" w:rsidRPr="00123E45">
          <w:rPr>
            <w:rStyle w:val="Hyperlink"/>
          </w:rPr>
          <w:t>2.1</w:t>
        </w:r>
        <w:r w:rsidR="00A52DE1">
          <w:rPr>
            <w:rFonts w:asciiTheme="minorHAnsi" w:eastAsiaTheme="minorEastAsia" w:hAnsiTheme="minorHAnsi" w:cstheme="minorBidi"/>
            <w:b w:val="0"/>
            <w:sz w:val="22"/>
            <w:szCs w:val="22"/>
          </w:rPr>
          <w:tab/>
        </w:r>
        <w:r w:rsidR="007F2E72">
          <w:rPr>
            <w:rStyle w:val="Hyperlink"/>
          </w:rPr>
          <w:t>VO</w:t>
        </w:r>
        <w:r w:rsidR="00A52DE1" w:rsidRPr="00123E45">
          <w:rPr>
            <w:rStyle w:val="Hyperlink"/>
          </w:rPr>
          <w:t xml:space="preserve"> package</w:t>
        </w:r>
        <w:r w:rsidR="00A52DE1">
          <w:rPr>
            <w:webHidden/>
          </w:rPr>
          <w:tab/>
        </w:r>
        <w:r w:rsidR="00A52DE1">
          <w:rPr>
            <w:webHidden/>
          </w:rPr>
          <w:fldChar w:fldCharType="begin"/>
        </w:r>
        <w:r w:rsidR="00A52DE1">
          <w:rPr>
            <w:webHidden/>
          </w:rPr>
          <w:instrText xml:space="preserve"> PAGEREF _Toc21638744 \h </w:instrText>
        </w:r>
        <w:r w:rsidR="00A52DE1">
          <w:rPr>
            <w:webHidden/>
          </w:rPr>
        </w:r>
        <w:r w:rsidR="00A52DE1">
          <w:rPr>
            <w:webHidden/>
          </w:rPr>
          <w:fldChar w:fldCharType="separate"/>
        </w:r>
        <w:r w:rsidR="00C82428">
          <w:rPr>
            <w:webHidden/>
          </w:rPr>
          <w:t>5</w:t>
        </w:r>
        <w:r w:rsidR="00A52DE1">
          <w:rPr>
            <w:webHidden/>
          </w:rPr>
          <w:fldChar w:fldCharType="end"/>
        </w:r>
      </w:hyperlink>
    </w:p>
    <w:p w14:paraId="77BD1EEC" w14:textId="69D4F88D" w:rsidR="00A52DE1" w:rsidRDefault="005D0C36">
      <w:pPr>
        <w:pStyle w:val="TOC2"/>
        <w:rPr>
          <w:rFonts w:asciiTheme="minorHAnsi" w:eastAsiaTheme="minorEastAsia" w:hAnsiTheme="minorHAnsi" w:cstheme="minorBidi"/>
          <w:b w:val="0"/>
          <w:sz w:val="22"/>
          <w:szCs w:val="22"/>
        </w:rPr>
      </w:pPr>
      <w:hyperlink w:anchor="_Toc21638745" w:history="1">
        <w:r w:rsidR="00A52DE1" w:rsidRPr="00123E45">
          <w:rPr>
            <w:rStyle w:val="Hyperlink"/>
          </w:rPr>
          <w:t>2.2</w:t>
        </w:r>
        <w:r w:rsidR="00A52DE1">
          <w:rPr>
            <w:rFonts w:asciiTheme="minorHAnsi" w:eastAsiaTheme="minorEastAsia" w:hAnsiTheme="minorHAnsi" w:cstheme="minorBidi"/>
            <w:b w:val="0"/>
            <w:sz w:val="22"/>
            <w:szCs w:val="22"/>
          </w:rPr>
          <w:tab/>
        </w:r>
        <w:r w:rsidR="00A52DE1" w:rsidRPr="00123E45">
          <w:rPr>
            <w:rStyle w:val="Hyperlink"/>
          </w:rPr>
          <w:t>Util Package</w:t>
        </w:r>
        <w:r w:rsidR="00A52DE1">
          <w:rPr>
            <w:webHidden/>
          </w:rPr>
          <w:tab/>
        </w:r>
        <w:r w:rsidR="007F2E72">
          <w:rPr>
            <w:webHidden/>
          </w:rPr>
          <w:t>7</w:t>
        </w:r>
      </w:hyperlink>
    </w:p>
    <w:p w14:paraId="2D583314" w14:textId="5148F7D3" w:rsidR="00A52DE1" w:rsidRDefault="005D0C36">
      <w:pPr>
        <w:pStyle w:val="TOC3"/>
        <w:tabs>
          <w:tab w:val="left" w:pos="1200"/>
        </w:tabs>
        <w:rPr>
          <w:rFonts w:asciiTheme="minorHAnsi" w:eastAsiaTheme="minorEastAsia" w:hAnsiTheme="minorHAnsi" w:cstheme="minorBidi"/>
          <w:noProof/>
          <w:sz w:val="22"/>
          <w:szCs w:val="22"/>
        </w:rPr>
      </w:pPr>
      <w:hyperlink w:anchor="_Toc21638746" w:history="1">
        <w:r w:rsidR="00A52DE1" w:rsidRPr="00123E45">
          <w:rPr>
            <w:rStyle w:val="Hyperlink"/>
            <w:noProof/>
          </w:rPr>
          <w:t>2.2.1</w:t>
        </w:r>
        <w:r w:rsidR="00A52DE1">
          <w:rPr>
            <w:rFonts w:asciiTheme="minorHAnsi" w:eastAsiaTheme="minorEastAsia" w:hAnsiTheme="minorHAnsi" w:cstheme="minorBidi"/>
            <w:noProof/>
            <w:sz w:val="22"/>
            <w:szCs w:val="22"/>
          </w:rPr>
          <w:tab/>
        </w:r>
        <w:r w:rsidR="00A52DE1" w:rsidRPr="00123E45">
          <w:rPr>
            <w:rStyle w:val="Hyperlink"/>
            <w:noProof/>
          </w:rPr>
          <w:t>D</w:t>
        </w:r>
        <w:r w:rsidR="007F2E72">
          <w:rPr>
            <w:rStyle w:val="Hyperlink"/>
            <w:noProof/>
          </w:rPr>
          <w:t>b</w:t>
        </w:r>
        <w:r w:rsidR="00A52DE1" w:rsidRPr="00123E45">
          <w:rPr>
            <w:rStyle w:val="Hyperlink"/>
            <w:noProof/>
          </w:rPr>
          <w:t>.java</w:t>
        </w:r>
        <w:r w:rsidR="00A52DE1">
          <w:rPr>
            <w:noProof/>
            <w:webHidden/>
          </w:rPr>
          <w:tab/>
        </w:r>
        <w:r w:rsidR="00A52DE1">
          <w:rPr>
            <w:noProof/>
            <w:webHidden/>
          </w:rPr>
          <w:fldChar w:fldCharType="begin"/>
        </w:r>
        <w:r w:rsidR="00A52DE1">
          <w:rPr>
            <w:noProof/>
            <w:webHidden/>
          </w:rPr>
          <w:instrText xml:space="preserve"> PAGEREF _Toc21638746 \h </w:instrText>
        </w:r>
        <w:r w:rsidR="00A52DE1">
          <w:rPr>
            <w:noProof/>
            <w:webHidden/>
          </w:rPr>
        </w:r>
        <w:r w:rsidR="00A52DE1">
          <w:rPr>
            <w:noProof/>
            <w:webHidden/>
          </w:rPr>
          <w:fldChar w:fldCharType="separate"/>
        </w:r>
        <w:r w:rsidR="00C82428">
          <w:rPr>
            <w:noProof/>
            <w:webHidden/>
          </w:rPr>
          <w:t>7</w:t>
        </w:r>
        <w:r w:rsidR="00A52DE1">
          <w:rPr>
            <w:noProof/>
            <w:webHidden/>
          </w:rPr>
          <w:fldChar w:fldCharType="end"/>
        </w:r>
      </w:hyperlink>
    </w:p>
    <w:p w14:paraId="2BAC5D1C" w14:textId="5FD23DA2" w:rsidR="00A52DE1" w:rsidRDefault="005D0C36">
      <w:pPr>
        <w:pStyle w:val="TOC2"/>
        <w:rPr>
          <w:rFonts w:asciiTheme="minorHAnsi" w:eastAsiaTheme="minorEastAsia" w:hAnsiTheme="minorHAnsi" w:cstheme="minorBidi"/>
          <w:b w:val="0"/>
          <w:sz w:val="22"/>
          <w:szCs w:val="22"/>
        </w:rPr>
      </w:pPr>
      <w:hyperlink w:anchor="_Toc21638747" w:history="1">
        <w:r w:rsidR="00A52DE1" w:rsidRPr="00123E45">
          <w:rPr>
            <w:rStyle w:val="Hyperlink"/>
          </w:rPr>
          <w:t>2.3</w:t>
        </w:r>
        <w:r w:rsidR="00A52DE1">
          <w:rPr>
            <w:rFonts w:asciiTheme="minorHAnsi" w:eastAsiaTheme="minorEastAsia" w:hAnsiTheme="minorHAnsi" w:cstheme="minorBidi"/>
            <w:b w:val="0"/>
            <w:sz w:val="22"/>
            <w:szCs w:val="22"/>
          </w:rPr>
          <w:tab/>
        </w:r>
        <w:r w:rsidR="00A52DE1" w:rsidRPr="00123E45">
          <w:rPr>
            <w:rStyle w:val="Hyperlink"/>
          </w:rPr>
          <w:t>D</w:t>
        </w:r>
        <w:r w:rsidR="007F2E72">
          <w:rPr>
            <w:rStyle w:val="Hyperlink"/>
          </w:rPr>
          <w:t>AO</w:t>
        </w:r>
        <w:r w:rsidR="00A52DE1" w:rsidRPr="00123E45">
          <w:rPr>
            <w:rStyle w:val="Hyperlink"/>
          </w:rPr>
          <w:t xml:space="preserve"> package</w:t>
        </w:r>
        <w:r w:rsidR="00A52DE1">
          <w:rPr>
            <w:webHidden/>
          </w:rPr>
          <w:tab/>
        </w:r>
        <w:r w:rsidR="007F2E72">
          <w:rPr>
            <w:webHidden/>
          </w:rPr>
          <w:t>8</w:t>
        </w:r>
      </w:hyperlink>
    </w:p>
    <w:p w14:paraId="0E7CC2A8" w14:textId="1137525C" w:rsidR="00A52DE1" w:rsidRDefault="005D0C36">
      <w:pPr>
        <w:pStyle w:val="TOC1"/>
        <w:rPr>
          <w:rFonts w:asciiTheme="minorHAnsi" w:eastAsiaTheme="minorEastAsia" w:hAnsiTheme="minorHAnsi" w:cstheme="minorBidi"/>
          <w:b w:val="0"/>
          <w:noProof/>
          <w:szCs w:val="22"/>
        </w:rPr>
      </w:pPr>
      <w:hyperlink w:anchor="_Toc21638748" w:history="1">
        <w:r w:rsidR="00A52DE1" w:rsidRPr="00123E45">
          <w:rPr>
            <w:rStyle w:val="Hyperlink"/>
            <w:noProof/>
          </w:rPr>
          <w:t>3.0</w:t>
        </w:r>
        <w:r w:rsidR="00A52DE1">
          <w:rPr>
            <w:rFonts w:asciiTheme="minorHAnsi" w:eastAsiaTheme="minorEastAsia" w:hAnsiTheme="minorHAnsi" w:cstheme="minorBidi"/>
            <w:b w:val="0"/>
            <w:noProof/>
            <w:szCs w:val="22"/>
          </w:rPr>
          <w:tab/>
        </w:r>
        <w:r w:rsidR="00A52DE1" w:rsidRPr="00123E45">
          <w:rPr>
            <w:rStyle w:val="Hyperlink"/>
            <w:noProof/>
          </w:rPr>
          <w:t>Design for V</w:t>
        </w:r>
        <w:r w:rsidR="007F2E72">
          <w:rPr>
            <w:rStyle w:val="Hyperlink"/>
            <w:noProof/>
          </w:rPr>
          <w:t>alidation of Admin</w:t>
        </w:r>
        <w:r w:rsidR="00A52DE1">
          <w:rPr>
            <w:noProof/>
            <w:webHidden/>
          </w:rPr>
          <w:tab/>
        </w:r>
        <w:r w:rsidR="00A52DE1">
          <w:rPr>
            <w:noProof/>
            <w:webHidden/>
          </w:rPr>
          <w:fldChar w:fldCharType="begin"/>
        </w:r>
        <w:r w:rsidR="00A52DE1">
          <w:rPr>
            <w:noProof/>
            <w:webHidden/>
          </w:rPr>
          <w:instrText xml:space="preserve"> PAGEREF _Toc21638748 \h </w:instrText>
        </w:r>
        <w:r w:rsidR="00A52DE1">
          <w:rPr>
            <w:noProof/>
            <w:webHidden/>
          </w:rPr>
        </w:r>
        <w:r w:rsidR="00A52DE1">
          <w:rPr>
            <w:noProof/>
            <w:webHidden/>
          </w:rPr>
          <w:fldChar w:fldCharType="separate"/>
        </w:r>
        <w:r w:rsidR="00C82428">
          <w:rPr>
            <w:noProof/>
            <w:webHidden/>
          </w:rPr>
          <w:t>9</w:t>
        </w:r>
        <w:r w:rsidR="00A52DE1">
          <w:rPr>
            <w:noProof/>
            <w:webHidden/>
          </w:rPr>
          <w:fldChar w:fldCharType="end"/>
        </w:r>
      </w:hyperlink>
    </w:p>
    <w:p w14:paraId="63446572" w14:textId="6A63CBEB" w:rsidR="00A52DE1" w:rsidRDefault="005D0C36">
      <w:pPr>
        <w:pStyle w:val="TOC2"/>
        <w:rPr>
          <w:rFonts w:asciiTheme="minorHAnsi" w:eastAsiaTheme="minorEastAsia" w:hAnsiTheme="minorHAnsi" w:cstheme="minorBidi"/>
          <w:b w:val="0"/>
          <w:sz w:val="22"/>
          <w:szCs w:val="22"/>
        </w:rPr>
      </w:pPr>
      <w:hyperlink w:anchor="_Toc21638749" w:history="1">
        <w:r w:rsidR="00A52DE1" w:rsidRPr="00123E45">
          <w:rPr>
            <w:rStyle w:val="Hyperlink"/>
          </w:rPr>
          <w:t>3.1</w:t>
        </w:r>
        <w:r w:rsidR="00A52DE1">
          <w:rPr>
            <w:rFonts w:asciiTheme="minorHAnsi" w:eastAsiaTheme="minorEastAsia" w:hAnsiTheme="minorHAnsi" w:cstheme="minorBidi"/>
            <w:b w:val="0"/>
            <w:sz w:val="22"/>
            <w:szCs w:val="22"/>
          </w:rPr>
          <w:tab/>
        </w:r>
        <w:r w:rsidR="00A52DE1" w:rsidRPr="00123E45">
          <w:rPr>
            <w:rStyle w:val="Hyperlink"/>
          </w:rPr>
          <w:t>Class Diagram</w:t>
        </w:r>
        <w:r w:rsidR="00A52DE1">
          <w:rPr>
            <w:webHidden/>
          </w:rPr>
          <w:tab/>
        </w:r>
        <w:r w:rsidR="00A52DE1">
          <w:rPr>
            <w:webHidden/>
          </w:rPr>
          <w:fldChar w:fldCharType="begin"/>
        </w:r>
        <w:r w:rsidR="00A52DE1">
          <w:rPr>
            <w:webHidden/>
          </w:rPr>
          <w:instrText xml:space="preserve"> PAGEREF _Toc21638749 \h </w:instrText>
        </w:r>
        <w:r w:rsidR="00A52DE1">
          <w:rPr>
            <w:webHidden/>
          </w:rPr>
        </w:r>
        <w:r w:rsidR="00A52DE1">
          <w:rPr>
            <w:webHidden/>
          </w:rPr>
          <w:fldChar w:fldCharType="separate"/>
        </w:r>
        <w:r w:rsidR="00C82428">
          <w:rPr>
            <w:webHidden/>
          </w:rPr>
          <w:t>9</w:t>
        </w:r>
        <w:r w:rsidR="00A52DE1">
          <w:rPr>
            <w:webHidden/>
          </w:rPr>
          <w:fldChar w:fldCharType="end"/>
        </w:r>
      </w:hyperlink>
    </w:p>
    <w:p w14:paraId="51F4AC04" w14:textId="794A4C10" w:rsidR="00A52DE1" w:rsidRDefault="005D0C36">
      <w:pPr>
        <w:pStyle w:val="TOC2"/>
        <w:rPr>
          <w:rFonts w:asciiTheme="minorHAnsi" w:eastAsiaTheme="minorEastAsia" w:hAnsiTheme="minorHAnsi" w:cstheme="minorBidi"/>
          <w:b w:val="0"/>
          <w:sz w:val="22"/>
          <w:szCs w:val="22"/>
        </w:rPr>
      </w:pPr>
      <w:hyperlink w:anchor="_Toc21638750" w:history="1">
        <w:r w:rsidR="00A52DE1" w:rsidRPr="00123E45">
          <w:rPr>
            <w:rStyle w:val="Hyperlink"/>
          </w:rPr>
          <w:t>3.2</w:t>
        </w:r>
        <w:r w:rsidR="007F2E72">
          <w:rPr>
            <w:rFonts w:asciiTheme="minorHAnsi" w:eastAsiaTheme="minorEastAsia" w:hAnsiTheme="minorHAnsi" w:cstheme="minorBidi"/>
            <w:b w:val="0"/>
            <w:sz w:val="22"/>
            <w:szCs w:val="22"/>
          </w:rPr>
          <w:t xml:space="preserve">   </w:t>
        </w:r>
        <w:r w:rsidR="007F2E72" w:rsidRPr="007F2E72">
          <w:rPr>
            <w:rFonts w:asciiTheme="minorHAnsi" w:eastAsiaTheme="minorEastAsia" w:hAnsiTheme="minorHAnsi" w:cstheme="minorBidi"/>
            <w:sz w:val="22"/>
            <w:szCs w:val="22"/>
          </w:rPr>
          <w:t>AdminStaffDAO</w:t>
        </w:r>
        <w:r w:rsidR="00A52DE1" w:rsidRPr="007F2E72">
          <w:rPr>
            <w:rStyle w:val="Hyperlink"/>
          </w:rPr>
          <w:t>.ja</w:t>
        </w:r>
        <w:r w:rsidR="00A52DE1" w:rsidRPr="00123E45">
          <w:rPr>
            <w:rStyle w:val="Hyperlink"/>
          </w:rPr>
          <w:t>va</w:t>
        </w:r>
        <w:r w:rsidR="00A52DE1">
          <w:rPr>
            <w:webHidden/>
          </w:rPr>
          <w:tab/>
        </w:r>
        <w:r w:rsidR="007F2E72">
          <w:rPr>
            <w:webHidden/>
          </w:rPr>
          <w:t>10</w:t>
        </w:r>
      </w:hyperlink>
    </w:p>
    <w:p w14:paraId="3277FAFB" w14:textId="44D8799D" w:rsidR="00A52DE1" w:rsidRDefault="005D0C36">
      <w:pPr>
        <w:pStyle w:val="TOC2"/>
        <w:rPr>
          <w:rFonts w:asciiTheme="minorHAnsi" w:eastAsiaTheme="minorEastAsia" w:hAnsiTheme="minorHAnsi" w:cstheme="minorBidi"/>
          <w:b w:val="0"/>
          <w:sz w:val="22"/>
          <w:szCs w:val="22"/>
        </w:rPr>
      </w:pPr>
      <w:hyperlink w:anchor="_Toc21638751" w:history="1">
        <w:r w:rsidR="00A52DE1" w:rsidRPr="00123E45">
          <w:rPr>
            <w:rStyle w:val="Hyperlink"/>
          </w:rPr>
          <w:t>3.3</w:t>
        </w:r>
        <w:r w:rsidR="00A52DE1">
          <w:rPr>
            <w:rFonts w:asciiTheme="minorHAnsi" w:eastAsiaTheme="minorEastAsia" w:hAnsiTheme="minorHAnsi" w:cstheme="minorBidi"/>
            <w:b w:val="0"/>
            <w:sz w:val="22"/>
            <w:szCs w:val="22"/>
          </w:rPr>
          <w:tab/>
        </w:r>
        <w:r w:rsidR="007F2E72" w:rsidRPr="007F2E72">
          <w:rPr>
            <w:rStyle w:val="Hyperlink"/>
          </w:rPr>
          <w:t>AdminStaffDAO</w:t>
        </w:r>
        <w:r w:rsidR="007F2E72">
          <w:rPr>
            <w:rStyle w:val="Hyperlink"/>
          </w:rPr>
          <w:t>Imple</w:t>
        </w:r>
        <w:r w:rsidR="007F2E72" w:rsidRPr="007F2E72">
          <w:rPr>
            <w:rStyle w:val="Hyperlink"/>
          </w:rPr>
          <w:t>.java</w:t>
        </w:r>
        <w:r w:rsidR="00A52DE1">
          <w:rPr>
            <w:webHidden/>
          </w:rPr>
          <w:tab/>
        </w:r>
        <w:r w:rsidR="003C4DE6">
          <w:rPr>
            <w:webHidden/>
          </w:rPr>
          <w:t>10</w:t>
        </w:r>
      </w:hyperlink>
    </w:p>
    <w:p w14:paraId="348754B4" w14:textId="3BCF9F82" w:rsidR="00A52DE1" w:rsidRDefault="005D0C36">
      <w:pPr>
        <w:pStyle w:val="TOC1"/>
        <w:rPr>
          <w:rFonts w:asciiTheme="minorHAnsi" w:eastAsiaTheme="minorEastAsia" w:hAnsiTheme="minorHAnsi" w:cstheme="minorBidi"/>
          <w:b w:val="0"/>
          <w:noProof/>
          <w:szCs w:val="22"/>
        </w:rPr>
      </w:pPr>
      <w:hyperlink w:anchor="_Toc21638753" w:history="1">
        <w:r w:rsidR="00A52DE1" w:rsidRPr="00123E45">
          <w:rPr>
            <w:rStyle w:val="Hyperlink"/>
            <w:noProof/>
          </w:rPr>
          <w:t>4.0</w:t>
        </w:r>
        <w:r w:rsidR="00A52DE1">
          <w:rPr>
            <w:rFonts w:asciiTheme="minorHAnsi" w:eastAsiaTheme="minorEastAsia" w:hAnsiTheme="minorHAnsi" w:cstheme="minorBidi"/>
            <w:b w:val="0"/>
            <w:noProof/>
            <w:szCs w:val="22"/>
          </w:rPr>
          <w:tab/>
        </w:r>
        <w:r w:rsidR="007F2E72" w:rsidRPr="007F2E72">
          <w:rPr>
            <w:rStyle w:val="Hyperlink"/>
            <w:noProof/>
          </w:rPr>
          <w:t xml:space="preserve">Design for Validation of </w:t>
        </w:r>
        <w:r w:rsidR="007F2E72">
          <w:rPr>
            <w:rStyle w:val="Hyperlink"/>
            <w:noProof/>
          </w:rPr>
          <w:t>Staff</w:t>
        </w:r>
        <w:r w:rsidR="00A52DE1">
          <w:rPr>
            <w:noProof/>
            <w:webHidden/>
          </w:rPr>
          <w:tab/>
        </w:r>
        <w:r w:rsidR="003C4DE6">
          <w:rPr>
            <w:noProof/>
            <w:webHidden/>
          </w:rPr>
          <w:t>11</w:t>
        </w:r>
      </w:hyperlink>
    </w:p>
    <w:p w14:paraId="46C95FB2" w14:textId="45C0AEED" w:rsidR="00A52DE1" w:rsidRDefault="005D0C36">
      <w:pPr>
        <w:pStyle w:val="TOC2"/>
        <w:rPr>
          <w:rFonts w:asciiTheme="minorHAnsi" w:eastAsiaTheme="minorEastAsia" w:hAnsiTheme="minorHAnsi" w:cstheme="minorBidi"/>
          <w:b w:val="0"/>
          <w:sz w:val="22"/>
          <w:szCs w:val="22"/>
        </w:rPr>
      </w:pPr>
      <w:hyperlink w:anchor="_Toc21638754" w:history="1">
        <w:r w:rsidR="00A52DE1" w:rsidRPr="00123E45">
          <w:rPr>
            <w:rStyle w:val="Hyperlink"/>
          </w:rPr>
          <w:t>4.1</w:t>
        </w:r>
        <w:r w:rsidR="00A52DE1">
          <w:rPr>
            <w:rFonts w:asciiTheme="minorHAnsi" w:eastAsiaTheme="minorEastAsia" w:hAnsiTheme="minorHAnsi" w:cstheme="minorBidi"/>
            <w:b w:val="0"/>
            <w:sz w:val="22"/>
            <w:szCs w:val="22"/>
          </w:rPr>
          <w:tab/>
        </w:r>
        <w:r w:rsidR="00A52DE1" w:rsidRPr="00123E45">
          <w:rPr>
            <w:rStyle w:val="Hyperlink"/>
          </w:rPr>
          <w:t>Class Diagram</w:t>
        </w:r>
        <w:r w:rsidR="00A52DE1">
          <w:rPr>
            <w:webHidden/>
          </w:rPr>
          <w:tab/>
        </w:r>
        <w:r w:rsidR="003C4DE6">
          <w:rPr>
            <w:webHidden/>
          </w:rPr>
          <w:t>11</w:t>
        </w:r>
      </w:hyperlink>
    </w:p>
    <w:p w14:paraId="3669157E" w14:textId="6F2B35C7" w:rsidR="00A52DE1" w:rsidRDefault="005D0C36">
      <w:pPr>
        <w:pStyle w:val="TOC2"/>
        <w:rPr>
          <w:rFonts w:asciiTheme="minorHAnsi" w:eastAsiaTheme="minorEastAsia" w:hAnsiTheme="minorHAnsi" w:cstheme="minorBidi"/>
          <w:b w:val="0"/>
          <w:sz w:val="22"/>
          <w:szCs w:val="22"/>
        </w:rPr>
      </w:pPr>
      <w:hyperlink w:anchor="_Toc21638755" w:history="1">
        <w:r w:rsidR="00A52DE1" w:rsidRPr="00123E45">
          <w:rPr>
            <w:rStyle w:val="Hyperlink"/>
          </w:rPr>
          <w:t>4.2</w:t>
        </w:r>
        <w:r w:rsidR="00A52DE1">
          <w:rPr>
            <w:rFonts w:asciiTheme="minorHAnsi" w:eastAsiaTheme="minorEastAsia" w:hAnsiTheme="minorHAnsi" w:cstheme="minorBidi"/>
            <w:b w:val="0"/>
            <w:sz w:val="22"/>
            <w:szCs w:val="22"/>
          </w:rPr>
          <w:tab/>
        </w:r>
        <w:r w:rsidR="007F2E72" w:rsidRPr="007F2E72">
          <w:rPr>
            <w:rStyle w:val="Hyperlink"/>
          </w:rPr>
          <w:t>AdminStaffDAO.java</w:t>
        </w:r>
        <w:r w:rsidR="00A52DE1">
          <w:rPr>
            <w:webHidden/>
          </w:rPr>
          <w:tab/>
        </w:r>
        <w:r w:rsidR="003C4DE6">
          <w:rPr>
            <w:webHidden/>
          </w:rPr>
          <w:t>12</w:t>
        </w:r>
      </w:hyperlink>
    </w:p>
    <w:p w14:paraId="786A56D7" w14:textId="64C062A1" w:rsidR="00A52DE1" w:rsidRDefault="005D0C36">
      <w:pPr>
        <w:pStyle w:val="TOC2"/>
        <w:rPr>
          <w:rFonts w:asciiTheme="minorHAnsi" w:eastAsiaTheme="minorEastAsia" w:hAnsiTheme="minorHAnsi" w:cstheme="minorBidi"/>
          <w:b w:val="0"/>
          <w:sz w:val="22"/>
          <w:szCs w:val="22"/>
        </w:rPr>
      </w:pPr>
      <w:hyperlink w:anchor="_Toc21638756" w:history="1">
        <w:r w:rsidR="00A52DE1" w:rsidRPr="00123E45">
          <w:rPr>
            <w:rStyle w:val="Hyperlink"/>
          </w:rPr>
          <w:t>4.3</w:t>
        </w:r>
        <w:r w:rsidR="00A52DE1">
          <w:rPr>
            <w:rFonts w:asciiTheme="minorHAnsi" w:eastAsiaTheme="minorEastAsia" w:hAnsiTheme="minorHAnsi" w:cstheme="minorBidi"/>
            <w:b w:val="0"/>
            <w:sz w:val="22"/>
            <w:szCs w:val="22"/>
          </w:rPr>
          <w:tab/>
        </w:r>
        <w:r w:rsidR="007F2E72" w:rsidRPr="007F2E72">
          <w:rPr>
            <w:rStyle w:val="Hyperlink"/>
          </w:rPr>
          <w:t>AdminStaffDAOImple.java</w:t>
        </w:r>
        <w:r w:rsidR="00A52DE1">
          <w:rPr>
            <w:webHidden/>
          </w:rPr>
          <w:tab/>
        </w:r>
        <w:r w:rsidR="003C4DE6">
          <w:rPr>
            <w:webHidden/>
          </w:rPr>
          <w:t>12</w:t>
        </w:r>
      </w:hyperlink>
    </w:p>
    <w:p w14:paraId="66AC53A3" w14:textId="0C6F86C0" w:rsidR="00A52DE1" w:rsidRDefault="005D0C36">
      <w:pPr>
        <w:pStyle w:val="TOC1"/>
        <w:rPr>
          <w:rFonts w:asciiTheme="minorHAnsi" w:eastAsiaTheme="minorEastAsia" w:hAnsiTheme="minorHAnsi" w:cstheme="minorBidi"/>
          <w:b w:val="0"/>
          <w:noProof/>
          <w:szCs w:val="22"/>
        </w:rPr>
      </w:pPr>
      <w:hyperlink w:anchor="_Toc21638758" w:history="1">
        <w:r w:rsidR="00A52DE1" w:rsidRPr="00123E45">
          <w:rPr>
            <w:rStyle w:val="Hyperlink"/>
            <w:noProof/>
          </w:rPr>
          <w:t>5.0</w:t>
        </w:r>
        <w:r w:rsidR="00A52DE1">
          <w:rPr>
            <w:rFonts w:asciiTheme="minorHAnsi" w:eastAsiaTheme="minorEastAsia" w:hAnsiTheme="minorHAnsi" w:cstheme="minorBidi"/>
            <w:b w:val="0"/>
            <w:noProof/>
            <w:szCs w:val="22"/>
          </w:rPr>
          <w:tab/>
        </w:r>
        <w:r w:rsidR="00A52DE1" w:rsidRPr="00123E45">
          <w:rPr>
            <w:rStyle w:val="Hyperlink"/>
            <w:noProof/>
          </w:rPr>
          <w:t xml:space="preserve">Design for </w:t>
        </w:r>
        <w:r w:rsidR="00CC60B4">
          <w:rPr>
            <w:rStyle w:val="Hyperlink"/>
            <w:noProof/>
          </w:rPr>
          <w:t>Registration of Admin and Staff</w:t>
        </w:r>
        <w:r w:rsidR="00A52DE1">
          <w:rPr>
            <w:noProof/>
            <w:webHidden/>
          </w:rPr>
          <w:tab/>
        </w:r>
        <w:r w:rsidR="003C4DE6">
          <w:rPr>
            <w:noProof/>
            <w:webHidden/>
          </w:rPr>
          <w:t>13</w:t>
        </w:r>
      </w:hyperlink>
    </w:p>
    <w:p w14:paraId="7C1172EC" w14:textId="75BA8103" w:rsidR="00A52DE1" w:rsidRDefault="005D0C36">
      <w:pPr>
        <w:pStyle w:val="TOC2"/>
        <w:rPr>
          <w:rFonts w:asciiTheme="minorHAnsi" w:eastAsiaTheme="minorEastAsia" w:hAnsiTheme="minorHAnsi" w:cstheme="minorBidi"/>
          <w:b w:val="0"/>
          <w:sz w:val="22"/>
          <w:szCs w:val="22"/>
        </w:rPr>
      </w:pPr>
      <w:hyperlink w:anchor="_Toc21638759" w:history="1">
        <w:r w:rsidR="00A52DE1" w:rsidRPr="00123E45">
          <w:rPr>
            <w:rStyle w:val="Hyperlink"/>
          </w:rPr>
          <w:t>5.1</w:t>
        </w:r>
        <w:r w:rsidR="00A52DE1">
          <w:rPr>
            <w:rFonts w:asciiTheme="minorHAnsi" w:eastAsiaTheme="minorEastAsia" w:hAnsiTheme="minorHAnsi" w:cstheme="minorBidi"/>
            <w:b w:val="0"/>
            <w:sz w:val="22"/>
            <w:szCs w:val="22"/>
          </w:rPr>
          <w:tab/>
        </w:r>
        <w:r w:rsidR="00A52DE1" w:rsidRPr="00123E45">
          <w:rPr>
            <w:rStyle w:val="Hyperlink"/>
          </w:rPr>
          <w:t>Class Diagram</w:t>
        </w:r>
        <w:r w:rsidR="00A52DE1">
          <w:rPr>
            <w:webHidden/>
          </w:rPr>
          <w:tab/>
        </w:r>
        <w:r w:rsidR="00CC60B4">
          <w:rPr>
            <w:webHidden/>
          </w:rPr>
          <w:t>13</w:t>
        </w:r>
      </w:hyperlink>
    </w:p>
    <w:p w14:paraId="4472B85A" w14:textId="60200130" w:rsidR="00A52DE1" w:rsidRDefault="005D0C36">
      <w:pPr>
        <w:pStyle w:val="TOC2"/>
        <w:rPr>
          <w:rFonts w:asciiTheme="minorHAnsi" w:eastAsiaTheme="minorEastAsia" w:hAnsiTheme="minorHAnsi" w:cstheme="minorBidi"/>
          <w:b w:val="0"/>
          <w:sz w:val="22"/>
          <w:szCs w:val="22"/>
        </w:rPr>
      </w:pPr>
      <w:hyperlink w:anchor="_Toc21638760" w:history="1">
        <w:r w:rsidR="00A52DE1" w:rsidRPr="00123E45">
          <w:rPr>
            <w:rStyle w:val="Hyperlink"/>
          </w:rPr>
          <w:t>5.2</w:t>
        </w:r>
        <w:r w:rsidR="00A52DE1">
          <w:rPr>
            <w:rFonts w:asciiTheme="minorHAnsi" w:eastAsiaTheme="minorEastAsia" w:hAnsiTheme="minorHAnsi" w:cstheme="minorBidi"/>
            <w:b w:val="0"/>
            <w:sz w:val="22"/>
            <w:szCs w:val="22"/>
          </w:rPr>
          <w:tab/>
        </w:r>
        <w:r w:rsidR="00CC60B4" w:rsidRPr="00CC60B4">
          <w:rPr>
            <w:rStyle w:val="Hyperlink"/>
          </w:rPr>
          <w:t>AdminStaffDAO.java</w:t>
        </w:r>
        <w:r w:rsidR="00A52DE1">
          <w:rPr>
            <w:webHidden/>
          </w:rPr>
          <w:tab/>
        </w:r>
        <w:r w:rsidR="00CC60B4">
          <w:rPr>
            <w:webHidden/>
          </w:rPr>
          <w:t>14</w:t>
        </w:r>
      </w:hyperlink>
    </w:p>
    <w:p w14:paraId="00172ED7" w14:textId="03C135E6" w:rsidR="00A52DE1" w:rsidRDefault="005D0C36">
      <w:pPr>
        <w:pStyle w:val="TOC2"/>
        <w:rPr>
          <w:rFonts w:asciiTheme="minorHAnsi" w:eastAsiaTheme="minorEastAsia" w:hAnsiTheme="minorHAnsi" w:cstheme="minorBidi"/>
          <w:b w:val="0"/>
          <w:sz w:val="22"/>
          <w:szCs w:val="22"/>
        </w:rPr>
      </w:pPr>
      <w:hyperlink w:anchor="_Toc21638761" w:history="1">
        <w:r w:rsidR="00A52DE1" w:rsidRPr="00123E45">
          <w:rPr>
            <w:rStyle w:val="Hyperlink"/>
          </w:rPr>
          <w:t>5.3</w:t>
        </w:r>
        <w:r w:rsidR="00A52DE1">
          <w:rPr>
            <w:rFonts w:asciiTheme="minorHAnsi" w:eastAsiaTheme="minorEastAsia" w:hAnsiTheme="minorHAnsi" w:cstheme="minorBidi"/>
            <w:b w:val="0"/>
            <w:sz w:val="22"/>
            <w:szCs w:val="22"/>
          </w:rPr>
          <w:tab/>
        </w:r>
        <w:r w:rsidR="00CC60B4" w:rsidRPr="00CC60B4">
          <w:rPr>
            <w:rStyle w:val="Hyperlink"/>
          </w:rPr>
          <w:t>AdminStaffDAOImple.java</w:t>
        </w:r>
        <w:r w:rsidR="00A52DE1">
          <w:rPr>
            <w:webHidden/>
          </w:rPr>
          <w:tab/>
        </w:r>
        <w:r w:rsidR="003C4DE6">
          <w:rPr>
            <w:webHidden/>
          </w:rPr>
          <w:t>14</w:t>
        </w:r>
      </w:hyperlink>
    </w:p>
    <w:p w14:paraId="23B3E302" w14:textId="70972689" w:rsidR="00A52DE1" w:rsidRDefault="005D0C36">
      <w:pPr>
        <w:pStyle w:val="TOC1"/>
        <w:rPr>
          <w:rFonts w:asciiTheme="minorHAnsi" w:eastAsiaTheme="minorEastAsia" w:hAnsiTheme="minorHAnsi" w:cstheme="minorBidi"/>
          <w:b w:val="0"/>
          <w:noProof/>
          <w:szCs w:val="22"/>
        </w:rPr>
      </w:pPr>
      <w:hyperlink w:anchor="_Toc21638763" w:history="1">
        <w:r w:rsidR="00A52DE1" w:rsidRPr="00123E45">
          <w:rPr>
            <w:rStyle w:val="Hyperlink"/>
            <w:noProof/>
          </w:rPr>
          <w:t>6.0</w:t>
        </w:r>
        <w:r w:rsidR="00A52DE1">
          <w:rPr>
            <w:rFonts w:asciiTheme="minorHAnsi" w:eastAsiaTheme="minorEastAsia" w:hAnsiTheme="minorHAnsi" w:cstheme="minorBidi"/>
            <w:b w:val="0"/>
            <w:noProof/>
            <w:szCs w:val="22"/>
          </w:rPr>
          <w:tab/>
        </w:r>
        <w:r w:rsidR="00A52DE1" w:rsidRPr="00123E45">
          <w:rPr>
            <w:rStyle w:val="Hyperlink"/>
            <w:noProof/>
          </w:rPr>
          <w:t xml:space="preserve">Design for </w:t>
        </w:r>
        <w:r w:rsidR="00CC60B4">
          <w:rPr>
            <w:rStyle w:val="Hyperlink"/>
            <w:noProof/>
          </w:rPr>
          <w:t>Registration of User</w:t>
        </w:r>
        <w:r w:rsidR="00A52DE1">
          <w:rPr>
            <w:noProof/>
            <w:webHidden/>
          </w:rPr>
          <w:tab/>
        </w:r>
        <w:r w:rsidR="003C4DE6">
          <w:rPr>
            <w:noProof/>
            <w:webHidden/>
          </w:rPr>
          <w:t>15</w:t>
        </w:r>
      </w:hyperlink>
    </w:p>
    <w:p w14:paraId="47187ABE" w14:textId="51B69244" w:rsidR="00A52DE1" w:rsidRDefault="005D0C36">
      <w:pPr>
        <w:pStyle w:val="TOC2"/>
        <w:rPr>
          <w:rFonts w:asciiTheme="minorHAnsi" w:eastAsiaTheme="minorEastAsia" w:hAnsiTheme="minorHAnsi" w:cstheme="minorBidi"/>
          <w:b w:val="0"/>
          <w:sz w:val="22"/>
          <w:szCs w:val="22"/>
        </w:rPr>
      </w:pPr>
      <w:hyperlink w:anchor="_Toc21638764" w:history="1">
        <w:r w:rsidR="00A52DE1" w:rsidRPr="00123E45">
          <w:rPr>
            <w:rStyle w:val="Hyperlink"/>
          </w:rPr>
          <w:t>6.1</w:t>
        </w:r>
        <w:r w:rsidR="00A52DE1">
          <w:rPr>
            <w:rFonts w:asciiTheme="minorHAnsi" w:eastAsiaTheme="minorEastAsia" w:hAnsiTheme="minorHAnsi" w:cstheme="minorBidi"/>
            <w:b w:val="0"/>
            <w:sz w:val="22"/>
            <w:szCs w:val="22"/>
          </w:rPr>
          <w:tab/>
        </w:r>
        <w:r w:rsidR="00A52DE1" w:rsidRPr="00123E45">
          <w:rPr>
            <w:rStyle w:val="Hyperlink"/>
          </w:rPr>
          <w:t>Class Diagram</w:t>
        </w:r>
        <w:r w:rsidR="00A52DE1">
          <w:rPr>
            <w:webHidden/>
          </w:rPr>
          <w:tab/>
        </w:r>
        <w:r w:rsidR="003C4DE6">
          <w:rPr>
            <w:webHidden/>
          </w:rPr>
          <w:t>15</w:t>
        </w:r>
      </w:hyperlink>
    </w:p>
    <w:p w14:paraId="1129A970" w14:textId="5FD67CC9" w:rsidR="00A52DE1" w:rsidRDefault="005D0C36">
      <w:pPr>
        <w:pStyle w:val="TOC2"/>
        <w:rPr>
          <w:rFonts w:asciiTheme="minorHAnsi" w:eastAsiaTheme="minorEastAsia" w:hAnsiTheme="minorHAnsi" w:cstheme="minorBidi"/>
          <w:b w:val="0"/>
          <w:sz w:val="22"/>
          <w:szCs w:val="22"/>
        </w:rPr>
      </w:pPr>
      <w:hyperlink w:anchor="_Toc21638765" w:history="1">
        <w:r w:rsidR="00A52DE1" w:rsidRPr="00123E45">
          <w:rPr>
            <w:rStyle w:val="Hyperlink"/>
          </w:rPr>
          <w:t>6.2</w:t>
        </w:r>
        <w:r w:rsidR="00A52DE1">
          <w:rPr>
            <w:rFonts w:asciiTheme="minorHAnsi" w:eastAsiaTheme="minorEastAsia" w:hAnsiTheme="minorHAnsi" w:cstheme="minorBidi"/>
            <w:b w:val="0"/>
            <w:sz w:val="22"/>
            <w:szCs w:val="22"/>
          </w:rPr>
          <w:tab/>
        </w:r>
        <w:r w:rsidR="00CC60B4">
          <w:rPr>
            <w:rStyle w:val="Hyperlink"/>
          </w:rPr>
          <w:t>UserDAO</w:t>
        </w:r>
        <w:r w:rsidR="00A52DE1" w:rsidRPr="00123E45">
          <w:rPr>
            <w:rStyle w:val="Hyperlink"/>
          </w:rPr>
          <w:t>.java</w:t>
        </w:r>
        <w:r w:rsidR="00A52DE1">
          <w:rPr>
            <w:webHidden/>
          </w:rPr>
          <w:tab/>
        </w:r>
        <w:r w:rsidR="00CC60B4">
          <w:rPr>
            <w:webHidden/>
          </w:rPr>
          <w:t>16</w:t>
        </w:r>
      </w:hyperlink>
    </w:p>
    <w:p w14:paraId="0655DC12" w14:textId="4F0F36ED" w:rsidR="00A52DE1" w:rsidRDefault="005D0C36">
      <w:pPr>
        <w:pStyle w:val="TOC2"/>
        <w:rPr>
          <w:rFonts w:asciiTheme="minorHAnsi" w:eastAsiaTheme="minorEastAsia" w:hAnsiTheme="minorHAnsi" w:cstheme="minorBidi"/>
          <w:b w:val="0"/>
          <w:sz w:val="22"/>
          <w:szCs w:val="22"/>
        </w:rPr>
      </w:pPr>
      <w:hyperlink w:anchor="_Toc21638766" w:history="1">
        <w:r w:rsidR="00A52DE1" w:rsidRPr="00123E45">
          <w:rPr>
            <w:rStyle w:val="Hyperlink"/>
          </w:rPr>
          <w:t>6.3</w:t>
        </w:r>
        <w:r w:rsidR="00A52DE1">
          <w:rPr>
            <w:rFonts w:asciiTheme="minorHAnsi" w:eastAsiaTheme="minorEastAsia" w:hAnsiTheme="minorHAnsi" w:cstheme="minorBidi"/>
            <w:b w:val="0"/>
            <w:sz w:val="22"/>
            <w:szCs w:val="22"/>
          </w:rPr>
          <w:tab/>
        </w:r>
        <w:r w:rsidR="00CC60B4" w:rsidRPr="00CC60B4">
          <w:rPr>
            <w:rStyle w:val="Hyperlink"/>
          </w:rPr>
          <w:t>UserDAO</w:t>
        </w:r>
        <w:r w:rsidR="00CC60B4">
          <w:rPr>
            <w:rStyle w:val="Hyperlink"/>
          </w:rPr>
          <w:t>Imple</w:t>
        </w:r>
        <w:r w:rsidR="00A52DE1" w:rsidRPr="00123E45">
          <w:rPr>
            <w:rStyle w:val="Hyperlink"/>
          </w:rPr>
          <w:t>.java</w:t>
        </w:r>
        <w:r w:rsidR="00A52DE1">
          <w:rPr>
            <w:webHidden/>
          </w:rPr>
          <w:tab/>
        </w:r>
        <w:r w:rsidR="003C4DE6">
          <w:rPr>
            <w:webHidden/>
          </w:rPr>
          <w:t>16</w:t>
        </w:r>
      </w:hyperlink>
    </w:p>
    <w:p w14:paraId="26E862BA" w14:textId="2AD290E3" w:rsidR="00A52DE1" w:rsidRDefault="005D0C36">
      <w:pPr>
        <w:pStyle w:val="TOC1"/>
        <w:rPr>
          <w:rFonts w:asciiTheme="minorHAnsi" w:eastAsiaTheme="minorEastAsia" w:hAnsiTheme="minorHAnsi" w:cstheme="minorBidi"/>
          <w:b w:val="0"/>
          <w:noProof/>
          <w:szCs w:val="22"/>
        </w:rPr>
      </w:pPr>
      <w:hyperlink w:anchor="_Toc21638767" w:history="1">
        <w:r w:rsidR="00A52DE1" w:rsidRPr="00123E45">
          <w:rPr>
            <w:rStyle w:val="Hyperlink"/>
            <w:noProof/>
          </w:rPr>
          <w:t>7.0</w:t>
        </w:r>
        <w:r w:rsidR="00A52DE1">
          <w:rPr>
            <w:rFonts w:asciiTheme="minorHAnsi" w:eastAsiaTheme="minorEastAsia" w:hAnsiTheme="minorHAnsi" w:cstheme="minorBidi"/>
            <w:b w:val="0"/>
            <w:noProof/>
            <w:szCs w:val="22"/>
          </w:rPr>
          <w:tab/>
        </w:r>
        <w:r w:rsidR="00A52DE1" w:rsidRPr="00123E45">
          <w:rPr>
            <w:rStyle w:val="Hyperlink"/>
            <w:noProof/>
          </w:rPr>
          <w:t xml:space="preserve">Design for </w:t>
        </w:r>
        <w:r w:rsidR="00CC60B4">
          <w:rPr>
            <w:rStyle w:val="Hyperlink"/>
            <w:noProof/>
          </w:rPr>
          <w:t>Validation of User</w:t>
        </w:r>
        <w:r w:rsidR="00A52DE1">
          <w:rPr>
            <w:noProof/>
            <w:webHidden/>
          </w:rPr>
          <w:tab/>
        </w:r>
        <w:r w:rsidR="003C4DE6">
          <w:rPr>
            <w:noProof/>
            <w:webHidden/>
          </w:rPr>
          <w:t>17</w:t>
        </w:r>
      </w:hyperlink>
    </w:p>
    <w:p w14:paraId="3C203849" w14:textId="1B081FF5" w:rsidR="00A52DE1" w:rsidRDefault="005D0C36">
      <w:pPr>
        <w:pStyle w:val="TOC2"/>
        <w:rPr>
          <w:rFonts w:asciiTheme="minorHAnsi" w:eastAsiaTheme="minorEastAsia" w:hAnsiTheme="minorHAnsi" w:cstheme="minorBidi"/>
          <w:b w:val="0"/>
          <w:sz w:val="22"/>
          <w:szCs w:val="22"/>
        </w:rPr>
      </w:pPr>
      <w:hyperlink w:anchor="_Toc21638768" w:history="1">
        <w:r w:rsidR="00A52DE1" w:rsidRPr="00123E45">
          <w:rPr>
            <w:rStyle w:val="Hyperlink"/>
          </w:rPr>
          <w:t>7.1</w:t>
        </w:r>
        <w:r w:rsidR="00A52DE1">
          <w:rPr>
            <w:rFonts w:asciiTheme="minorHAnsi" w:eastAsiaTheme="minorEastAsia" w:hAnsiTheme="minorHAnsi" w:cstheme="minorBidi"/>
            <w:b w:val="0"/>
            <w:sz w:val="22"/>
            <w:szCs w:val="22"/>
          </w:rPr>
          <w:tab/>
        </w:r>
        <w:r w:rsidR="00A52DE1" w:rsidRPr="00123E45">
          <w:rPr>
            <w:rStyle w:val="Hyperlink"/>
          </w:rPr>
          <w:t>Class Diagram</w:t>
        </w:r>
        <w:r w:rsidR="00A52DE1">
          <w:rPr>
            <w:webHidden/>
          </w:rPr>
          <w:tab/>
        </w:r>
        <w:r w:rsidR="003C4DE6">
          <w:rPr>
            <w:webHidden/>
          </w:rPr>
          <w:t>17</w:t>
        </w:r>
      </w:hyperlink>
    </w:p>
    <w:p w14:paraId="3B1C23A2" w14:textId="23AF6060" w:rsidR="00A52DE1" w:rsidRDefault="005D0C36">
      <w:pPr>
        <w:pStyle w:val="TOC2"/>
        <w:rPr>
          <w:rFonts w:asciiTheme="minorHAnsi" w:eastAsiaTheme="minorEastAsia" w:hAnsiTheme="minorHAnsi" w:cstheme="minorBidi"/>
          <w:b w:val="0"/>
          <w:sz w:val="22"/>
          <w:szCs w:val="22"/>
        </w:rPr>
      </w:pPr>
      <w:hyperlink w:anchor="_Toc21638769" w:history="1">
        <w:r w:rsidR="00A52DE1" w:rsidRPr="00123E45">
          <w:rPr>
            <w:rStyle w:val="Hyperlink"/>
          </w:rPr>
          <w:t>7.2</w:t>
        </w:r>
        <w:r w:rsidR="00A52DE1">
          <w:rPr>
            <w:rFonts w:asciiTheme="minorHAnsi" w:eastAsiaTheme="minorEastAsia" w:hAnsiTheme="minorHAnsi" w:cstheme="minorBidi"/>
            <w:b w:val="0"/>
            <w:sz w:val="22"/>
            <w:szCs w:val="22"/>
          </w:rPr>
          <w:tab/>
        </w:r>
        <w:r w:rsidR="00CC60B4" w:rsidRPr="00CC60B4">
          <w:rPr>
            <w:rStyle w:val="Hyperlink"/>
          </w:rPr>
          <w:t>UserDAO</w:t>
        </w:r>
        <w:r w:rsidR="00A52DE1" w:rsidRPr="00123E45">
          <w:rPr>
            <w:rStyle w:val="Hyperlink"/>
          </w:rPr>
          <w:t>.java</w:t>
        </w:r>
        <w:r w:rsidR="00A52DE1">
          <w:rPr>
            <w:webHidden/>
          </w:rPr>
          <w:tab/>
        </w:r>
        <w:r w:rsidR="00CC60B4">
          <w:rPr>
            <w:webHidden/>
          </w:rPr>
          <w:t>18</w:t>
        </w:r>
      </w:hyperlink>
    </w:p>
    <w:p w14:paraId="459A7B40" w14:textId="4ACB46F4" w:rsidR="00A52DE1" w:rsidRDefault="005D0C36">
      <w:pPr>
        <w:pStyle w:val="TOC2"/>
      </w:pPr>
      <w:hyperlink w:anchor="_Toc21638771" w:history="1">
        <w:r w:rsidR="00A52DE1" w:rsidRPr="00123E45">
          <w:rPr>
            <w:rStyle w:val="Hyperlink"/>
          </w:rPr>
          <w:t>7.4</w:t>
        </w:r>
        <w:r w:rsidR="00A52DE1">
          <w:rPr>
            <w:rFonts w:asciiTheme="minorHAnsi" w:eastAsiaTheme="minorEastAsia" w:hAnsiTheme="minorHAnsi" w:cstheme="minorBidi"/>
            <w:b w:val="0"/>
            <w:sz w:val="22"/>
            <w:szCs w:val="22"/>
          </w:rPr>
          <w:tab/>
        </w:r>
        <w:r w:rsidR="00CC60B4" w:rsidRPr="00CC60B4">
          <w:rPr>
            <w:rStyle w:val="Hyperlink"/>
          </w:rPr>
          <w:t>UserDAOImple</w:t>
        </w:r>
        <w:r w:rsidR="00A52DE1" w:rsidRPr="00123E45">
          <w:rPr>
            <w:rStyle w:val="Hyperlink"/>
          </w:rPr>
          <w:t>.java</w:t>
        </w:r>
        <w:r w:rsidR="00A52DE1">
          <w:rPr>
            <w:webHidden/>
          </w:rPr>
          <w:tab/>
        </w:r>
        <w:r w:rsidR="003C4DE6">
          <w:rPr>
            <w:webHidden/>
          </w:rPr>
          <w:t>18</w:t>
        </w:r>
      </w:hyperlink>
    </w:p>
    <w:p w14:paraId="47E8F9A5" w14:textId="77777777" w:rsidR="00CC60B4" w:rsidRPr="00CC60B4" w:rsidRDefault="00CC60B4" w:rsidP="00CC60B4">
      <w:pPr>
        <w:rPr>
          <w:rFonts w:eastAsiaTheme="minorEastAsia"/>
        </w:rPr>
      </w:pPr>
    </w:p>
    <w:p w14:paraId="3E4DAD15" w14:textId="6D3BFAF7" w:rsidR="00A52DE1" w:rsidRDefault="005D0C36">
      <w:pPr>
        <w:pStyle w:val="TOC1"/>
        <w:rPr>
          <w:rFonts w:asciiTheme="minorHAnsi" w:eastAsiaTheme="minorEastAsia" w:hAnsiTheme="minorHAnsi" w:cstheme="minorBidi"/>
          <w:b w:val="0"/>
          <w:noProof/>
          <w:szCs w:val="22"/>
        </w:rPr>
      </w:pPr>
      <w:hyperlink w:anchor="_Toc21638773" w:history="1">
        <w:r w:rsidR="00A52DE1" w:rsidRPr="00123E45">
          <w:rPr>
            <w:rStyle w:val="Hyperlink"/>
            <w:noProof/>
          </w:rPr>
          <w:t>8.0</w:t>
        </w:r>
        <w:r w:rsidR="00A52DE1">
          <w:rPr>
            <w:rFonts w:asciiTheme="minorHAnsi" w:eastAsiaTheme="minorEastAsia" w:hAnsiTheme="minorHAnsi" w:cstheme="minorBidi"/>
            <w:b w:val="0"/>
            <w:noProof/>
            <w:szCs w:val="22"/>
          </w:rPr>
          <w:tab/>
        </w:r>
        <w:r w:rsidR="00A52DE1" w:rsidRPr="00123E45">
          <w:rPr>
            <w:rStyle w:val="Hyperlink"/>
            <w:noProof/>
          </w:rPr>
          <w:t>Design for Re</w:t>
        </w:r>
        <w:r w:rsidR="00CC60B4">
          <w:rPr>
            <w:rStyle w:val="Hyperlink"/>
            <w:noProof/>
          </w:rPr>
          <w:t>treiving the package details of user</w:t>
        </w:r>
        <w:r w:rsidR="00A52DE1">
          <w:rPr>
            <w:noProof/>
            <w:webHidden/>
          </w:rPr>
          <w:tab/>
        </w:r>
        <w:r w:rsidR="003C4DE6">
          <w:rPr>
            <w:noProof/>
            <w:webHidden/>
          </w:rPr>
          <w:t>19</w:t>
        </w:r>
      </w:hyperlink>
    </w:p>
    <w:p w14:paraId="44F5C596" w14:textId="6440E350" w:rsidR="00A52DE1" w:rsidRDefault="005D0C36">
      <w:pPr>
        <w:pStyle w:val="TOC2"/>
        <w:rPr>
          <w:rFonts w:asciiTheme="minorHAnsi" w:eastAsiaTheme="minorEastAsia" w:hAnsiTheme="minorHAnsi" w:cstheme="minorBidi"/>
          <w:b w:val="0"/>
          <w:sz w:val="22"/>
          <w:szCs w:val="22"/>
        </w:rPr>
      </w:pPr>
      <w:hyperlink w:anchor="_Toc21638774" w:history="1">
        <w:r w:rsidR="00A52DE1" w:rsidRPr="00123E45">
          <w:rPr>
            <w:rStyle w:val="Hyperlink"/>
          </w:rPr>
          <w:t>8.1</w:t>
        </w:r>
        <w:r w:rsidR="00A52DE1">
          <w:rPr>
            <w:rFonts w:asciiTheme="minorHAnsi" w:eastAsiaTheme="minorEastAsia" w:hAnsiTheme="minorHAnsi" w:cstheme="minorBidi"/>
            <w:b w:val="0"/>
            <w:sz w:val="22"/>
            <w:szCs w:val="22"/>
          </w:rPr>
          <w:tab/>
        </w:r>
        <w:r w:rsidR="00A52DE1" w:rsidRPr="00123E45">
          <w:rPr>
            <w:rStyle w:val="Hyperlink"/>
          </w:rPr>
          <w:t>Class Diagram</w:t>
        </w:r>
        <w:r w:rsidR="00A52DE1">
          <w:rPr>
            <w:webHidden/>
          </w:rPr>
          <w:tab/>
        </w:r>
        <w:r w:rsidR="003C4DE6">
          <w:rPr>
            <w:webHidden/>
          </w:rPr>
          <w:t>19</w:t>
        </w:r>
      </w:hyperlink>
    </w:p>
    <w:p w14:paraId="23A9E5DC" w14:textId="6921AA64" w:rsidR="00A52DE1" w:rsidRDefault="005D0C36">
      <w:pPr>
        <w:pStyle w:val="TOC2"/>
        <w:rPr>
          <w:rFonts w:asciiTheme="minorHAnsi" w:eastAsiaTheme="minorEastAsia" w:hAnsiTheme="minorHAnsi" w:cstheme="minorBidi"/>
          <w:b w:val="0"/>
          <w:sz w:val="22"/>
          <w:szCs w:val="22"/>
        </w:rPr>
      </w:pPr>
      <w:hyperlink w:anchor="_Toc21638775" w:history="1">
        <w:r w:rsidR="00A52DE1" w:rsidRPr="00123E45">
          <w:rPr>
            <w:rStyle w:val="Hyperlink"/>
          </w:rPr>
          <w:t>8.2</w:t>
        </w:r>
        <w:r w:rsidR="00A52DE1">
          <w:rPr>
            <w:rFonts w:asciiTheme="minorHAnsi" w:eastAsiaTheme="minorEastAsia" w:hAnsiTheme="minorHAnsi" w:cstheme="minorBidi"/>
            <w:b w:val="0"/>
            <w:sz w:val="22"/>
            <w:szCs w:val="22"/>
          </w:rPr>
          <w:tab/>
        </w:r>
        <w:r w:rsidR="00CC60B4" w:rsidRPr="00CC60B4">
          <w:rPr>
            <w:rStyle w:val="Hyperlink"/>
          </w:rPr>
          <w:t>UserDAO</w:t>
        </w:r>
        <w:r w:rsidR="00A52DE1" w:rsidRPr="00123E45">
          <w:rPr>
            <w:rStyle w:val="Hyperlink"/>
          </w:rPr>
          <w:t>.java</w:t>
        </w:r>
        <w:r w:rsidR="00A52DE1">
          <w:rPr>
            <w:webHidden/>
          </w:rPr>
          <w:tab/>
        </w:r>
        <w:r w:rsidR="00CC60B4">
          <w:rPr>
            <w:webHidden/>
          </w:rPr>
          <w:t>20</w:t>
        </w:r>
      </w:hyperlink>
    </w:p>
    <w:p w14:paraId="6F45A5BD" w14:textId="75921842" w:rsidR="00CC60B4" w:rsidRDefault="005D0C36" w:rsidP="00CC60B4">
      <w:pPr>
        <w:pStyle w:val="TOC2"/>
      </w:pPr>
      <w:hyperlink w:anchor="_Toc21638776" w:history="1">
        <w:r w:rsidR="00A52DE1" w:rsidRPr="00123E45">
          <w:rPr>
            <w:rStyle w:val="Hyperlink"/>
          </w:rPr>
          <w:t>8.3</w:t>
        </w:r>
        <w:r w:rsidR="00A52DE1">
          <w:rPr>
            <w:rFonts w:asciiTheme="minorHAnsi" w:eastAsiaTheme="minorEastAsia" w:hAnsiTheme="minorHAnsi" w:cstheme="minorBidi"/>
            <w:b w:val="0"/>
            <w:sz w:val="22"/>
            <w:szCs w:val="22"/>
          </w:rPr>
          <w:tab/>
        </w:r>
        <w:r w:rsidR="00CC60B4" w:rsidRPr="00CC60B4">
          <w:rPr>
            <w:rStyle w:val="Hyperlink"/>
          </w:rPr>
          <w:t>UserDAOImple</w:t>
        </w:r>
        <w:r w:rsidR="00A52DE1" w:rsidRPr="00123E45">
          <w:rPr>
            <w:rStyle w:val="Hyperlink"/>
          </w:rPr>
          <w:t>.java</w:t>
        </w:r>
        <w:r w:rsidR="00A52DE1">
          <w:rPr>
            <w:webHidden/>
          </w:rPr>
          <w:tab/>
        </w:r>
        <w:r w:rsidR="003C4DE6">
          <w:rPr>
            <w:webHidden/>
          </w:rPr>
          <w:t>20</w:t>
        </w:r>
        <w:bookmarkStart w:id="4" w:name="_GoBack"/>
        <w:bookmarkEnd w:id="4"/>
      </w:hyperlink>
    </w:p>
    <w:p w14:paraId="34F6E612" w14:textId="1938FDF9" w:rsidR="00CC60B4" w:rsidRDefault="005D0C36" w:rsidP="00CC60B4">
      <w:pPr>
        <w:pStyle w:val="TOC1"/>
        <w:rPr>
          <w:rFonts w:asciiTheme="minorHAnsi" w:eastAsiaTheme="minorEastAsia" w:hAnsiTheme="minorHAnsi" w:cstheme="minorBidi"/>
          <w:b w:val="0"/>
          <w:noProof/>
          <w:szCs w:val="22"/>
        </w:rPr>
      </w:pPr>
      <w:hyperlink w:anchor="_Toc21638773" w:history="1">
        <w:r w:rsidR="00CC60B4">
          <w:rPr>
            <w:rStyle w:val="Hyperlink"/>
            <w:noProof/>
          </w:rPr>
          <w:t>9</w:t>
        </w:r>
        <w:r w:rsidR="00CC60B4" w:rsidRPr="00123E45">
          <w:rPr>
            <w:rStyle w:val="Hyperlink"/>
            <w:noProof/>
          </w:rPr>
          <w:t>.0</w:t>
        </w:r>
        <w:r w:rsidR="00CC60B4">
          <w:rPr>
            <w:rFonts w:asciiTheme="minorHAnsi" w:eastAsiaTheme="minorEastAsia" w:hAnsiTheme="minorHAnsi" w:cstheme="minorBidi"/>
            <w:b w:val="0"/>
            <w:noProof/>
            <w:szCs w:val="22"/>
          </w:rPr>
          <w:tab/>
        </w:r>
        <w:r w:rsidR="00CC60B4" w:rsidRPr="00123E45">
          <w:rPr>
            <w:rStyle w:val="Hyperlink"/>
            <w:noProof/>
          </w:rPr>
          <w:t xml:space="preserve">Design for </w:t>
        </w:r>
        <w:r w:rsidR="00CC60B4">
          <w:rPr>
            <w:rStyle w:val="Hyperlink"/>
            <w:noProof/>
          </w:rPr>
          <w:t>Inserting the package details</w:t>
        </w:r>
        <w:r w:rsidR="00CC60B4">
          <w:rPr>
            <w:noProof/>
            <w:webHidden/>
          </w:rPr>
          <w:tab/>
          <w:t>21</w:t>
        </w:r>
      </w:hyperlink>
    </w:p>
    <w:p w14:paraId="7EE50326" w14:textId="61D97A57" w:rsidR="00CC60B4" w:rsidRDefault="005D0C36" w:rsidP="00CC60B4">
      <w:pPr>
        <w:pStyle w:val="TOC2"/>
        <w:rPr>
          <w:rFonts w:asciiTheme="minorHAnsi" w:eastAsiaTheme="minorEastAsia" w:hAnsiTheme="minorHAnsi" w:cstheme="minorBidi"/>
          <w:b w:val="0"/>
          <w:sz w:val="22"/>
          <w:szCs w:val="22"/>
        </w:rPr>
      </w:pPr>
      <w:hyperlink w:anchor="_Toc21638774" w:history="1">
        <w:r w:rsidR="00CC60B4">
          <w:rPr>
            <w:rStyle w:val="Hyperlink"/>
          </w:rPr>
          <w:t>9</w:t>
        </w:r>
        <w:r w:rsidR="00CC60B4" w:rsidRPr="00123E45">
          <w:rPr>
            <w:rStyle w:val="Hyperlink"/>
          </w:rPr>
          <w:t>.1</w:t>
        </w:r>
        <w:r w:rsidR="00CC60B4">
          <w:rPr>
            <w:rFonts w:asciiTheme="minorHAnsi" w:eastAsiaTheme="minorEastAsia" w:hAnsiTheme="minorHAnsi" w:cstheme="minorBidi"/>
            <w:b w:val="0"/>
            <w:sz w:val="22"/>
            <w:szCs w:val="22"/>
          </w:rPr>
          <w:tab/>
        </w:r>
        <w:r w:rsidR="00CC60B4" w:rsidRPr="00123E45">
          <w:rPr>
            <w:rStyle w:val="Hyperlink"/>
          </w:rPr>
          <w:t>Class Diagram</w:t>
        </w:r>
        <w:r w:rsidR="00CC60B4">
          <w:rPr>
            <w:webHidden/>
          </w:rPr>
          <w:tab/>
          <w:t>21</w:t>
        </w:r>
      </w:hyperlink>
    </w:p>
    <w:p w14:paraId="32B6B501" w14:textId="32915051" w:rsidR="00CC60B4" w:rsidRDefault="005D0C36" w:rsidP="00CC60B4">
      <w:pPr>
        <w:pStyle w:val="TOC2"/>
        <w:rPr>
          <w:rFonts w:asciiTheme="minorHAnsi" w:eastAsiaTheme="minorEastAsia" w:hAnsiTheme="minorHAnsi" w:cstheme="minorBidi"/>
          <w:b w:val="0"/>
          <w:sz w:val="22"/>
          <w:szCs w:val="22"/>
        </w:rPr>
      </w:pPr>
      <w:hyperlink w:anchor="_Toc21638775" w:history="1">
        <w:r w:rsidR="00CC60B4">
          <w:rPr>
            <w:rStyle w:val="Hyperlink"/>
          </w:rPr>
          <w:t>9</w:t>
        </w:r>
        <w:r w:rsidR="00CC60B4" w:rsidRPr="00123E45">
          <w:rPr>
            <w:rStyle w:val="Hyperlink"/>
          </w:rPr>
          <w:t>.2</w:t>
        </w:r>
        <w:r w:rsidR="00CC60B4">
          <w:rPr>
            <w:rFonts w:asciiTheme="minorHAnsi" w:eastAsiaTheme="minorEastAsia" w:hAnsiTheme="minorHAnsi" w:cstheme="minorBidi"/>
            <w:b w:val="0"/>
            <w:sz w:val="22"/>
            <w:szCs w:val="22"/>
          </w:rPr>
          <w:tab/>
        </w:r>
        <w:r w:rsidR="00CC60B4">
          <w:rPr>
            <w:rStyle w:val="Hyperlink"/>
          </w:rPr>
          <w:t>Package</w:t>
        </w:r>
        <w:r w:rsidR="00CC60B4" w:rsidRPr="00CC60B4">
          <w:rPr>
            <w:rStyle w:val="Hyperlink"/>
          </w:rPr>
          <w:t>DAO</w:t>
        </w:r>
        <w:r w:rsidR="00CC60B4" w:rsidRPr="00123E45">
          <w:rPr>
            <w:rStyle w:val="Hyperlink"/>
          </w:rPr>
          <w:t>.java</w:t>
        </w:r>
        <w:r w:rsidR="00CC60B4">
          <w:rPr>
            <w:webHidden/>
          </w:rPr>
          <w:tab/>
          <w:t>22</w:t>
        </w:r>
      </w:hyperlink>
    </w:p>
    <w:p w14:paraId="7B4F86E4" w14:textId="19C7C647" w:rsidR="00CC60B4" w:rsidRDefault="005D0C36" w:rsidP="00CC60B4">
      <w:pPr>
        <w:pStyle w:val="TOC2"/>
      </w:pPr>
      <w:hyperlink w:anchor="_Toc21638776" w:history="1">
        <w:r w:rsidR="00CC60B4">
          <w:rPr>
            <w:rStyle w:val="Hyperlink"/>
          </w:rPr>
          <w:t>9</w:t>
        </w:r>
        <w:r w:rsidR="00CC60B4" w:rsidRPr="00123E45">
          <w:rPr>
            <w:rStyle w:val="Hyperlink"/>
          </w:rPr>
          <w:t>.3</w:t>
        </w:r>
        <w:r w:rsidR="00CC60B4">
          <w:rPr>
            <w:rFonts w:asciiTheme="minorHAnsi" w:eastAsiaTheme="minorEastAsia" w:hAnsiTheme="minorHAnsi" w:cstheme="minorBidi"/>
            <w:b w:val="0"/>
            <w:sz w:val="22"/>
            <w:szCs w:val="22"/>
          </w:rPr>
          <w:tab/>
        </w:r>
        <w:r w:rsidR="00CC60B4">
          <w:rPr>
            <w:rStyle w:val="Hyperlink"/>
          </w:rPr>
          <w:t>Package</w:t>
        </w:r>
        <w:r w:rsidR="00CC60B4" w:rsidRPr="00CC60B4">
          <w:rPr>
            <w:rStyle w:val="Hyperlink"/>
          </w:rPr>
          <w:t>DAOImple</w:t>
        </w:r>
        <w:r w:rsidR="00CC60B4" w:rsidRPr="00123E45">
          <w:rPr>
            <w:rStyle w:val="Hyperlink"/>
          </w:rPr>
          <w:t>.java</w:t>
        </w:r>
        <w:r w:rsidR="00CC60B4">
          <w:rPr>
            <w:webHidden/>
          </w:rPr>
          <w:tab/>
          <w:t>22</w:t>
        </w:r>
      </w:hyperlink>
    </w:p>
    <w:p w14:paraId="604A654E" w14:textId="60F12A44" w:rsidR="00CC60B4" w:rsidRDefault="005D0C36" w:rsidP="00CC60B4">
      <w:pPr>
        <w:pStyle w:val="TOC1"/>
        <w:rPr>
          <w:rFonts w:asciiTheme="minorHAnsi" w:eastAsiaTheme="minorEastAsia" w:hAnsiTheme="minorHAnsi" w:cstheme="minorBidi"/>
          <w:b w:val="0"/>
          <w:noProof/>
          <w:szCs w:val="22"/>
        </w:rPr>
      </w:pPr>
      <w:hyperlink w:anchor="_Toc21638773" w:history="1">
        <w:r w:rsidR="00CC60B4">
          <w:rPr>
            <w:rStyle w:val="Hyperlink"/>
            <w:noProof/>
          </w:rPr>
          <w:t>10</w:t>
        </w:r>
        <w:r w:rsidR="00CC60B4" w:rsidRPr="00123E45">
          <w:rPr>
            <w:rStyle w:val="Hyperlink"/>
            <w:noProof/>
          </w:rPr>
          <w:t>.0</w:t>
        </w:r>
        <w:r w:rsidR="00CC60B4">
          <w:rPr>
            <w:rFonts w:asciiTheme="minorHAnsi" w:eastAsiaTheme="minorEastAsia" w:hAnsiTheme="minorHAnsi" w:cstheme="minorBidi"/>
            <w:b w:val="0"/>
            <w:noProof/>
            <w:szCs w:val="22"/>
          </w:rPr>
          <w:tab/>
        </w:r>
        <w:r w:rsidR="00CC60B4" w:rsidRPr="00123E45">
          <w:rPr>
            <w:rStyle w:val="Hyperlink"/>
            <w:noProof/>
          </w:rPr>
          <w:t xml:space="preserve">Design for </w:t>
        </w:r>
        <w:r w:rsidR="00CC60B4">
          <w:rPr>
            <w:rStyle w:val="Hyperlink"/>
            <w:noProof/>
          </w:rPr>
          <w:t>Updating the package details</w:t>
        </w:r>
        <w:r w:rsidR="00CC60B4">
          <w:rPr>
            <w:noProof/>
            <w:webHidden/>
          </w:rPr>
          <w:tab/>
          <w:t>23</w:t>
        </w:r>
      </w:hyperlink>
    </w:p>
    <w:p w14:paraId="211D3BC7" w14:textId="5983B7E8" w:rsidR="00CC60B4" w:rsidRDefault="005D0C36" w:rsidP="00CC60B4">
      <w:pPr>
        <w:pStyle w:val="TOC2"/>
        <w:rPr>
          <w:rFonts w:asciiTheme="minorHAnsi" w:eastAsiaTheme="minorEastAsia" w:hAnsiTheme="minorHAnsi" w:cstheme="minorBidi"/>
          <w:b w:val="0"/>
          <w:sz w:val="22"/>
          <w:szCs w:val="22"/>
        </w:rPr>
      </w:pPr>
      <w:hyperlink w:anchor="_Toc21638774" w:history="1">
        <w:r w:rsidR="009C542F">
          <w:rPr>
            <w:rStyle w:val="Hyperlink"/>
          </w:rPr>
          <w:t>10</w:t>
        </w:r>
        <w:r w:rsidR="00CC60B4" w:rsidRPr="00123E45">
          <w:rPr>
            <w:rStyle w:val="Hyperlink"/>
          </w:rPr>
          <w:t>.1</w:t>
        </w:r>
        <w:r w:rsidR="00CC60B4">
          <w:rPr>
            <w:rFonts w:asciiTheme="minorHAnsi" w:eastAsiaTheme="minorEastAsia" w:hAnsiTheme="minorHAnsi" w:cstheme="minorBidi"/>
            <w:b w:val="0"/>
            <w:sz w:val="22"/>
            <w:szCs w:val="22"/>
          </w:rPr>
          <w:tab/>
        </w:r>
        <w:r w:rsidR="009C542F">
          <w:rPr>
            <w:rFonts w:asciiTheme="minorHAnsi" w:eastAsiaTheme="minorEastAsia" w:hAnsiTheme="minorHAnsi" w:cstheme="minorBidi"/>
            <w:b w:val="0"/>
            <w:sz w:val="22"/>
            <w:szCs w:val="22"/>
          </w:rPr>
          <w:t xml:space="preserve">  </w:t>
        </w:r>
        <w:r w:rsidR="00CC60B4" w:rsidRPr="00123E45">
          <w:rPr>
            <w:rStyle w:val="Hyperlink"/>
          </w:rPr>
          <w:t>Class Diagram</w:t>
        </w:r>
        <w:r w:rsidR="00CC60B4">
          <w:rPr>
            <w:webHidden/>
          </w:rPr>
          <w:tab/>
          <w:t>23</w:t>
        </w:r>
      </w:hyperlink>
    </w:p>
    <w:p w14:paraId="798AFDFB" w14:textId="6B8F7BA0" w:rsidR="00CC60B4" w:rsidRDefault="005D0C36" w:rsidP="00CC60B4">
      <w:pPr>
        <w:pStyle w:val="TOC2"/>
        <w:rPr>
          <w:rFonts w:asciiTheme="minorHAnsi" w:eastAsiaTheme="minorEastAsia" w:hAnsiTheme="minorHAnsi" w:cstheme="minorBidi"/>
          <w:b w:val="0"/>
          <w:sz w:val="22"/>
          <w:szCs w:val="22"/>
        </w:rPr>
      </w:pPr>
      <w:hyperlink w:anchor="_Toc21638775" w:history="1">
        <w:r w:rsidR="009C542F">
          <w:rPr>
            <w:rStyle w:val="Hyperlink"/>
          </w:rPr>
          <w:t>10</w:t>
        </w:r>
        <w:r w:rsidR="00CC60B4" w:rsidRPr="00123E45">
          <w:rPr>
            <w:rStyle w:val="Hyperlink"/>
          </w:rPr>
          <w:t>.2</w:t>
        </w:r>
        <w:r w:rsidR="00CC60B4">
          <w:rPr>
            <w:rFonts w:asciiTheme="minorHAnsi" w:eastAsiaTheme="minorEastAsia" w:hAnsiTheme="minorHAnsi" w:cstheme="minorBidi"/>
            <w:b w:val="0"/>
            <w:sz w:val="22"/>
            <w:szCs w:val="22"/>
          </w:rPr>
          <w:tab/>
        </w:r>
        <w:r w:rsidR="009C542F">
          <w:rPr>
            <w:rFonts w:asciiTheme="minorHAnsi" w:eastAsiaTheme="minorEastAsia" w:hAnsiTheme="minorHAnsi" w:cstheme="minorBidi"/>
            <w:b w:val="0"/>
            <w:sz w:val="22"/>
            <w:szCs w:val="22"/>
          </w:rPr>
          <w:t xml:space="preserve">  </w:t>
        </w:r>
        <w:r w:rsidR="00CC60B4">
          <w:rPr>
            <w:rStyle w:val="Hyperlink"/>
          </w:rPr>
          <w:t>Package</w:t>
        </w:r>
        <w:r w:rsidR="00CC60B4" w:rsidRPr="00CC60B4">
          <w:rPr>
            <w:rStyle w:val="Hyperlink"/>
          </w:rPr>
          <w:t>DAO</w:t>
        </w:r>
        <w:r w:rsidR="00CC60B4" w:rsidRPr="00123E45">
          <w:rPr>
            <w:rStyle w:val="Hyperlink"/>
          </w:rPr>
          <w:t>.java</w:t>
        </w:r>
        <w:r w:rsidR="00CC60B4">
          <w:rPr>
            <w:webHidden/>
          </w:rPr>
          <w:tab/>
          <w:t>24</w:t>
        </w:r>
      </w:hyperlink>
    </w:p>
    <w:p w14:paraId="200E511C" w14:textId="19492237" w:rsidR="00CC60B4" w:rsidRDefault="005D0C36" w:rsidP="00CC60B4">
      <w:pPr>
        <w:pStyle w:val="TOC2"/>
      </w:pPr>
      <w:hyperlink w:anchor="_Toc21638776" w:history="1">
        <w:r w:rsidR="009C542F">
          <w:rPr>
            <w:rStyle w:val="Hyperlink"/>
          </w:rPr>
          <w:t>10</w:t>
        </w:r>
        <w:r w:rsidR="00CC60B4" w:rsidRPr="00123E45">
          <w:rPr>
            <w:rStyle w:val="Hyperlink"/>
          </w:rPr>
          <w:t>.3</w:t>
        </w:r>
        <w:r w:rsidR="00CC60B4">
          <w:rPr>
            <w:rFonts w:asciiTheme="minorHAnsi" w:eastAsiaTheme="minorEastAsia" w:hAnsiTheme="minorHAnsi" w:cstheme="minorBidi"/>
            <w:b w:val="0"/>
            <w:sz w:val="22"/>
            <w:szCs w:val="22"/>
          </w:rPr>
          <w:tab/>
        </w:r>
        <w:r w:rsidR="009C542F">
          <w:rPr>
            <w:rFonts w:asciiTheme="minorHAnsi" w:eastAsiaTheme="minorEastAsia" w:hAnsiTheme="minorHAnsi" w:cstheme="minorBidi"/>
            <w:b w:val="0"/>
            <w:sz w:val="22"/>
            <w:szCs w:val="22"/>
          </w:rPr>
          <w:t xml:space="preserve">  </w:t>
        </w:r>
        <w:r w:rsidR="00CC60B4">
          <w:rPr>
            <w:rStyle w:val="Hyperlink"/>
          </w:rPr>
          <w:t>Package</w:t>
        </w:r>
        <w:r w:rsidR="00CC60B4" w:rsidRPr="00CC60B4">
          <w:rPr>
            <w:rStyle w:val="Hyperlink"/>
          </w:rPr>
          <w:t>DAOImple</w:t>
        </w:r>
        <w:r w:rsidR="00CC60B4" w:rsidRPr="00123E45">
          <w:rPr>
            <w:rStyle w:val="Hyperlink"/>
          </w:rPr>
          <w:t>.java</w:t>
        </w:r>
        <w:r w:rsidR="00CC60B4">
          <w:rPr>
            <w:webHidden/>
          </w:rPr>
          <w:tab/>
          <w:t>24</w:t>
        </w:r>
      </w:hyperlink>
    </w:p>
    <w:p w14:paraId="107DA145" w14:textId="36533D81" w:rsidR="009C542F" w:rsidRDefault="005D0C36" w:rsidP="009C542F">
      <w:pPr>
        <w:pStyle w:val="TOC1"/>
        <w:rPr>
          <w:rFonts w:asciiTheme="minorHAnsi" w:eastAsiaTheme="minorEastAsia" w:hAnsiTheme="minorHAnsi" w:cstheme="minorBidi"/>
          <w:b w:val="0"/>
          <w:noProof/>
          <w:szCs w:val="22"/>
        </w:rPr>
      </w:pPr>
      <w:hyperlink w:anchor="_Toc21638773" w:history="1">
        <w:r w:rsidR="009C542F">
          <w:rPr>
            <w:rStyle w:val="Hyperlink"/>
            <w:noProof/>
          </w:rPr>
          <w:t>11</w:t>
        </w:r>
        <w:r w:rsidR="009C542F" w:rsidRPr="00123E45">
          <w:rPr>
            <w:rStyle w:val="Hyperlink"/>
            <w:noProof/>
          </w:rPr>
          <w:t>.0</w:t>
        </w:r>
        <w:r w:rsidR="009C542F">
          <w:rPr>
            <w:rFonts w:asciiTheme="minorHAnsi" w:eastAsiaTheme="minorEastAsia" w:hAnsiTheme="minorHAnsi" w:cstheme="minorBidi"/>
            <w:b w:val="0"/>
            <w:noProof/>
            <w:szCs w:val="22"/>
          </w:rPr>
          <w:tab/>
        </w:r>
        <w:r w:rsidR="009C542F" w:rsidRPr="00123E45">
          <w:rPr>
            <w:rStyle w:val="Hyperlink"/>
            <w:noProof/>
          </w:rPr>
          <w:t xml:space="preserve">Design for </w:t>
        </w:r>
        <w:r w:rsidR="009C542F">
          <w:rPr>
            <w:rStyle w:val="Hyperlink"/>
            <w:noProof/>
          </w:rPr>
          <w:t>Inserting the warehoue details</w:t>
        </w:r>
        <w:r w:rsidR="009C542F">
          <w:rPr>
            <w:noProof/>
            <w:webHidden/>
          </w:rPr>
          <w:tab/>
          <w:t>25</w:t>
        </w:r>
      </w:hyperlink>
    </w:p>
    <w:p w14:paraId="3EA08AB1" w14:textId="4752B327" w:rsidR="009C542F" w:rsidRDefault="005D0C36" w:rsidP="009C542F">
      <w:pPr>
        <w:pStyle w:val="TOC2"/>
        <w:rPr>
          <w:rFonts w:asciiTheme="minorHAnsi" w:eastAsiaTheme="minorEastAsia" w:hAnsiTheme="minorHAnsi" w:cstheme="minorBidi"/>
          <w:b w:val="0"/>
          <w:sz w:val="22"/>
          <w:szCs w:val="22"/>
        </w:rPr>
      </w:pPr>
      <w:hyperlink w:anchor="_Toc21638774" w:history="1">
        <w:r w:rsidR="009C542F">
          <w:rPr>
            <w:rStyle w:val="Hyperlink"/>
          </w:rPr>
          <w:t>11</w:t>
        </w:r>
        <w:r w:rsidR="009C542F" w:rsidRPr="00123E45">
          <w:rPr>
            <w:rStyle w:val="Hyperlink"/>
          </w:rPr>
          <w:t>.1</w:t>
        </w:r>
        <w:r w:rsidR="009C542F">
          <w:rPr>
            <w:rFonts w:asciiTheme="minorHAnsi" w:eastAsiaTheme="minorEastAsia" w:hAnsiTheme="minorHAnsi" w:cstheme="minorBidi"/>
            <w:b w:val="0"/>
            <w:sz w:val="22"/>
            <w:szCs w:val="22"/>
          </w:rPr>
          <w:tab/>
          <w:t xml:space="preserve">  </w:t>
        </w:r>
        <w:r w:rsidR="009C542F" w:rsidRPr="00123E45">
          <w:rPr>
            <w:rStyle w:val="Hyperlink"/>
          </w:rPr>
          <w:t>Class Diagram</w:t>
        </w:r>
        <w:r w:rsidR="009C542F">
          <w:rPr>
            <w:webHidden/>
          </w:rPr>
          <w:tab/>
          <w:t>25</w:t>
        </w:r>
      </w:hyperlink>
    </w:p>
    <w:p w14:paraId="2FF56BBD" w14:textId="455E5C43" w:rsidR="009C542F" w:rsidRDefault="005D0C36" w:rsidP="009C542F">
      <w:pPr>
        <w:pStyle w:val="TOC2"/>
        <w:rPr>
          <w:rFonts w:asciiTheme="minorHAnsi" w:eastAsiaTheme="minorEastAsia" w:hAnsiTheme="minorHAnsi" w:cstheme="minorBidi"/>
          <w:b w:val="0"/>
          <w:sz w:val="22"/>
          <w:szCs w:val="22"/>
        </w:rPr>
      </w:pPr>
      <w:hyperlink w:anchor="_Toc21638775" w:history="1">
        <w:r w:rsidR="009C542F">
          <w:rPr>
            <w:rStyle w:val="Hyperlink"/>
          </w:rPr>
          <w:t>11</w:t>
        </w:r>
        <w:r w:rsidR="009C542F" w:rsidRPr="00123E45">
          <w:rPr>
            <w:rStyle w:val="Hyperlink"/>
          </w:rPr>
          <w:t>.2</w:t>
        </w:r>
        <w:r w:rsidR="009C542F">
          <w:rPr>
            <w:rFonts w:asciiTheme="minorHAnsi" w:eastAsiaTheme="minorEastAsia" w:hAnsiTheme="minorHAnsi" w:cstheme="minorBidi"/>
            <w:b w:val="0"/>
            <w:sz w:val="22"/>
            <w:szCs w:val="22"/>
          </w:rPr>
          <w:tab/>
          <w:t xml:space="preserve">  </w:t>
        </w:r>
        <w:r w:rsidR="009C542F">
          <w:rPr>
            <w:rStyle w:val="Hyperlink"/>
          </w:rPr>
          <w:t>Warehouse</w:t>
        </w:r>
        <w:r w:rsidR="009C542F" w:rsidRPr="00CC60B4">
          <w:rPr>
            <w:rStyle w:val="Hyperlink"/>
          </w:rPr>
          <w:t>DAO</w:t>
        </w:r>
        <w:r w:rsidR="009C542F" w:rsidRPr="00123E45">
          <w:rPr>
            <w:rStyle w:val="Hyperlink"/>
          </w:rPr>
          <w:t>.java</w:t>
        </w:r>
        <w:r w:rsidR="009C542F">
          <w:rPr>
            <w:webHidden/>
          </w:rPr>
          <w:tab/>
          <w:t>26</w:t>
        </w:r>
      </w:hyperlink>
    </w:p>
    <w:p w14:paraId="79782057" w14:textId="1D273556" w:rsidR="009C542F" w:rsidRDefault="005D0C36" w:rsidP="009C542F">
      <w:pPr>
        <w:pStyle w:val="TOC2"/>
      </w:pPr>
      <w:hyperlink w:anchor="_Toc21638776" w:history="1">
        <w:r w:rsidR="009C542F">
          <w:rPr>
            <w:rStyle w:val="Hyperlink"/>
          </w:rPr>
          <w:t>11</w:t>
        </w:r>
        <w:r w:rsidR="009C542F" w:rsidRPr="00123E45">
          <w:rPr>
            <w:rStyle w:val="Hyperlink"/>
          </w:rPr>
          <w:t>.3</w:t>
        </w:r>
        <w:r w:rsidR="009C542F">
          <w:rPr>
            <w:rFonts w:asciiTheme="minorHAnsi" w:eastAsiaTheme="minorEastAsia" w:hAnsiTheme="minorHAnsi" w:cstheme="minorBidi"/>
            <w:b w:val="0"/>
            <w:sz w:val="22"/>
            <w:szCs w:val="22"/>
          </w:rPr>
          <w:tab/>
          <w:t xml:space="preserve">  </w:t>
        </w:r>
        <w:r w:rsidR="009C542F" w:rsidRPr="009C542F">
          <w:rPr>
            <w:rStyle w:val="Hyperlink"/>
          </w:rPr>
          <w:t>WarehouseDAO</w:t>
        </w:r>
        <w:r w:rsidR="009C542F">
          <w:rPr>
            <w:rStyle w:val="Hyperlink"/>
          </w:rPr>
          <w:t>Imple</w:t>
        </w:r>
        <w:r w:rsidR="009C542F" w:rsidRPr="00123E45">
          <w:rPr>
            <w:rStyle w:val="Hyperlink"/>
          </w:rPr>
          <w:t>.java</w:t>
        </w:r>
        <w:r w:rsidR="009C542F">
          <w:rPr>
            <w:webHidden/>
          </w:rPr>
          <w:tab/>
          <w:t>26</w:t>
        </w:r>
      </w:hyperlink>
    </w:p>
    <w:p w14:paraId="21FA7000" w14:textId="6F55C05D" w:rsidR="009C542F" w:rsidRDefault="005D0C36" w:rsidP="009C542F">
      <w:pPr>
        <w:pStyle w:val="TOC1"/>
        <w:rPr>
          <w:rFonts w:asciiTheme="minorHAnsi" w:eastAsiaTheme="minorEastAsia" w:hAnsiTheme="minorHAnsi" w:cstheme="minorBidi"/>
          <w:b w:val="0"/>
          <w:noProof/>
          <w:szCs w:val="22"/>
        </w:rPr>
      </w:pPr>
      <w:hyperlink w:anchor="_Toc21638773" w:history="1">
        <w:r w:rsidR="009C542F">
          <w:rPr>
            <w:rStyle w:val="Hyperlink"/>
            <w:noProof/>
          </w:rPr>
          <w:t>12</w:t>
        </w:r>
        <w:r w:rsidR="009C542F" w:rsidRPr="00123E45">
          <w:rPr>
            <w:rStyle w:val="Hyperlink"/>
            <w:noProof/>
          </w:rPr>
          <w:t>.0</w:t>
        </w:r>
        <w:r w:rsidR="009C542F">
          <w:rPr>
            <w:rFonts w:asciiTheme="minorHAnsi" w:eastAsiaTheme="minorEastAsia" w:hAnsiTheme="minorHAnsi" w:cstheme="minorBidi"/>
            <w:b w:val="0"/>
            <w:noProof/>
            <w:szCs w:val="22"/>
          </w:rPr>
          <w:tab/>
        </w:r>
        <w:r w:rsidR="009C542F" w:rsidRPr="00123E45">
          <w:rPr>
            <w:rStyle w:val="Hyperlink"/>
            <w:noProof/>
          </w:rPr>
          <w:t xml:space="preserve">Design for </w:t>
        </w:r>
        <w:r w:rsidR="009C542F">
          <w:rPr>
            <w:rStyle w:val="Hyperlink"/>
            <w:noProof/>
          </w:rPr>
          <w:t>Validating the warehoue details</w:t>
        </w:r>
        <w:r w:rsidR="009C542F">
          <w:rPr>
            <w:noProof/>
            <w:webHidden/>
          </w:rPr>
          <w:tab/>
          <w:t>27</w:t>
        </w:r>
      </w:hyperlink>
    </w:p>
    <w:p w14:paraId="1FA76739" w14:textId="2754B020" w:rsidR="009C542F" w:rsidRDefault="005D0C36" w:rsidP="009C542F">
      <w:pPr>
        <w:pStyle w:val="TOC2"/>
        <w:rPr>
          <w:rFonts w:asciiTheme="minorHAnsi" w:eastAsiaTheme="minorEastAsia" w:hAnsiTheme="minorHAnsi" w:cstheme="minorBidi"/>
          <w:b w:val="0"/>
          <w:sz w:val="22"/>
          <w:szCs w:val="22"/>
        </w:rPr>
      </w:pPr>
      <w:hyperlink w:anchor="_Toc21638774" w:history="1">
        <w:r w:rsidR="009C542F">
          <w:rPr>
            <w:rStyle w:val="Hyperlink"/>
          </w:rPr>
          <w:t>12</w:t>
        </w:r>
        <w:r w:rsidR="009C542F" w:rsidRPr="00123E45">
          <w:rPr>
            <w:rStyle w:val="Hyperlink"/>
          </w:rPr>
          <w:t>.1</w:t>
        </w:r>
        <w:r w:rsidR="009C542F">
          <w:rPr>
            <w:rFonts w:asciiTheme="minorHAnsi" w:eastAsiaTheme="minorEastAsia" w:hAnsiTheme="minorHAnsi" w:cstheme="minorBidi"/>
            <w:b w:val="0"/>
            <w:sz w:val="22"/>
            <w:szCs w:val="22"/>
          </w:rPr>
          <w:tab/>
          <w:t xml:space="preserve">  </w:t>
        </w:r>
        <w:r w:rsidR="009C542F" w:rsidRPr="00123E45">
          <w:rPr>
            <w:rStyle w:val="Hyperlink"/>
          </w:rPr>
          <w:t>Class Diagram</w:t>
        </w:r>
        <w:r w:rsidR="009C542F">
          <w:rPr>
            <w:webHidden/>
          </w:rPr>
          <w:tab/>
          <w:t>27</w:t>
        </w:r>
      </w:hyperlink>
    </w:p>
    <w:p w14:paraId="742FCA86" w14:textId="2A0C7224" w:rsidR="009C542F" w:rsidRDefault="005D0C36" w:rsidP="009C542F">
      <w:pPr>
        <w:pStyle w:val="TOC2"/>
        <w:rPr>
          <w:rFonts w:asciiTheme="minorHAnsi" w:eastAsiaTheme="minorEastAsia" w:hAnsiTheme="minorHAnsi" w:cstheme="minorBidi"/>
          <w:b w:val="0"/>
          <w:sz w:val="22"/>
          <w:szCs w:val="22"/>
        </w:rPr>
      </w:pPr>
      <w:hyperlink w:anchor="_Toc21638775" w:history="1">
        <w:r w:rsidR="009C542F">
          <w:rPr>
            <w:rStyle w:val="Hyperlink"/>
          </w:rPr>
          <w:t>12</w:t>
        </w:r>
        <w:r w:rsidR="009C542F" w:rsidRPr="00123E45">
          <w:rPr>
            <w:rStyle w:val="Hyperlink"/>
          </w:rPr>
          <w:t>.2</w:t>
        </w:r>
        <w:r w:rsidR="009C542F">
          <w:rPr>
            <w:rFonts w:asciiTheme="minorHAnsi" w:eastAsiaTheme="minorEastAsia" w:hAnsiTheme="minorHAnsi" w:cstheme="minorBidi"/>
            <w:b w:val="0"/>
            <w:sz w:val="22"/>
            <w:szCs w:val="22"/>
          </w:rPr>
          <w:tab/>
          <w:t xml:space="preserve">  </w:t>
        </w:r>
        <w:r w:rsidR="009C542F">
          <w:rPr>
            <w:rStyle w:val="Hyperlink"/>
          </w:rPr>
          <w:t>Warehouse</w:t>
        </w:r>
        <w:r w:rsidR="009C542F" w:rsidRPr="00CC60B4">
          <w:rPr>
            <w:rStyle w:val="Hyperlink"/>
          </w:rPr>
          <w:t>DAO</w:t>
        </w:r>
        <w:r w:rsidR="009C542F" w:rsidRPr="00123E45">
          <w:rPr>
            <w:rStyle w:val="Hyperlink"/>
          </w:rPr>
          <w:t>.java</w:t>
        </w:r>
        <w:r w:rsidR="009C542F">
          <w:rPr>
            <w:webHidden/>
          </w:rPr>
          <w:tab/>
          <w:t>28</w:t>
        </w:r>
      </w:hyperlink>
    </w:p>
    <w:p w14:paraId="0435E0B7" w14:textId="622B05FE" w:rsidR="009C542F" w:rsidRPr="009C542F" w:rsidRDefault="005D0C36" w:rsidP="009C542F">
      <w:pPr>
        <w:pStyle w:val="TOC2"/>
      </w:pPr>
      <w:hyperlink w:anchor="_Toc21638776" w:history="1">
        <w:r w:rsidR="009C542F">
          <w:rPr>
            <w:rStyle w:val="Hyperlink"/>
          </w:rPr>
          <w:t>12</w:t>
        </w:r>
        <w:r w:rsidR="009C542F" w:rsidRPr="00123E45">
          <w:rPr>
            <w:rStyle w:val="Hyperlink"/>
          </w:rPr>
          <w:t>.3</w:t>
        </w:r>
        <w:r w:rsidR="009C542F">
          <w:rPr>
            <w:rFonts w:asciiTheme="minorHAnsi" w:eastAsiaTheme="minorEastAsia" w:hAnsiTheme="minorHAnsi" w:cstheme="minorBidi"/>
            <w:b w:val="0"/>
            <w:sz w:val="22"/>
            <w:szCs w:val="22"/>
          </w:rPr>
          <w:tab/>
          <w:t xml:space="preserve">  </w:t>
        </w:r>
        <w:r w:rsidR="009C542F" w:rsidRPr="009C542F">
          <w:rPr>
            <w:rStyle w:val="Hyperlink"/>
          </w:rPr>
          <w:t>WarehouseDAO</w:t>
        </w:r>
        <w:r w:rsidR="009C542F">
          <w:rPr>
            <w:rStyle w:val="Hyperlink"/>
          </w:rPr>
          <w:t>Imple</w:t>
        </w:r>
        <w:r w:rsidR="009C542F" w:rsidRPr="00123E45">
          <w:rPr>
            <w:rStyle w:val="Hyperlink"/>
          </w:rPr>
          <w:t>.java</w:t>
        </w:r>
        <w:r w:rsidR="009C542F">
          <w:rPr>
            <w:webHidden/>
          </w:rPr>
          <w:tab/>
          <w:t>28</w:t>
        </w:r>
      </w:hyperlink>
    </w:p>
    <w:p w14:paraId="5BCE4FAE" w14:textId="08972887" w:rsidR="00A52DE1" w:rsidRDefault="005D0C36">
      <w:pPr>
        <w:pStyle w:val="TOC1"/>
        <w:rPr>
          <w:rFonts w:asciiTheme="minorHAnsi" w:eastAsiaTheme="minorEastAsia" w:hAnsiTheme="minorHAnsi" w:cstheme="minorBidi"/>
          <w:b w:val="0"/>
          <w:noProof/>
          <w:szCs w:val="22"/>
        </w:rPr>
      </w:pPr>
      <w:hyperlink w:anchor="_Toc21638778" w:history="1">
        <w:r w:rsidR="009C542F">
          <w:rPr>
            <w:rStyle w:val="Hyperlink"/>
            <w:noProof/>
          </w:rPr>
          <w:t>13</w:t>
        </w:r>
        <w:r w:rsidR="00A52DE1" w:rsidRPr="00123E45">
          <w:rPr>
            <w:rStyle w:val="Hyperlink"/>
            <w:noProof/>
          </w:rPr>
          <w:t>.0</w:t>
        </w:r>
        <w:r w:rsidR="00A52DE1">
          <w:rPr>
            <w:rFonts w:asciiTheme="minorHAnsi" w:eastAsiaTheme="minorEastAsia" w:hAnsiTheme="minorHAnsi" w:cstheme="minorBidi"/>
            <w:b w:val="0"/>
            <w:noProof/>
            <w:szCs w:val="22"/>
          </w:rPr>
          <w:tab/>
        </w:r>
        <w:r w:rsidR="00A52DE1" w:rsidRPr="00123E45">
          <w:rPr>
            <w:rStyle w:val="Hyperlink"/>
            <w:noProof/>
          </w:rPr>
          <w:t>Standards and Guidelines</w:t>
        </w:r>
        <w:r w:rsidR="00A52DE1">
          <w:rPr>
            <w:noProof/>
            <w:webHidden/>
          </w:rPr>
          <w:tab/>
        </w:r>
        <w:r w:rsidR="009C542F">
          <w:rPr>
            <w:noProof/>
            <w:webHidden/>
          </w:rPr>
          <w:t>29</w:t>
        </w:r>
      </w:hyperlink>
    </w:p>
    <w:p w14:paraId="14D39FAE" w14:textId="5CA3F759" w:rsidR="00A52DE1" w:rsidRDefault="005D0C36">
      <w:pPr>
        <w:pStyle w:val="TOC2"/>
        <w:rPr>
          <w:rFonts w:asciiTheme="minorHAnsi" w:eastAsiaTheme="minorEastAsia" w:hAnsiTheme="minorHAnsi" w:cstheme="minorBidi"/>
          <w:b w:val="0"/>
          <w:sz w:val="22"/>
          <w:szCs w:val="22"/>
        </w:rPr>
      </w:pPr>
      <w:hyperlink w:anchor="_Toc21638779" w:history="1">
        <w:r w:rsidR="009C542F">
          <w:rPr>
            <w:rStyle w:val="Hyperlink"/>
          </w:rPr>
          <w:t>13</w:t>
        </w:r>
        <w:r w:rsidR="00A52DE1" w:rsidRPr="00123E45">
          <w:rPr>
            <w:rStyle w:val="Hyperlink"/>
          </w:rPr>
          <w:t>.1</w:t>
        </w:r>
        <w:r w:rsidR="00A52DE1">
          <w:rPr>
            <w:rFonts w:asciiTheme="minorHAnsi" w:eastAsiaTheme="minorEastAsia" w:hAnsiTheme="minorHAnsi" w:cstheme="minorBidi"/>
            <w:b w:val="0"/>
            <w:sz w:val="22"/>
            <w:szCs w:val="22"/>
          </w:rPr>
          <w:tab/>
        </w:r>
        <w:r w:rsidR="00A52DE1" w:rsidRPr="00123E45">
          <w:rPr>
            <w:rStyle w:val="Hyperlink"/>
          </w:rPr>
          <w:t>Java</w:t>
        </w:r>
        <w:r w:rsidR="00A52DE1">
          <w:rPr>
            <w:webHidden/>
          </w:rPr>
          <w:tab/>
        </w:r>
        <w:r w:rsidR="009C542F">
          <w:rPr>
            <w:webHidden/>
          </w:rPr>
          <w:t>29</w:t>
        </w:r>
      </w:hyperlink>
    </w:p>
    <w:p w14:paraId="15A1850B" w14:textId="1F74689C" w:rsidR="00A52DE1" w:rsidRDefault="005D0C36">
      <w:pPr>
        <w:pStyle w:val="TOC1"/>
        <w:rPr>
          <w:rFonts w:asciiTheme="minorHAnsi" w:eastAsiaTheme="minorEastAsia" w:hAnsiTheme="minorHAnsi" w:cstheme="minorBidi"/>
          <w:b w:val="0"/>
          <w:noProof/>
          <w:szCs w:val="22"/>
        </w:rPr>
      </w:pPr>
      <w:hyperlink w:anchor="_Toc21638780" w:history="1">
        <w:r w:rsidR="00A52DE1" w:rsidRPr="00123E45">
          <w:rPr>
            <w:rStyle w:val="Hyperlink"/>
            <w:noProof/>
          </w:rPr>
          <w:t>1</w:t>
        </w:r>
        <w:r w:rsidR="009C542F">
          <w:rPr>
            <w:rStyle w:val="Hyperlink"/>
            <w:noProof/>
          </w:rPr>
          <w:t>4</w:t>
        </w:r>
        <w:r w:rsidR="00A52DE1" w:rsidRPr="00123E45">
          <w:rPr>
            <w:rStyle w:val="Hyperlink"/>
            <w:noProof/>
          </w:rPr>
          <w:t>.0</w:t>
        </w:r>
        <w:r w:rsidR="00A52DE1">
          <w:rPr>
            <w:rFonts w:asciiTheme="minorHAnsi" w:eastAsiaTheme="minorEastAsia" w:hAnsiTheme="minorHAnsi" w:cstheme="minorBidi"/>
            <w:b w:val="0"/>
            <w:noProof/>
            <w:szCs w:val="22"/>
          </w:rPr>
          <w:tab/>
        </w:r>
        <w:r w:rsidR="00A52DE1" w:rsidRPr="00123E45">
          <w:rPr>
            <w:rStyle w:val="Hyperlink"/>
            <w:noProof/>
          </w:rPr>
          <w:t>Submission</w:t>
        </w:r>
        <w:r w:rsidR="00A52DE1">
          <w:rPr>
            <w:noProof/>
            <w:webHidden/>
          </w:rPr>
          <w:tab/>
        </w:r>
        <w:r w:rsidR="009C542F">
          <w:rPr>
            <w:noProof/>
            <w:webHidden/>
          </w:rPr>
          <w:t>30</w:t>
        </w:r>
      </w:hyperlink>
    </w:p>
    <w:p w14:paraId="7079BEA0" w14:textId="0998C29D" w:rsidR="00A52DE1" w:rsidRDefault="005D0C36">
      <w:pPr>
        <w:pStyle w:val="TOC2"/>
        <w:rPr>
          <w:rFonts w:asciiTheme="minorHAnsi" w:eastAsiaTheme="minorEastAsia" w:hAnsiTheme="minorHAnsi" w:cstheme="minorBidi"/>
          <w:b w:val="0"/>
          <w:sz w:val="22"/>
          <w:szCs w:val="22"/>
        </w:rPr>
      </w:pPr>
      <w:hyperlink w:anchor="_Toc21638781" w:history="1">
        <w:r w:rsidR="00A52DE1" w:rsidRPr="00123E45">
          <w:rPr>
            <w:rStyle w:val="Hyperlink"/>
          </w:rPr>
          <w:t>1</w:t>
        </w:r>
        <w:r w:rsidR="009C542F">
          <w:rPr>
            <w:rStyle w:val="Hyperlink"/>
          </w:rPr>
          <w:t>4</w:t>
        </w:r>
        <w:r w:rsidR="00A52DE1" w:rsidRPr="00123E45">
          <w:rPr>
            <w:rStyle w:val="Hyperlink"/>
          </w:rPr>
          <w:t>.1</w:t>
        </w:r>
        <w:r w:rsidR="00A52DE1">
          <w:rPr>
            <w:rFonts w:asciiTheme="minorHAnsi" w:eastAsiaTheme="minorEastAsia" w:hAnsiTheme="minorHAnsi" w:cstheme="minorBidi"/>
            <w:b w:val="0"/>
            <w:sz w:val="22"/>
            <w:szCs w:val="22"/>
          </w:rPr>
          <w:tab/>
        </w:r>
        <w:r w:rsidR="00A52DE1" w:rsidRPr="00123E45">
          <w:rPr>
            <w:rStyle w:val="Hyperlink"/>
          </w:rPr>
          <w:t>Code submission instructions</w:t>
        </w:r>
        <w:r w:rsidR="00A52DE1">
          <w:rPr>
            <w:webHidden/>
          </w:rPr>
          <w:tab/>
        </w:r>
        <w:r w:rsidR="009C542F">
          <w:rPr>
            <w:webHidden/>
          </w:rPr>
          <w:t>30</w:t>
        </w:r>
      </w:hyperlink>
    </w:p>
    <w:p w14:paraId="0992F2D8" w14:textId="31E9D724" w:rsidR="00A52DE1" w:rsidRDefault="005D0C36">
      <w:pPr>
        <w:pStyle w:val="TOC1"/>
        <w:rPr>
          <w:rFonts w:asciiTheme="minorHAnsi" w:eastAsiaTheme="minorEastAsia" w:hAnsiTheme="minorHAnsi" w:cstheme="minorBidi"/>
          <w:b w:val="0"/>
          <w:noProof/>
          <w:szCs w:val="22"/>
        </w:rPr>
      </w:pPr>
      <w:hyperlink w:anchor="_Toc21638782" w:history="1">
        <w:r w:rsidR="00A52DE1" w:rsidRPr="00123E45">
          <w:rPr>
            <w:rStyle w:val="Hyperlink"/>
            <w:noProof/>
          </w:rPr>
          <w:t>1</w:t>
        </w:r>
        <w:r w:rsidR="009C542F">
          <w:rPr>
            <w:rStyle w:val="Hyperlink"/>
            <w:noProof/>
          </w:rPr>
          <w:t>5</w:t>
        </w:r>
        <w:r w:rsidR="00A52DE1" w:rsidRPr="00123E45">
          <w:rPr>
            <w:rStyle w:val="Hyperlink"/>
            <w:noProof/>
          </w:rPr>
          <w:t>.0</w:t>
        </w:r>
        <w:r w:rsidR="00A52DE1">
          <w:rPr>
            <w:rFonts w:asciiTheme="minorHAnsi" w:eastAsiaTheme="minorEastAsia" w:hAnsiTheme="minorHAnsi" w:cstheme="minorBidi"/>
            <w:b w:val="0"/>
            <w:noProof/>
            <w:szCs w:val="22"/>
          </w:rPr>
          <w:tab/>
        </w:r>
        <w:r w:rsidR="00A52DE1" w:rsidRPr="00123E45">
          <w:rPr>
            <w:rStyle w:val="Hyperlink"/>
            <w:noProof/>
          </w:rPr>
          <w:t>Change Log</w:t>
        </w:r>
        <w:r w:rsidR="00A52DE1">
          <w:rPr>
            <w:noProof/>
            <w:webHidden/>
          </w:rPr>
          <w:tab/>
        </w:r>
        <w:r w:rsidR="009C542F">
          <w:rPr>
            <w:noProof/>
            <w:webHidden/>
          </w:rPr>
          <w:t>31</w:t>
        </w:r>
      </w:hyperlink>
    </w:p>
    <w:p w14:paraId="0FB78278" w14:textId="14E19AC5" w:rsidR="001F3992" w:rsidRDefault="001F3992" w:rsidP="00DF4E80">
      <w:pPr>
        <w:pStyle w:val="TOC1"/>
        <w:spacing w:line="240" w:lineRule="auto"/>
      </w:pPr>
      <w:r>
        <w:fldChar w:fldCharType="end"/>
      </w:r>
    </w:p>
    <w:p w14:paraId="3E7A9F1C" w14:textId="77777777" w:rsidR="005670B6" w:rsidRDefault="00D427FE" w:rsidP="00BB13F8">
      <w:pPr>
        <w:pStyle w:val="Heading1"/>
      </w:pPr>
      <w:bookmarkStart w:id="5" w:name="_Toc246846469"/>
      <w:r>
        <w:br w:type="page"/>
      </w:r>
      <w:bookmarkStart w:id="6" w:name="_Toc21638735"/>
      <w:r w:rsidR="005670B6">
        <w:lastRenderedPageBreak/>
        <w:t>Introduction</w:t>
      </w:r>
      <w:bookmarkEnd w:id="5"/>
      <w:bookmarkEnd w:id="6"/>
    </w:p>
    <w:p w14:paraId="5CFD1200" w14:textId="77777777" w:rsidR="005670B6" w:rsidRDefault="005670B6" w:rsidP="00BB13F8">
      <w:pPr>
        <w:pStyle w:val="Heading2"/>
      </w:pPr>
      <w:bookmarkStart w:id="7" w:name="_Toc246846470"/>
      <w:bookmarkStart w:id="8" w:name="_Toc21638736"/>
      <w:r w:rsidRPr="00BB13F8">
        <w:t>Purpose</w:t>
      </w:r>
      <w:r>
        <w:t xml:space="preserve"> of this document</w:t>
      </w:r>
      <w:bookmarkEnd w:id="7"/>
      <w:bookmarkEnd w:id="8"/>
    </w:p>
    <w:p w14:paraId="13F5D524" w14:textId="440695CC" w:rsidR="00105A98" w:rsidRPr="00BB13F8" w:rsidRDefault="00C01D89" w:rsidP="00BB13F8">
      <w:pPr>
        <w:pStyle w:val="Bodytext"/>
      </w:pPr>
      <w:r>
        <w:t xml:space="preserve">The purpose of this document is to define the </w:t>
      </w:r>
      <w:r w:rsidR="001A1290">
        <w:t>J</w:t>
      </w:r>
      <w:r w:rsidR="0052010A">
        <w:t xml:space="preserve">ava </w:t>
      </w:r>
      <w:r w:rsidR="001A1290">
        <w:t xml:space="preserve">class related </w:t>
      </w:r>
      <w:r w:rsidR="0052010A">
        <w:t>implementation</w:t>
      </w:r>
      <w:r w:rsidR="008A51C2">
        <w:t xml:space="preserve"> for </w:t>
      </w:r>
      <w:r w:rsidR="00FE780A">
        <w:t>Courier Tracking System</w:t>
      </w:r>
      <w:r w:rsidR="008A51C2">
        <w:t xml:space="preserve"> project.</w:t>
      </w:r>
    </w:p>
    <w:p w14:paraId="48E60BF6" w14:textId="77777777" w:rsidR="006E47D3" w:rsidRDefault="006E47D3" w:rsidP="00BB13F8">
      <w:pPr>
        <w:pStyle w:val="Heading2"/>
      </w:pPr>
      <w:bookmarkStart w:id="9" w:name="_Toc246846477"/>
      <w:bookmarkStart w:id="10" w:name="_Toc21638737"/>
      <w:r w:rsidRPr="00BB13F8">
        <w:t>Definitions</w:t>
      </w:r>
      <w:r>
        <w:t xml:space="preserve"> &amp; Acronyms</w:t>
      </w:r>
      <w:bookmarkEnd w:id="9"/>
      <w:bookmarkEnd w:id="10"/>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14:paraId="79826B25" w14:textId="77777777" w:rsidTr="00AB008F">
        <w:trPr>
          <w:trHeight w:val="278"/>
        </w:trPr>
        <w:tc>
          <w:tcPr>
            <w:tcW w:w="2250" w:type="dxa"/>
            <w:tcBorders>
              <w:top w:val="single" w:sz="4" w:space="0" w:color="auto"/>
              <w:bottom w:val="single" w:sz="4" w:space="0" w:color="auto"/>
            </w:tcBorders>
            <w:shd w:val="clear" w:color="auto" w:fill="FFCC99"/>
          </w:tcPr>
          <w:p w14:paraId="4E77B63F" w14:textId="77777777"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14:paraId="31FF54C8" w14:textId="77777777"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14:paraId="1FC39945" w14:textId="77777777" w:rsidTr="00AB008F">
        <w:tc>
          <w:tcPr>
            <w:tcW w:w="2250" w:type="dxa"/>
            <w:tcBorders>
              <w:top w:val="single" w:sz="4" w:space="0" w:color="auto"/>
              <w:bottom w:val="single" w:sz="4" w:space="0" w:color="auto"/>
            </w:tcBorders>
          </w:tcPr>
          <w:p w14:paraId="0562CB0E" w14:textId="1A8E7A4C" w:rsidR="00CE5804" w:rsidRPr="00231500" w:rsidRDefault="00CE5804" w:rsidP="008D5A9E">
            <w:pPr>
              <w:pStyle w:val="tabletext"/>
              <w:spacing w:before="120" w:after="120"/>
              <w:ind w:left="0" w:firstLine="0"/>
              <w:jc w:val="both"/>
            </w:pPr>
          </w:p>
        </w:tc>
        <w:tc>
          <w:tcPr>
            <w:tcW w:w="5220" w:type="dxa"/>
            <w:tcBorders>
              <w:top w:val="single" w:sz="4" w:space="0" w:color="auto"/>
              <w:bottom w:val="single" w:sz="4" w:space="0" w:color="auto"/>
            </w:tcBorders>
          </w:tcPr>
          <w:p w14:paraId="34CE0A41" w14:textId="511127D7" w:rsidR="006E47D3" w:rsidRPr="00231500" w:rsidRDefault="006E47D3" w:rsidP="008D5A9E">
            <w:pPr>
              <w:pStyle w:val="tabletext"/>
              <w:spacing w:before="120" w:after="120"/>
              <w:ind w:left="0" w:firstLine="0"/>
              <w:jc w:val="both"/>
            </w:pPr>
          </w:p>
        </w:tc>
      </w:tr>
    </w:tbl>
    <w:p w14:paraId="0BC9FAE4" w14:textId="77777777" w:rsidR="005670B6" w:rsidRDefault="005670B6" w:rsidP="00BB13F8">
      <w:pPr>
        <w:pStyle w:val="Heading2"/>
      </w:pPr>
      <w:bookmarkStart w:id="11" w:name="_Toc246846471"/>
      <w:bookmarkStart w:id="12" w:name="_Toc21638738"/>
      <w:bookmarkStart w:id="13" w:name="_Toc527193509"/>
      <w:r w:rsidRPr="00BB13F8">
        <w:t>Project</w:t>
      </w:r>
      <w:r>
        <w:t xml:space="preserve"> Overview</w:t>
      </w:r>
      <w:bookmarkEnd w:id="11"/>
      <w:bookmarkEnd w:id="12"/>
    </w:p>
    <w:p w14:paraId="30F997AC" w14:textId="7CA4A5AD" w:rsidR="00492E84" w:rsidRDefault="00492E84" w:rsidP="00492E84">
      <w:pPr>
        <w:pStyle w:val="Bodytext"/>
      </w:pPr>
      <w:bookmarkStart w:id="14" w:name="_Toc246846472"/>
      <w:r>
        <w:t xml:space="preserve">Refer </w:t>
      </w:r>
      <w:r w:rsidR="00FE780A">
        <w:t>Courier Tracking System</w:t>
      </w:r>
      <w:r>
        <w:t>-use-case-specification.docx for understanding the functionality and features.</w:t>
      </w:r>
    </w:p>
    <w:p w14:paraId="56DABE0D" w14:textId="77777777" w:rsidR="005670B6" w:rsidRDefault="005670B6" w:rsidP="00BB13F8">
      <w:pPr>
        <w:pStyle w:val="Heading2"/>
      </w:pPr>
      <w:bookmarkStart w:id="15" w:name="_Toc21638739"/>
      <w:r>
        <w:t>Scope</w:t>
      </w:r>
      <w:bookmarkEnd w:id="14"/>
      <w:bookmarkEnd w:id="15"/>
    </w:p>
    <w:p w14:paraId="5F9130F9" w14:textId="42E807F5" w:rsidR="0052010A" w:rsidRDefault="0052010A" w:rsidP="008A51C2">
      <w:pPr>
        <w:pStyle w:val="Bodytext"/>
      </w:pPr>
      <w:r>
        <w:t xml:space="preserve">Creation of model and </w:t>
      </w:r>
      <w:r w:rsidR="001A1290">
        <w:t>data access object</w:t>
      </w:r>
      <w:r>
        <w:t xml:space="preserve"> classes</w:t>
      </w:r>
      <w:r w:rsidR="008A51C2">
        <w:t xml:space="preserve"> for </w:t>
      </w:r>
      <w:r w:rsidR="00FE780A">
        <w:t xml:space="preserve">Courier Tracking System </w:t>
      </w:r>
      <w:r w:rsidR="008A51C2">
        <w:t>application</w:t>
      </w:r>
    </w:p>
    <w:p w14:paraId="6E3EF47B" w14:textId="77777777" w:rsidR="005670B6" w:rsidRDefault="005670B6" w:rsidP="00DC7AAF">
      <w:pPr>
        <w:pStyle w:val="Heading2"/>
      </w:pPr>
      <w:bookmarkStart w:id="16" w:name="_Toc527193510"/>
      <w:bookmarkStart w:id="17" w:name="_Toc246846475"/>
      <w:bookmarkStart w:id="18" w:name="_Toc21638740"/>
      <w:bookmarkEnd w:id="13"/>
      <w:r w:rsidRPr="00DC7AAF">
        <w:t>Intended</w:t>
      </w:r>
      <w:r w:rsidRPr="008F662E">
        <w:t xml:space="preserve"> Audience</w:t>
      </w:r>
      <w:bookmarkEnd w:id="16"/>
      <w:bookmarkEnd w:id="17"/>
      <w:bookmarkEnd w:id="18"/>
    </w:p>
    <w:p w14:paraId="378DF709" w14:textId="77777777" w:rsidR="0098685A" w:rsidRDefault="0098685A" w:rsidP="0098685A">
      <w:pPr>
        <w:pStyle w:val="Bodytext"/>
        <w:numPr>
          <w:ilvl w:val="0"/>
          <w:numId w:val="15"/>
        </w:numPr>
      </w:pPr>
      <w:bookmarkStart w:id="19" w:name="_Toc246846476"/>
      <w:r>
        <w:t>Product Owner</w:t>
      </w:r>
    </w:p>
    <w:p w14:paraId="2EC9076A" w14:textId="77777777" w:rsidR="0098685A" w:rsidRDefault="0098685A" w:rsidP="0098685A">
      <w:pPr>
        <w:pStyle w:val="Bodytext"/>
        <w:numPr>
          <w:ilvl w:val="0"/>
          <w:numId w:val="15"/>
        </w:numPr>
      </w:pPr>
      <w:r>
        <w:t>Scrum Master</w:t>
      </w:r>
    </w:p>
    <w:p w14:paraId="1988F95F" w14:textId="77777777" w:rsidR="0098685A" w:rsidRDefault="0098685A" w:rsidP="0098685A">
      <w:pPr>
        <w:pStyle w:val="Bodytext"/>
        <w:numPr>
          <w:ilvl w:val="0"/>
          <w:numId w:val="15"/>
        </w:numPr>
      </w:pPr>
      <w:r>
        <w:t>Application Architect</w:t>
      </w:r>
    </w:p>
    <w:p w14:paraId="5CE64C25" w14:textId="77777777" w:rsidR="0098685A" w:rsidRDefault="0098685A" w:rsidP="0098685A">
      <w:pPr>
        <w:pStyle w:val="Bodytext"/>
        <w:numPr>
          <w:ilvl w:val="0"/>
          <w:numId w:val="15"/>
        </w:numPr>
      </w:pPr>
      <w:r>
        <w:t>Project Manager</w:t>
      </w:r>
    </w:p>
    <w:p w14:paraId="091E91D8" w14:textId="77777777" w:rsidR="0098685A" w:rsidRDefault="0098685A" w:rsidP="0098685A">
      <w:pPr>
        <w:pStyle w:val="Bodytext"/>
        <w:numPr>
          <w:ilvl w:val="0"/>
          <w:numId w:val="15"/>
        </w:numPr>
      </w:pPr>
      <w:r>
        <w:t>Test Manager</w:t>
      </w:r>
    </w:p>
    <w:p w14:paraId="49DB68BE" w14:textId="77777777" w:rsidR="0098685A" w:rsidRDefault="0098685A" w:rsidP="0098685A">
      <w:pPr>
        <w:pStyle w:val="Bodytext"/>
        <w:numPr>
          <w:ilvl w:val="0"/>
          <w:numId w:val="15"/>
        </w:numPr>
      </w:pPr>
      <w:r>
        <w:t>Development Team</w:t>
      </w:r>
    </w:p>
    <w:p w14:paraId="121985CC" w14:textId="77777777" w:rsidR="0098685A" w:rsidRPr="00BB13F8" w:rsidRDefault="0098685A" w:rsidP="0098685A">
      <w:pPr>
        <w:pStyle w:val="Bodytext"/>
        <w:numPr>
          <w:ilvl w:val="0"/>
          <w:numId w:val="15"/>
        </w:numPr>
      </w:pPr>
      <w:r>
        <w:t>Testing Team</w:t>
      </w:r>
    </w:p>
    <w:p w14:paraId="1B23388C" w14:textId="77777777" w:rsidR="005670B6" w:rsidRDefault="006F609A" w:rsidP="00DC7AAF">
      <w:pPr>
        <w:pStyle w:val="Heading2"/>
      </w:pPr>
      <w:bookmarkStart w:id="20" w:name="_Toc21638741"/>
      <w:bookmarkEnd w:id="19"/>
      <w:r>
        <w:t>Hardware and Software Requirement</w:t>
      </w:r>
      <w:bookmarkEnd w:id="20"/>
    </w:p>
    <w:p w14:paraId="04569592" w14:textId="77777777" w:rsidR="00C01D89" w:rsidRDefault="00C01D89" w:rsidP="004F7CDA">
      <w:pPr>
        <w:pStyle w:val="Bodytext"/>
        <w:numPr>
          <w:ilvl w:val="0"/>
          <w:numId w:val="16"/>
        </w:numPr>
      </w:pPr>
      <w:r w:rsidRPr="00C01D89">
        <w:t>Hard</w:t>
      </w:r>
      <w:r>
        <w:t>ware Requirement:</w:t>
      </w:r>
    </w:p>
    <w:p w14:paraId="67AAE893" w14:textId="77777777" w:rsidR="00C01D89" w:rsidRDefault="007C7FFD" w:rsidP="004F7CDA">
      <w:pPr>
        <w:pStyle w:val="Bodytext"/>
        <w:numPr>
          <w:ilvl w:val="1"/>
          <w:numId w:val="16"/>
        </w:numPr>
      </w:pPr>
      <w:r>
        <w:t>Developer</w:t>
      </w:r>
      <w:r w:rsidR="00C01D89">
        <w:t xml:space="preserve"> PC with </w:t>
      </w:r>
      <w:r w:rsidR="008A51C2">
        <w:t>4</w:t>
      </w:r>
      <w:r w:rsidR="00C01D89">
        <w:t>GB Ram</w:t>
      </w:r>
    </w:p>
    <w:p w14:paraId="5B583F74" w14:textId="77777777" w:rsidR="00C01D89" w:rsidRDefault="00C01D89" w:rsidP="004F7CDA">
      <w:pPr>
        <w:pStyle w:val="Bodytext"/>
        <w:numPr>
          <w:ilvl w:val="0"/>
          <w:numId w:val="16"/>
        </w:numPr>
      </w:pPr>
      <w:r>
        <w:t>Software Requirement</w:t>
      </w:r>
    </w:p>
    <w:p w14:paraId="0069A9DC" w14:textId="77777777" w:rsidR="00366888" w:rsidRDefault="00366888" w:rsidP="004F7CDA">
      <w:pPr>
        <w:pStyle w:val="Bodytext"/>
        <w:numPr>
          <w:ilvl w:val="1"/>
          <w:numId w:val="16"/>
        </w:numPr>
      </w:pPr>
      <w:r>
        <w:t>Git</w:t>
      </w:r>
    </w:p>
    <w:p w14:paraId="6E7C1E1F" w14:textId="77777777" w:rsidR="00366888" w:rsidRDefault="00366888" w:rsidP="004F7CDA">
      <w:pPr>
        <w:pStyle w:val="Bodytext"/>
        <w:numPr>
          <w:ilvl w:val="1"/>
          <w:numId w:val="16"/>
        </w:numPr>
      </w:pPr>
      <w:r>
        <w:lastRenderedPageBreak/>
        <w:t>JDK 1.8</w:t>
      </w:r>
    </w:p>
    <w:p w14:paraId="0D8058E8" w14:textId="77777777" w:rsidR="00366888" w:rsidRDefault="17B4C8B9" w:rsidP="004F7CDA">
      <w:pPr>
        <w:pStyle w:val="Bodytext"/>
        <w:numPr>
          <w:ilvl w:val="1"/>
          <w:numId w:val="16"/>
        </w:numPr>
      </w:pPr>
      <w:r>
        <w:t>Eclipse IDE for Enterprise Java Developers 2019-03 R</w:t>
      </w:r>
    </w:p>
    <w:p w14:paraId="39CA8BBC" w14:textId="77777777" w:rsidR="00951C9B" w:rsidRDefault="00951C9B" w:rsidP="00951C9B">
      <w:pPr>
        <w:pStyle w:val="Heading2"/>
      </w:pPr>
      <w:bookmarkStart w:id="21" w:name="_Toc21638742"/>
      <w:r>
        <w:t>Eclipse Project Configuration</w:t>
      </w:r>
      <w:bookmarkEnd w:id="21"/>
    </w:p>
    <w:p w14:paraId="22D7A5AB" w14:textId="63F5B583" w:rsidR="00951C9B" w:rsidRDefault="00951C9B" w:rsidP="00951C9B">
      <w:pPr>
        <w:pStyle w:val="Bodytext"/>
      </w:pPr>
      <w:r>
        <w:t xml:space="preserve">The project cloned from Git needs to be set up as Eclipse project to make it easier with Java development. Find below the steps to configure Eclipse for </w:t>
      </w:r>
      <w:r w:rsidR="00FE780A">
        <w:t xml:space="preserve">Courier Tracking System </w:t>
      </w:r>
      <w:r>
        <w:t>project.</w:t>
      </w:r>
    </w:p>
    <w:p w14:paraId="474CD64F" w14:textId="77777777" w:rsidR="00951C9B" w:rsidRDefault="00951C9B" w:rsidP="00FC1847">
      <w:pPr>
        <w:pStyle w:val="Bodytext"/>
        <w:numPr>
          <w:ilvl w:val="0"/>
          <w:numId w:val="23"/>
        </w:numPr>
      </w:pPr>
      <w:r>
        <w:t>Open Eclipse</w:t>
      </w:r>
    </w:p>
    <w:p w14:paraId="310F9D99" w14:textId="77777777" w:rsidR="00951C9B" w:rsidRDefault="00951C9B" w:rsidP="00FC1847">
      <w:pPr>
        <w:pStyle w:val="Bodytext"/>
        <w:numPr>
          <w:ilvl w:val="0"/>
          <w:numId w:val="23"/>
        </w:numPr>
      </w:pPr>
      <w:r>
        <w:t>File &gt; Open Projects from File System</w:t>
      </w:r>
      <w:proofErr w:type="gramStart"/>
      <w:r>
        <w:t xml:space="preserve"> ..</w:t>
      </w:r>
      <w:proofErr w:type="gramEnd"/>
      <w:r>
        <w:t xml:space="preserve"> &gt; Click “</w:t>
      </w:r>
      <w:proofErr w:type="gramStart"/>
      <w:r>
        <w:t>Directory..</w:t>
      </w:r>
      <w:proofErr w:type="gramEnd"/>
      <w:r>
        <w:t>”</w:t>
      </w:r>
    </w:p>
    <w:p w14:paraId="2B64DBEF" w14:textId="73F0426D" w:rsidR="00951C9B" w:rsidRDefault="00951C9B" w:rsidP="00FC1847">
      <w:pPr>
        <w:pStyle w:val="Bodytext"/>
        <w:numPr>
          <w:ilvl w:val="0"/>
          <w:numId w:val="23"/>
        </w:numPr>
      </w:pPr>
      <w:r>
        <w:t xml:space="preserve">Select the </w:t>
      </w:r>
      <w:r w:rsidR="00537FAA">
        <w:t xml:space="preserve">Courier Tracking System </w:t>
      </w:r>
      <w:r>
        <w:t xml:space="preserve">folder in your PC where the code was cloned from </w:t>
      </w:r>
      <w:hyperlink r:id="rId12" w:history="1">
        <w:r w:rsidR="00793858" w:rsidRPr="000F7E89">
          <w:rPr>
            <w:rStyle w:val="Hyperlink"/>
          </w:rPr>
          <w:t>https://code.cognizant.com</w:t>
        </w:r>
      </w:hyperlink>
    </w:p>
    <w:p w14:paraId="6F06218D" w14:textId="72E0FF0C" w:rsidR="00793858" w:rsidRDefault="00793858" w:rsidP="00FC1847">
      <w:pPr>
        <w:pStyle w:val="Bodytext"/>
        <w:numPr>
          <w:ilvl w:val="0"/>
          <w:numId w:val="23"/>
        </w:numPr>
      </w:pPr>
      <w:r>
        <w:t xml:space="preserve">Click “Finish”, which will create the </w:t>
      </w:r>
      <w:r w:rsidR="00537FAA">
        <w:t xml:space="preserve">Courier Tracking System </w:t>
      </w:r>
      <w:r>
        <w:t xml:space="preserve">project and will be available in the project listed in the </w:t>
      </w:r>
      <w:proofErr w:type="gramStart"/>
      <w:r>
        <w:t>left hand</w:t>
      </w:r>
      <w:proofErr w:type="gramEnd"/>
      <w:r>
        <w:t xml:space="preserve"> side.</w:t>
      </w:r>
    </w:p>
    <w:p w14:paraId="72E7494C" w14:textId="77777777" w:rsidR="00793858" w:rsidRDefault="00793858" w:rsidP="00FC1847">
      <w:pPr>
        <w:pStyle w:val="Bodytext"/>
        <w:numPr>
          <w:ilvl w:val="0"/>
          <w:numId w:val="23"/>
        </w:numPr>
      </w:pPr>
      <w:r>
        <w:t>Now this project needs to be converted into Dynamic Web Project, so that it helps to work on Web Application. Find below the steps for converting the project into Dynamic Web Project:</w:t>
      </w:r>
    </w:p>
    <w:p w14:paraId="3B68E005" w14:textId="77777777" w:rsidR="00793858" w:rsidRDefault="00793858" w:rsidP="00FC1847">
      <w:pPr>
        <w:pStyle w:val="Bodytext"/>
        <w:numPr>
          <w:ilvl w:val="1"/>
          <w:numId w:val="23"/>
        </w:numPr>
      </w:pPr>
      <w:r>
        <w:t xml:space="preserve">Right on the </w:t>
      </w:r>
      <w:proofErr w:type="spellStart"/>
      <w:r>
        <w:t>eKart</w:t>
      </w:r>
      <w:proofErr w:type="spellEnd"/>
      <w:r>
        <w:t xml:space="preserve"> project in the Project Explorer</w:t>
      </w:r>
    </w:p>
    <w:p w14:paraId="73037C7B" w14:textId="77777777" w:rsidR="00793858" w:rsidRDefault="00793858" w:rsidP="00FC1847">
      <w:pPr>
        <w:pStyle w:val="Bodytext"/>
        <w:numPr>
          <w:ilvl w:val="1"/>
          <w:numId w:val="23"/>
        </w:numPr>
      </w:pPr>
      <w:r>
        <w:t>Properties &gt; Project Facets &gt; Convert to faceted form…</w:t>
      </w:r>
    </w:p>
    <w:p w14:paraId="2D29D0D8" w14:textId="77777777" w:rsidR="00793858" w:rsidRDefault="00793858" w:rsidP="00FC1847">
      <w:pPr>
        <w:pStyle w:val="Bodytext"/>
        <w:numPr>
          <w:ilvl w:val="1"/>
          <w:numId w:val="23"/>
        </w:numPr>
      </w:pPr>
      <w:r>
        <w:t>Check “Dynamic Web Module” and “Java”.</w:t>
      </w:r>
    </w:p>
    <w:p w14:paraId="0D79603D" w14:textId="77777777" w:rsidR="00793858" w:rsidRDefault="00793858" w:rsidP="00FC1847">
      <w:pPr>
        <w:pStyle w:val="Bodytext"/>
        <w:numPr>
          <w:ilvl w:val="1"/>
          <w:numId w:val="23"/>
        </w:numPr>
      </w:pPr>
      <w:r>
        <w:t>Click “Apply and Close”</w:t>
      </w:r>
    </w:p>
    <w:p w14:paraId="5322B233" w14:textId="77777777" w:rsidR="00051119" w:rsidRDefault="0052010A" w:rsidP="00051119">
      <w:pPr>
        <w:pStyle w:val="Heading1"/>
      </w:pPr>
      <w:bookmarkStart w:id="22" w:name="_Toc21638743"/>
      <w:bookmarkStart w:id="23" w:name="_Toc81026471"/>
      <w:bookmarkStart w:id="24" w:name="_Toc246846478"/>
      <w:r>
        <w:t>Class Diagram</w:t>
      </w:r>
      <w:bookmarkEnd w:id="22"/>
    </w:p>
    <w:p w14:paraId="5CA6CB10" w14:textId="2E32019D" w:rsidR="00EE1A1C" w:rsidRPr="00EE1A1C" w:rsidRDefault="00EE1A1C" w:rsidP="00EE1A1C">
      <w:r>
        <w:t xml:space="preserve">The classes specified in this document are the primary Java classes that are required for implementation of </w:t>
      </w:r>
      <w:r w:rsidR="00537FAA">
        <w:t xml:space="preserve">Courier Tracking System </w:t>
      </w:r>
      <w:r>
        <w:t>application. Since JDBC module is covered later, the actual database implementation details are postponed to the respective module. The classes in this specification are implemented with hardcoded values and will be consumed by the Servlets when implementing the next module.</w:t>
      </w:r>
    </w:p>
    <w:p w14:paraId="1869D70C" w14:textId="46EA48CC" w:rsidR="00051119" w:rsidRDefault="00F775EC" w:rsidP="00051119">
      <w:pPr>
        <w:pStyle w:val="Heading2"/>
      </w:pPr>
      <w:bookmarkStart w:id="25" w:name="_Toc21638744"/>
      <w:r>
        <w:t>VO</w:t>
      </w:r>
      <w:r w:rsidR="00EE1A1C">
        <w:t xml:space="preserve"> package</w:t>
      </w:r>
      <w:bookmarkEnd w:id="25"/>
    </w:p>
    <w:p w14:paraId="647D471A" w14:textId="13E4DAB0" w:rsidR="0052010A" w:rsidRPr="0052010A" w:rsidRDefault="006F609A" w:rsidP="0052010A">
      <w:pPr>
        <w:pStyle w:val="Bodytext"/>
      </w:pPr>
      <w:r>
        <w:t xml:space="preserve">Following are the </w:t>
      </w:r>
      <w:proofErr w:type="gramStart"/>
      <w:r>
        <w:t>real world</w:t>
      </w:r>
      <w:proofErr w:type="gramEnd"/>
      <w:r>
        <w:t xml:space="preserve"> objects identified for </w:t>
      </w:r>
      <w:r w:rsidR="00537FAA">
        <w:t xml:space="preserve">Courier Tracking System </w:t>
      </w:r>
      <w:r>
        <w:t>application.</w:t>
      </w:r>
      <w:r w:rsidR="007F098D">
        <w:t xml:space="preserve"> Admin</w:t>
      </w:r>
      <w:r>
        <w:t xml:space="preserve"> refer</w:t>
      </w:r>
      <w:r w:rsidR="001A1290">
        <w:t>s to</w:t>
      </w:r>
      <w:r w:rsidR="007F098D">
        <w:t xml:space="preserve"> the details of the Admin and staff of the courier tracking system. User refers to the details of users registering on the portal</w:t>
      </w:r>
      <w:r>
        <w:t>.</w:t>
      </w:r>
      <w:r w:rsidR="007F098D">
        <w:t xml:space="preserve"> Warehouse and Package refers to the related details of them. </w:t>
      </w:r>
      <w:r w:rsidR="0052010A">
        <w:t>Refer the diagram below and create classes accordingly.</w:t>
      </w:r>
    </w:p>
    <w:p w14:paraId="62EBF3C5" w14:textId="262E9D63" w:rsidR="00051119" w:rsidRDefault="00051119" w:rsidP="00F118CF">
      <w:pPr>
        <w:jc w:val="center"/>
        <w:rPr>
          <w:rFonts w:ascii="Segoe UI" w:hAnsi="Segoe UI" w:cs="Segoe UI"/>
          <w:noProof/>
        </w:rPr>
      </w:pPr>
    </w:p>
    <w:p w14:paraId="65589AD5" w14:textId="77777777" w:rsidR="00623CE1" w:rsidRDefault="00623CE1" w:rsidP="00F118CF">
      <w:pPr>
        <w:jc w:val="center"/>
        <w:rPr>
          <w:rFonts w:ascii="Segoe UI" w:hAnsi="Segoe UI" w:cs="Segoe UI"/>
          <w:noProof/>
        </w:rPr>
      </w:pPr>
    </w:p>
    <w:p w14:paraId="2632C067" w14:textId="77777777" w:rsidR="00623CE1" w:rsidRDefault="00623CE1" w:rsidP="004D42BF">
      <w:pPr>
        <w:pStyle w:val="Bodytext"/>
      </w:pPr>
      <w:r>
        <w:rPr>
          <w:noProof/>
        </w:rPr>
        <w:lastRenderedPageBreak/>
        <w:drawing>
          <wp:anchor distT="0" distB="0" distL="114300" distR="114300" simplePos="0" relativeHeight="251706368" behindDoc="0" locked="0" layoutInCell="1" allowOverlap="1" wp14:anchorId="55292F38" wp14:editId="1864A9D0">
            <wp:simplePos x="0" y="0"/>
            <wp:positionH relativeFrom="column">
              <wp:posOffset>556260</wp:posOffset>
            </wp:positionH>
            <wp:positionV relativeFrom="paragraph">
              <wp:posOffset>0</wp:posOffset>
            </wp:positionV>
            <wp:extent cx="4914900" cy="4229100"/>
            <wp:effectExtent l="0" t="0" r="0" b="0"/>
            <wp:wrapThrough wrapText="bothSides">
              <wp:wrapPolygon edited="0">
                <wp:start x="0" y="0"/>
                <wp:lineTo x="0" y="21503"/>
                <wp:lineTo x="21516" y="21503"/>
                <wp:lineTo x="2151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4229100"/>
                    </a:xfrm>
                    <a:prstGeom prst="rect">
                      <a:avLst/>
                    </a:prstGeom>
                    <a:noFill/>
                    <a:ln>
                      <a:noFill/>
                    </a:ln>
                  </pic:spPr>
                </pic:pic>
              </a:graphicData>
            </a:graphic>
          </wp:anchor>
        </w:drawing>
      </w:r>
      <w:r w:rsidR="004D42BF" w:rsidRPr="004D42BF">
        <w:t xml:space="preserve"> </w:t>
      </w:r>
    </w:p>
    <w:p w14:paraId="57D853AE" w14:textId="77777777" w:rsidR="00623CE1" w:rsidRDefault="00623CE1" w:rsidP="004D42BF">
      <w:pPr>
        <w:pStyle w:val="Bodytext"/>
      </w:pPr>
    </w:p>
    <w:p w14:paraId="773F8316" w14:textId="040BE838" w:rsidR="004D42BF" w:rsidRPr="004D42BF" w:rsidRDefault="00623CE1" w:rsidP="004D42BF">
      <w:pPr>
        <w:pStyle w:val="Bodytext"/>
      </w:pPr>
      <w:r w:rsidRPr="004D42BF">
        <w:t xml:space="preserve">Guidelines </w:t>
      </w:r>
      <w:r w:rsidR="004D42BF" w:rsidRPr="004D42BF">
        <w:t xml:space="preserve">for </w:t>
      </w:r>
      <w:r w:rsidR="00A34458">
        <w:t>understanding the above</w:t>
      </w:r>
      <w:r w:rsidR="004D42BF" w:rsidRPr="004D42BF">
        <w:t xml:space="preserve"> </w:t>
      </w:r>
      <w:r w:rsidR="00A34458">
        <w:t>c</w:t>
      </w:r>
      <w:r w:rsidR="004D42BF" w:rsidRPr="004D42BF">
        <w:t>lass diagram:</w:t>
      </w:r>
      <w:r w:rsidRPr="00623CE1">
        <w:t xml:space="preserve"> </w:t>
      </w:r>
    </w:p>
    <w:p w14:paraId="58FFDBCE" w14:textId="3C5883FF" w:rsidR="004D42BF" w:rsidRDefault="004D42BF"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w:t>
      </w:r>
      <w:r w:rsidRPr="00BB2AEA">
        <w:rPr>
          <w:rFonts w:ascii="Consolas" w:hAnsi="Consolas" w:cs="Arial"/>
          <w:noProof/>
          <w:sz w:val="20"/>
          <w:szCs w:val="20"/>
        </w:rPr>
        <w:t>com</w:t>
      </w:r>
      <w:r w:rsidR="007F098D">
        <w:rPr>
          <w:rFonts w:ascii="Consolas" w:hAnsi="Consolas" w:cs="Arial"/>
          <w:noProof/>
          <w:sz w:val="20"/>
          <w:szCs w:val="20"/>
        </w:rPr>
        <w:t>.cts.vo</w:t>
      </w:r>
      <w:r>
        <w:rPr>
          <w:rFonts w:ascii="Arial" w:hAnsi="Arial" w:cs="Arial"/>
          <w:noProof/>
          <w:sz w:val="20"/>
          <w:szCs w:val="20"/>
        </w:rPr>
        <w:t>” represents the package</w:t>
      </w:r>
    </w:p>
    <w:p w14:paraId="46299650" w14:textId="1BE31BD6" w:rsidR="00A34458" w:rsidRDefault="007F098D" w:rsidP="004F7CDA">
      <w:pPr>
        <w:pStyle w:val="ListParagraph"/>
        <w:numPr>
          <w:ilvl w:val="0"/>
          <w:numId w:val="18"/>
        </w:numPr>
        <w:spacing w:after="120" w:line="240" w:lineRule="auto"/>
        <w:contextualSpacing w:val="0"/>
        <w:rPr>
          <w:rFonts w:ascii="Arial" w:hAnsi="Arial" w:cs="Arial"/>
          <w:noProof/>
          <w:sz w:val="20"/>
          <w:szCs w:val="20"/>
        </w:rPr>
      </w:pPr>
      <w:r>
        <w:rPr>
          <w:rFonts w:ascii="Consolas" w:hAnsi="Consolas" w:cs="Arial"/>
          <w:noProof/>
          <w:sz w:val="20"/>
          <w:szCs w:val="20"/>
        </w:rPr>
        <w:t>Admin, User, Package and Warehouse</w:t>
      </w:r>
      <w:r w:rsidR="008623C9">
        <w:rPr>
          <w:rFonts w:ascii="Arial" w:hAnsi="Arial" w:cs="Arial"/>
          <w:noProof/>
          <w:sz w:val="20"/>
          <w:szCs w:val="20"/>
        </w:rPr>
        <w:t xml:space="preserve"> are</w:t>
      </w:r>
      <w:r w:rsidR="00A34458">
        <w:rPr>
          <w:rFonts w:ascii="Arial" w:hAnsi="Arial" w:cs="Arial"/>
          <w:noProof/>
          <w:sz w:val="20"/>
          <w:szCs w:val="20"/>
        </w:rPr>
        <w:t xml:space="preserve"> classes</w:t>
      </w:r>
    </w:p>
    <w:p w14:paraId="741E3D24" w14:textId="3B2C4B91" w:rsidR="00A34458" w:rsidRDefault="00A34458"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The content within </w:t>
      </w:r>
      <w:r w:rsidR="007F098D">
        <w:rPr>
          <w:rFonts w:ascii="Consolas" w:hAnsi="Consolas" w:cs="Arial"/>
          <w:noProof/>
          <w:sz w:val="20"/>
          <w:szCs w:val="20"/>
        </w:rPr>
        <w:t>all classes</w:t>
      </w:r>
      <w:r>
        <w:rPr>
          <w:rFonts w:ascii="Arial" w:hAnsi="Arial" w:cs="Arial"/>
          <w:noProof/>
          <w:sz w:val="20"/>
          <w:szCs w:val="20"/>
        </w:rPr>
        <w:t xml:space="preserve"> are instance variables</w:t>
      </w:r>
    </w:p>
    <w:p w14:paraId="23091096" w14:textId="77777777" w:rsidR="00C3209D" w:rsidRDefault="00C3209D"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The hypen in each line represents private access specifier</w:t>
      </w:r>
    </w:p>
    <w:p w14:paraId="76BE6A20" w14:textId="77777777" w:rsidR="00A34458" w:rsidRDefault="00A34458"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For the sake of simplicity the constructors, getter and setter method are not included in the diagram. But it needs to be implemented in code. Code generation option in Eclipse can be used to generate code:</w:t>
      </w:r>
    </w:p>
    <w:p w14:paraId="6B0E7B2C" w14:textId="0B19BE39" w:rsidR="007F098D" w:rsidRDefault="007F098D"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Default constructor</w:t>
      </w:r>
      <w:r w:rsidR="00913202">
        <w:rPr>
          <w:rFonts w:ascii="Arial" w:hAnsi="Arial" w:cs="Arial"/>
          <w:noProof/>
          <w:sz w:val="20"/>
          <w:szCs w:val="20"/>
        </w:rPr>
        <w:t xml:space="preserve"> of the class.</w:t>
      </w:r>
    </w:p>
    <w:p w14:paraId="7EFF6420" w14:textId="1A5286EA" w:rsidR="00A34458" w:rsidRDefault="00A34458"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Constructor with option to set all instance variables</w:t>
      </w:r>
      <w:r w:rsidR="007F098D">
        <w:rPr>
          <w:rFonts w:ascii="Arial" w:hAnsi="Arial" w:cs="Arial"/>
          <w:noProof/>
          <w:sz w:val="20"/>
          <w:szCs w:val="20"/>
        </w:rPr>
        <w:t>.</w:t>
      </w:r>
    </w:p>
    <w:p w14:paraId="7D703E93" w14:textId="68D35532" w:rsidR="00A34458" w:rsidRDefault="00A34458"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Getter and Setter method for each instance variable</w:t>
      </w:r>
      <w:r w:rsidR="007F098D">
        <w:rPr>
          <w:rFonts w:ascii="Arial" w:hAnsi="Arial" w:cs="Arial"/>
          <w:noProof/>
          <w:sz w:val="20"/>
          <w:szCs w:val="20"/>
        </w:rPr>
        <w:t>.</w:t>
      </w:r>
    </w:p>
    <w:p w14:paraId="0E7847B1" w14:textId="6949879D" w:rsidR="00623CE1" w:rsidRDefault="00623CE1" w:rsidP="00623CE1">
      <w:pPr>
        <w:spacing w:after="120" w:line="240" w:lineRule="auto"/>
        <w:ind w:left="1800"/>
        <w:rPr>
          <w:rFonts w:cs="Arial"/>
          <w:noProof/>
        </w:rPr>
      </w:pPr>
    </w:p>
    <w:p w14:paraId="44E48E7E" w14:textId="004314A8" w:rsidR="00623CE1" w:rsidRDefault="00623CE1" w:rsidP="00623CE1">
      <w:pPr>
        <w:spacing w:after="120" w:line="240" w:lineRule="auto"/>
        <w:ind w:left="1800"/>
        <w:rPr>
          <w:rFonts w:cs="Arial"/>
          <w:noProof/>
        </w:rPr>
      </w:pPr>
    </w:p>
    <w:p w14:paraId="287C2D33" w14:textId="4D01C0D4" w:rsidR="00623CE1" w:rsidRDefault="00623CE1" w:rsidP="00623CE1">
      <w:pPr>
        <w:spacing w:after="120" w:line="240" w:lineRule="auto"/>
        <w:ind w:left="1800"/>
        <w:rPr>
          <w:rFonts w:cs="Arial"/>
          <w:noProof/>
        </w:rPr>
      </w:pPr>
    </w:p>
    <w:p w14:paraId="574F6CA4" w14:textId="5E2FD32F" w:rsidR="00623CE1" w:rsidRDefault="00623CE1" w:rsidP="00623CE1">
      <w:pPr>
        <w:spacing w:after="120" w:line="240" w:lineRule="auto"/>
        <w:ind w:left="1800"/>
        <w:rPr>
          <w:rFonts w:cs="Arial"/>
          <w:noProof/>
        </w:rPr>
      </w:pPr>
    </w:p>
    <w:p w14:paraId="6BC5A862" w14:textId="758293F6" w:rsidR="00623CE1" w:rsidRDefault="00623CE1" w:rsidP="00623CE1">
      <w:pPr>
        <w:spacing w:after="120" w:line="240" w:lineRule="auto"/>
        <w:ind w:left="1800"/>
        <w:rPr>
          <w:rFonts w:cs="Arial"/>
          <w:noProof/>
        </w:rPr>
      </w:pPr>
    </w:p>
    <w:p w14:paraId="2D7332E3" w14:textId="07421C7E" w:rsidR="00623CE1" w:rsidRDefault="00623CE1" w:rsidP="00623CE1">
      <w:pPr>
        <w:spacing w:after="120" w:line="240" w:lineRule="auto"/>
        <w:ind w:left="1800"/>
        <w:rPr>
          <w:rFonts w:cs="Arial"/>
          <w:noProof/>
        </w:rPr>
      </w:pPr>
    </w:p>
    <w:p w14:paraId="0E4BCD17" w14:textId="77777777" w:rsidR="00623CE1" w:rsidRPr="00623CE1" w:rsidRDefault="00623CE1" w:rsidP="00623CE1">
      <w:pPr>
        <w:spacing w:after="120" w:line="240" w:lineRule="auto"/>
        <w:ind w:left="1800"/>
        <w:rPr>
          <w:rFonts w:cs="Arial"/>
          <w:noProof/>
        </w:rPr>
      </w:pPr>
    </w:p>
    <w:p w14:paraId="56F848AE" w14:textId="77777777" w:rsidR="00351475" w:rsidRDefault="00351475" w:rsidP="00351475">
      <w:pPr>
        <w:pStyle w:val="Heading2"/>
      </w:pPr>
      <w:bookmarkStart w:id="26" w:name="_Toc21638745"/>
      <w:proofErr w:type="spellStart"/>
      <w:r>
        <w:t>Util</w:t>
      </w:r>
      <w:proofErr w:type="spellEnd"/>
      <w:r w:rsidR="001A1290">
        <w:t xml:space="preserve"> Package</w:t>
      </w:r>
      <w:bookmarkEnd w:id="26"/>
    </w:p>
    <w:p w14:paraId="6C5A3139" w14:textId="04B94FD5" w:rsidR="006F609A" w:rsidRDefault="006F609A" w:rsidP="00351475">
      <w:pPr>
        <w:pStyle w:val="Bodytext"/>
      </w:pPr>
      <w:r>
        <w:t xml:space="preserve">Common reusable </w:t>
      </w:r>
      <w:r w:rsidR="001A1290">
        <w:t xml:space="preserve">classes and </w:t>
      </w:r>
      <w:r>
        <w:t xml:space="preserve">methods across </w:t>
      </w:r>
      <w:r w:rsidR="00623CE1">
        <w:t xml:space="preserve">Courier Tracking System </w:t>
      </w:r>
      <w:r>
        <w:t xml:space="preserve">application will be included in this </w:t>
      </w:r>
      <w:r w:rsidR="001A1290">
        <w:t>package</w:t>
      </w:r>
      <w:r>
        <w:t>.</w:t>
      </w:r>
    </w:p>
    <w:p w14:paraId="6D98A12B" w14:textId="54384F4E" w:rsidR="00351475" w:rsidRDefault="002D5B21" w:rsidP="00351475">
      <w:pPr>
        <w:pStyle w:val="Bodytext"/>
      </w:pPr>
      <w:r>
        <w:rPr>
          <w:noProof/>
        </w:rPr>
        <w:drawing>
          <wp:anchor distT="0" distB="0" distL="114300" distR="114300" simplePos="0" relativeHeight="251707392" behindDoc="0" locked="0" layoutInCell="1" allowOverlap="1" wp14:anchorId="77338961" wp14:editId="77B8CA0F">
            <wp:simplePos x="0" y="0"/>
            <wp:positionH relativeFrom="column">
              <wp:posOffset>2026920</wp:posOffset>
            </wp:positionH>
            <wp:positionV relativeFrom="paragraph">
              <wp:posOffset>20320</wp:posOffset>
            </wp:positionV>
            <wp:extent cx="2004060" cy="1600200"/>
            <wp:effectExtent l="0" t="0" r="0" b="0"/>
            <wp:wrapThrough wrapText="bothSides">
              <wp:wrapPolygon edited="0">
                <wp:start x="0" y="0"/>
                <wp:lineTo x="0" y="21343"/>
                <wp:lineTo x="21354" y="21343"/>
                <wp:lineTo x="2135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4060" cy="1600200"/>
                    </a:xfrm>
                    <a:prstGeom prst="rect">
                      <a:avLst/>
                    </a:prstGeom>
                    <a:noFill/>
                    <a:ln>
                      <a:noFill/>
                    </a:ln>
                  </pic:spPr>
                </pic:pic>
              </a:graphicData>
            </a:graphic>
          </wp:anchor>
        </w:drawing>
      </w:r>
    </w:p>
    <w:p w14:paraId="718374C4" w14:textId="77777777" w:rsidR="002D5B21" w:rsidRDefault="002D5B21" w:rsidP="00351475">
      <w:pPr>
        <w:pStyle w:val="Bodytext"/>
      </w:pPr>
    </w:p>
    <w:p w14:paraId="77CEF411" w14:textId="77777777" w:rsidR="002D5B21" w:rsidRDefault="002D5B21" w:rsidP="00351475">
      <w:pPr>
        <w:pStyle w:val="Bodytext"/>
      </w:pPr>
    </w:p>
    <w:p w14:paraId="241CC294" w14:textId="77777777" w:rsidR="002D5B21" w:rsidRDefault="002D5B21" w:rsidP="00351475">
      <w:pPr>
        <w:pStyle w:val="Bodytext"/>
      </w:pPr>
    </w:p>
    <w:p w14:paraId="7BADA063" w14:textId="77777777" w:rsidR="002D5B21" w:rsidRDefault="002D5B21" w:rsidP="00351475">
      <w:pPr>
        <w:pStyle w:val="Bodytext"/>
      </w:pPr>
    </w:p>
    <w:p w14:paraId="75F5DCD4" w14:textId="77777777" w:rsidR="002D5B21" w:rsidRDefault="002D5B21" w:rsidP="00351475">
      <w:pPr>
        <w:pStyle w:val="Bodytext"/>
      </w:pPr>
    </w:p>
    <w:p w14:paraId="2E45D7AF" w14:textId="3B02D017" w:rsidR="00351475" w:rsidRPr="004D42BF" w:rsidRDefault="00351475" w:rsidP="00351475">
      <w:pPr>
        <w:pStyle w:val="Bodytext"/>
      </w:pPr>
      <w:r w:rsidRPr="004D42BF">
        <w:t xml:space="preserve">Guidelines for </w:t>
      </w:r>
      <w:r>
        <w:t>understanding the above</w:t>
      </w:r>
      <w:r w:rsidRPr="004D42BF">
        <w:t xml:space="preserve"> </w:t>
      </w:r>
      <w:r>
        <w:t>c</w:t>
      </w:r>
      <w:r w:rsidRPr="004D42BF">
        <w:t>lass diagram:</w:t>
      </w:r>
    </w:p>
    <w:p w14:paraId="59DA7161" w14:textId="51651698" w:rsidR="002D5B21" w:rsidRPr="002D5B21" w:rsidRDefault="00351475" w:rsidP="00FC1847">
      <w:pPr>
        <w:pStyle w:val="ListParagraph"/>
        <w:numPr>
          <w:ilvl w:val="0"/>
          <w:numId w:val="19"/>
        </w:numPr>
        <w:spacing w:after="120" w:line="240" w:lineRule="auto"/>
        <w:contextualSpacing w:val="0"/>
        <w:rPr>
          <w:rFonts w:ascii="Arial" w:hAnsi="Arial" w:cs="Arial"/>
          <w:noProof/>
          <w:sz w:val="20"/>
          <w:szCs w:val="20"/>
        </w:rPr>
      </w:pPr>
      <w:r w:rsidRPr="00BB2AEA">
        <w:rPr>
          <w:rFonts w:ascii="Consolas" w:hAnsi="Consolas" w:cs="Arial"/>
          <w:noProof/>
          <w:sz w:val="20"/>
          <w:szCs w:val="20"/>
        </w:rPr>
        <w:t>“com.</w:t>
      </w:r>
      <w:r w:rsidR="00623CE1">
        <w:rPr>
          <w:rFonts w:ascii="Consolas" w:hAnsi="Consolas" w:cs="Arial"/>
          <w:noProof/>
          <w:sz w:val="20"/>
          <w:szCs w:val="20"/>
        </w:rPr>
        <w:t>cts</w:t>
      </w:r>
      <w:r w:rsidRPr="00BB2AEA">
        <w:rPr>
          <w:rFonts w:ascii="Consolas" w:hAnsi="Consolas" w:cs="Arial"/>
          <w:noProof/>
          <w:sz w:val="20"/>
          <w:szCs w:val="20"/>
        </w:rPr>
        <w:t>.util”</w:t>
      </w:r>
      <w:r>
        <w:rPr>
          <w:rFonts w:ascii="Arial" w:hAnsi="Arial" w:cs="Arial"/>
          <w:noProof/>
          <w:sz w:val="20"/>
          <w:szCs w:val="20"/>
        </w:rPr>
        <w:t xml:space="preserve"> represents the package</w:t>
      </w:r>
      <w:r w:rsidR="002D5B21">
        <w:rPr>
          <w:rFonts w:ascii="Arial" w:hAnsi="Arial" w:cs="Arial"/>
          <w:noProof/>
          <w:sz w:val="20"/>
          <w:szCs w:val="20"/>
        </w:rPr>
        <w:t>.</w:t>
      </w:r>
    </w:p>
    <w:p w14:paraId="28538208" w14:textId="4B6F605C" w:rsidR="002D5B21" w:rsidRPr="002D5B21" w:rsidRDefault="00746284" w:rsidP="00FC1847">
      <w:pPr>
        <w:pStyle w:val="ListParagraph"/>
        <w:numPr>
          <w:ilvl w:val="0"/>
          <w:numId w:val="19"/>
        </w:numPr>
        <w:spacing w:after="120" w:line="240" w:lineRule="auto"/>
        <w:contextualSpacing w:val="0"/>
        <w:rPr>
          <w:rFonts w:ascii="Arial" w:hAnsi="Arial" w:cs="Arial"/>
          <w:noProof/>
          <w:sz w:val="20"/>
          <w:szCs w:val="20"/>
        </w:rPr>
      </w:pPr>
      <w:r>
        <w:rPr>
          <w:rFonts w:ascii="Consolas" w:hAnsi="Consolas" w:cs="Arial"/>
          <w:noProof/>
          <w:sz w:val="20"/>
          <w:szCs w:val="20"/>
        </w:rPr>
        <w:t>D</w:t>
      </w:r>
      <w:r w:rsidR="00623CE1">
        <w:rPr>
          <w:rFonts w:ascii="Consolas" w:hAnsi="Consolas" w:cs="Arial"/>
          <w:noProof/>
          <w:sz w:val="20"/>
          <w:szCs w:val="20"/>
        </w:rPr>
        <w:t>b</w:t>
      </w:r>
      <w:r w:rsidR="00351475">
        <w:rPr>
          <w:rFonts w:ascii="Arial" w:hAnsi="Arial" w:cs="Arial"/>
          <w:noProof/>
          <w:sz w:val="20"/>
          <w:szCs w:val="20"/>
        </w:rPr>
        <w:t xml:space="preserve"> </w:t>
      </w:r>
      <w:r w:rsidR="00097580">
        <w:rPr>
          <w:rFonts w:ascii="Arial" w:hAnsi="Arial" w:cs="Arial"/>
          <w:noProof/>
          <w:sz w:val="20"/>
          <w:szCs w:val="20"/>
        </w:rPr>
        <w:t>is a</w:t>
      </w:r>
      <w:r w:rsidR="00351475">
        <w:rPr>
          <w:rFonts w:ascii="Arial" w:hAnsi="Arial" w:cs="Arial"/>
          <w:noProof/>
          <w:sz w:val="20"/>
          <w:szCs w:val="20"/>
        </w:rPr>
        <w:t xml:space="preserve"> class</w:t>
      </w:r>
      <w:r w:rsidR="002D5B21">
        <w:rPr>
          <w:rFonts w:ascii="Arial" w:hAnsi="Arial" w:cs="Arial"/>
          <w:noProof/>
          <w:sz w:val="20"/>
          <w:szCs w:val="20"/>
        </w:rPr>
        <w:t>.</w:t>
      </w:r>
    </w:p>
    <w:p w14:paraId="116FFCB1" w14:textId="093CCC48" w:rsidR="00351475" w:rsidRDefault="00351475" w:rsidP="00FC1847">
      <w:pPr>
        <w:pStyle w:val="ListParagraph"/>
        <w:numPr>
          <w:ilvl w:val="0"/>
          <w:numId w:val="19"/>
        </w:numPr>
        <w:spacing w:after="120" w:line="240" w:lineRule="auto"/>
        <w:contextualSpacing w:val="0"/>
        <w:rPr>
          <w:rFonts w:ascii="Arial" w:hAnsi="Arial" w:cs="Arial"/>
          <w:noProof/>
          <w:sz w:val="20"/>
          <w:szCs w:val="20"/>
        </w:rPr>
      </w:pPr>
      <w:r>
        <w:rPr>
          <w:rFonts w:ascii="Arial" w:hAnsi="Arial" w:cs="Arial"/>
          <w:noProof/>
          <w:sz w:val="20"/>
          <w:szCs w:val="20"/>
        </w:rPr>
        <w:t>Underline</w:t>
      </w:r>
      <w:r w:rsidR="00097580">
        <w:rPr>
          <w:rFonts w:ascii="Arial" w:hAnsi="Arial" w:cs="Arial"/>
          <w:noProof/>
          <w:sz w:val="20"/>
          <w:szCs w:val="20"/>
        </w:rPr>
        <w:t xml:space="preserve"> denotes static</w:t>
      </w:r>
      <w:r>
        <w:rPr>
          <w:rFonts w:ascii="Arial" w:hAnsi="Arial" w:cs="Arial"/>
          <w:noProof/>
          <w:sz w:val="20"/>
          <w:szCs w:val="20"/>
        </w:rPr>
        <w:t xml:space="preserve"> method.</w:t>
      </w:r>
    </w:p>
    <w:p w14:paraId="7C7588C5" w14:textId="22B37D8E" w:rsidR="00623CE1" w:rsidRDefault="00623CE1" w:rsidP="00623CE1">
      <w:pPr>
        <w:spacing w:after="120" w:line="240" w:lineRule="auto"/>
        <w:rPr>
          <w:rFonts w:cs="Arial"/>
          <w:noProof/>
        </w:rPr>
      </w:pPr>
    </w:p>
    <w:p w14:paraId="5AE476CB" w14:textId="77777777" w:rsidR="00623CE1" w:rsidRPr="00623CE1" w:rsidRDefault="00623CE1" w:rsidP="00623CE1">
      <w:pPr>
        <w:spacing w:after="120" w:line="240" w:lineRule="auto"/>
        <w:rPr>
          <w:rFonts w:cs="Arial"/>
          <w:noProof/>
        </w:rPr>
      </w:pPr>
    </w:p>
    <w:p w14:paraId="4FE7B281" w14:textId="0472CDE1" w:rsidR="001A1290" w:rsidRDefault="001A1290" w:rsidP="001A1290">
      <w:pPr>
        <w:pStyle w:val="Heading3"/>
        <w:rPr>
          <w:noProof/>
        </w:rPr>
      </w:pPr>
      <w:bookmarkStart w:id="27" w:name="_Toc21638746"/>
      <w:r>
        <w:rPr>
          <w:noProof/>
        </w:rPr>
        <w:t>D</w:t>
      </w:r>
      <w:r w:rsidR="00623CE1">
        <w:rPr>
          <w:noProof/>
        </w:rPr>
        <w:t>b</w:t>
      </w:r>
      <w:r>
        <w:rPr>
          <w:noProof/>
        </w:rPr>
        <w:t>.java</w:t>
      </w:r>
      <w:bookmarkEnd w:id="27"/>
    </w:p>
    <w:p w14:paraId="6AC5F1AA" w14:textId="027C251A" w:rsidR="001A1290" w:rsidRPr="001A1290" w:rsidRDefault="00623CE1" w:rsidP="001A1290">
      <w:pPr>
        <w:ind w:left="1080"/>
        <w:rPr>
          <w:b/>
        </w:rPr>
      </w:pPr>
      <w:r>
        <w:rPr>
          <w:b/>
        </w:rPr>
        <w:t xml:space="preserve">Connection </w:t>
      </w:r>
      <w:proofErr w:type="spellStart"/>
      <w:proofErr w:type="gramStart"/>
      <w:r>
        <w:rPr>
          <w:b/>
        </w:rPr>
        <w:t>getDb</w:t>
      </w:r>
      <w:proofErr w:type="spellEnd"/>
      <w:r>
        <w:rPr>
          <w:b/>
        </w:rPr>
        <w:t>(</w:t>
      </w:r>
      <w:proofErr w:type="gramEnd"/>
      <w:r>
        <w:rPr>
          <w:b/>
        </w:rPr>
        <w:t>):</w:t>
      </w:r>
    </w:p>
    <w:p w14:paraId="2BCF6740" w14:textId="371F044E" w:rsidR="001A1290" w:rsidRDefault="001A1290" w:rsidP="001A1290">
      <w:pPr>
        <w:ind w:left="1080"/>
      </w:pPr>
      <w:r>
        <w:t>This method is used to</w:t>
      </w:r>
      <w:r w:rsidR="00623CE1">
        <w:t xml:space="preserve"> get an instance of Connection Class and to establish a connection with the database.</w:t>
      </w:r>
    </w:p>
    <w:p w14:paraId="2C8E9DA0" w14:textId="0F4754A1" w:rsidR="00623CE1" w:rsidRDefault="00623CE1" w:rsidP="00FC1847">
      <w:pPr>
        <w:pStyle w:val="ListParagraph"/>
        <w:numPr>
          <w:ilvl w:val="0"/>
          <w:numId w:val="22"/>
        </w:numPr>
        <w:ind w:left="1800"/>
        <w:rPr>
          <w:rFonts w:ascii="Arial" w:hAnsi="Arial" w:cs="Arial"/>
          <w:sz w:val="20"/>
          <w:szCs w:val="20"/>
        </w:rPr>
      </w:pPr>
      <w:r>
        <w:rPr>
          <w:rFonts w:ascii="Arial" w:hAnsi="Arial" w:cs="Arial"/>
          <w:sz w:val="20"/>
          <w:szCs w:val="20"/>
        </w:rPr>
        <w:t xml:space="preserve">Using </w:t>
      </w:r>
      <w:proofErr w:type="spellStart"/>
      <w:r>
        <w:rPr>
          <w:rFonts w:ascii="Arial" w:hAnsi="Arial" w:cs="Arial"/>
          <w:sz w:val="20"/>
          <w:szCs w:val="20"/>
        </w:rPr>
        <w:t>Class.forName</w:t>
      </w:r>
      <w:proofErr w:type="spellEnd"/>
      <w:r>
        <w:rPr>
          <w:rFonts w:ascii="Arial" w:hAnsi="Arial" w:cs="Arial"/>
          <w:sz w:val="20"/>
          <w:szCs w:val="20"/>
        </w:rPr>
        <w:t xml:space="preserve">() method set </w:t>
      </w:r>
      <w:proofErr w:type="spellStart"/>
      <w:r>
        <w:rPr>
          <w:rFonts w:ascii="Arial" w:hAnsi="Arial" w:cs="Arial"/>
          <w:sz w:val="20"/>
          <w:szCs w:val="20"/>
        </w:rPr>
        <w:t>mysql</w:t>
      </w:r>
      <w:proofErr w:type="spellEnd"/>
      <w:r>
        <w:rPr>
          <w:rFonts w:ascii="Arial" w:hAnsi="Arial" w:cs="Arial"/>
          <w:sz w:val="20"/>
          <w:szCs w:val="20"/>
        </w:rPr>
        <w:t xml:space="preserve"> as JDBC Driver.</w:t>
      </w:r>
    </w:p>
    <w:p w14:paraId="3E86708A" w14:textId="77777777" w:rsidR="002D5B21" w:rsidRDefault="002D5B21" w:rsidP="002D5B21">
      <w:pPr>
        <w:pStyle w:val="ListParagraph"/>
        <w:ind w:left="1800"/>
        <w:rPr>
          <w:rFonts w:ascii="Arial" w:hAnsi="Arial" w:cs="Arial"/>
          <w:sz w:val="20"/>
          <w:szCs w:val="20"/>
        </w:rPr>
      </w:pPr>
    </w:p>
    <w:p w14:paraId="64E18308" w14:textId="53EA0CF7" w:rsidR="001A1290" w:rsidRDefault="00623CE1" w:rsidP="00FC1847">
      <w:pPr>
        <w:pStyle w:val="ListParagraph"/>
        <w:numPr>
          <w:ilvl w:val="0"/>
          <w:numId w:val="22"/>
        </w:numPr>
        <w:ind w:left="1800"/>
        <w:rPr>
          <w:rFonts w:ascii="Arial" w:hAnsi="Arial" w:cs="Arial"/>
          <w:sz w:val="20"/>
          <w:szCs w:val="20"/>
        </w:rPr>
      </w:pPr>
      <w:r>
        <w:rPr>
          <w:rFonts w:ascii="Arial" w:hAnsi="Arial" w:cs="Arial"/>
          <w:sz w:val="20"/>
          <w:szCs w:val="20"/>
        </w:rPr>
        <w:t xml:space="preserve">Using </w:t>
      </w:r>
      <w:proofErr w:type="spellStart"/>
      <w:r>
        <w:rPr>
          <w:rFonts w:ascii="Arial" w:hAnsi="Arial" w:cs="Arial"/>
          <w:sz w:val="20"/>
          <w:szCs w:val="20"/>
        </w:rPr>
        <w:t>DriverManager</w:t>
      </w:r>
      <w:proofErr w:type="spellEnd"/>
      <w:r>
        <w:rPr>
          <w:rFonts w:ascii="Arial" w:hAnsi="Arial" w:cs="Arial"/>
          <w:sz w:val="20"/>
          <w:szCs w:val="20"/>
        </w:rPr>
        <w:t xml:space="preserve"> class set connection with database in </w:t>
      </w:r>
      <w:proofErr w:type="spellStart"/>
      <w:r>
        <w:rPr>
          <w:rFonts w:ascii="Arial" w:hAnsi="Arial" w:cs="Arial"/>
          <w:sz w:val="20"/>
          <w:szCs w:val="20"/>
        </w:rPr>
        <w:t>mysql</w:t>
      </w:r>
      <w:proofErr w:type="spellEnd"/>
      <w:r w:rsidR="001A1290" w:rsidRPr="001A1290">
        <w:rPr>
          <w:rFonts w:ascii="Arial" w:hAnsi="Arial" w:cs="Arial"/>
          <w:sz w:val="20"/>
          <w:szCs w:val="20"/>
        </w:rPr>
        <w:t>.</w:t>
      </w:r>
    </w:p>
    <w:p w14:paraId="2946DB82" w14:textId="77777777" w:rsidR="0078300D" w:rsidRDefault="0078300D" w:rsidP="0078300D">
      <w:pPr>
        <w:ind w:left="1440"/>
        <w:rPr>
          <w:rFonts w:cs="Arial"/>
        </w:rPr>
      </w:pPr>
    </w:p>
    <w:p w14:paraId="5997CC1D" w14:textId="77777777" w:rsidR="0078300D" w:rsidRDefault="0078300D" w:rsidP="0078300D">
      <w:pPr>
        <w:ind w:left="1440"/>
        <w:rPr>
          <w:rFonts w:cs="Arial"/>
        </w:rPr>
      </w:pPr>
    </w:p>
    <w:p w14:paraId="110FFD37" w14:textId="77777777" w:rsidR="0078300D" w:rsidRDefault="0078300D" w:rsidP="0078300D">
      <w:pPr>
        <w:ind w:left="1440"/>
        <w:rPr>
          <w:rFonts w:cs="Arial"/>
        </w:rPr>
      </w:pPr>
    </w:p>
    <w:p w14:paraId="6B699379" w14:textId="77777777" w:rsidR="0078300D" w:rsidRDefault="0078300D" w:rsidP="0078300D">
      <w:pPr>
        <w:ind w:left="1440"/>
        <w:rPr>
          <w:rFonts w:cs="Arial"/>
        </w:rPr>
      </w:pPr>
    </w:p>
    <w:p w14:paraId="3FE9F23F" w14:textId="77777777" w:rsidR="0078300D" w:rsidRDefault="0078300D" w:rsidP="0078300D">
      <w:pPr>
        <w:ind w:left="1440"/>
        <w:rPr>
          <w:rFonts w:cs="Arial"/>
        </w:rPr>
      </w:pPr>
    </w:p>
    <w:p w14:paraId="1F72F646" w14:textId="77777777" w:rsidR="0078300D" w:rsidRDefault="0078300D" w:rsidP="0078300D">
      <w:pPr>
        <w:ind w:left="1440"/>
        <w:rPr>
          <w:rFonts w:cs="Arial"/>
        </w:rPr>
      </w:pPr>
    </w:p>
    <w:p w14:paraId="4AC76ABB" w14:textId="77777777" w:rsidR="00623CE1" w:rsidRPr="0078300D" w:rsidRDefault="00623CE1" w:rsidP="00623CE1">
      <w:pPr>
        <w:rPr>
          <w:rFonts w:cs="Arial"/>
        </w:rPr>
      </w:pPr>
    </w:p>
    <w:p w14:paraId="74E5C3CF" w14:textId="77777777" w:rsidR="00E07220" w:rsidRDefault="00097580" w:rsidP="00A179D4">
      <w:pPr>
        <w:pStyle w:val="Heading2"/>
      </w:pPr>
      <w:bookmarkStart w:id="28" w:name="_Toc21638747"/>
      <w:r>
        <w:lastRenderedPageBreak/>
        <w:t>Dao</w:t>
      </w:r>
      <w:r w:rsidR="00EE1A1C">
        <w:t xml:space="preserve"> package</w:t>
      </w:r>
      <w:bookmarkEnd w:id="28"/>
    </w:p>
    <w:p w14:paraId="0D915669" w14:textId="0C1DBC25" w:rsidR="00EE1A1C" w:rsidRDefault="00351475" w:rsidP="00EE1A1C">
      <w:pPr>
        <w:pStyle w:val="Bodytext"/>
        <w:rPr>
          <w:rFonts w:eastAsia="Calibri" w:cs="Arial"/>
        </w:rPr>
      </w:pPr>
      <w:r>
        <w:t xml:space="preserve">This package contains the list of classes that will </w:t>
      </w:r>
      <w:r w:rsidR="00D73C43">
        <w:t xml:space="preserve">code to manage the data for </w:t>
      </w:r>
      <w:r w:rsidR="00AE4E97">
        <w:t xml:space="preserve">Courier Tracking System </w:t>
      </w:r>
      <w:r w:rsidR="00D73C43">
        <w:t>application.</w:t>
      </w:r>
      <w:r w:rsidR="001A1290">
        <w:t xml:space="preserve"> The methods in Dao classes will be tested using </w:t>
      </w:r>
      <w:r w:rsidR="004A0169">
        <w:t xml:space="preserve">their respective test </w:t>
      </w:r>
      <w:r w:rsidR="001A1290">
        <w:t xml:space="preserve">classes. The Dao interface classes will act as a contract for working with </w:t>
      </w:r>
      <w:r w:rsidR="00EE1A1C">
        <w:t xml:space="preserve">any </w:t>
      </w:r>
      <w:r w:rsidR="001A1290">
        <w:t>database</w:t>
      </w:r>
      <w:r w:rsidR="00EE1A1C">
        <w:t>. In this specification the implementation of</w:t>
      </w:r>
      <w:r w:rsidR="00AE4E97">
        <w:t xml:space="preserve"> </w:t>
      </w:r>
      <w:proofErr w:type="spellStart"/>
      <w:r w:rsidR="00AE4E97">
        <w:t>Admin</w:t>
      </w:r>
      <w:r w:rsidR="00306395">
        <w:t>Staff</w:t>
      </w:r>
      <w:r w:rsidR="00AE4E97">
        <w:t>DAOImple</w:t>
      </w:r>
      <w:proofErr w:type="spellEnd"/>
      <w:r w:rsidR="00AE4E97">
        <w:t xml:space="preserve">, </w:t>
      </w:r>
      <w:proofErr w:type="spellStart"/>
      <w:r w:rsidR="00AE4E97">
        <w:t>PackageDAOImple</w:t>
      </w:r>
      <w:proofErr w:type="spellEnd"/>
      <w:r w:rsidR="00AE4E97">
        <w:t xml:space="preserve">, </w:t>
      </w:r>
      <w:proofErr w:type="spellStart"/>
      <w:r w:rsidR="00AE4E97">
        <w:t>UserDAOImple</w:t>
      </w:r>
      <w:proofErr w:type="spellEnd"/>
      <w:r w:rsidR="00AE4E97">
        <w:t xml:space="preserve">, </w:t>
      </w:r>
      <w:proofErr w:type="spellStart"/>
      <w:r w:rsidR="00AE4E97">
        <w:t>WarehouseDAOImple</w:t>
      </w:r>
      <w:proofErr w:type="spellEnd"/>
      <w:r w:rsidR="00AE4E97">
        <w:t xml:space="preserve"> </w:t>
      </w:r>
      <w:r w:rsidR="00EE1A1C">
        <w:rPr>
          <w:rFonts w:eastAsia="Calibri" w:cs="Arial"/>
        </w:rPr>
        <w:t xml:space="preserve">will be Collection </w:t>
      </w:r>
      <w:proofErr w:type="gramStart"/>
      <w:r w:rsidR="00EE1A1C">
        <w:rPr>
          <w:rFonts w:eastAsia="Calibri" w:cs="Arial"/>
        </w:rPr>
        <w:t>framework based</w:t>
      </w:r>
      <w:proofErr w:type="gramEnd"/>
      <w:r w:rsidR="00EE1A1C">
        <w:rPr>
          <w:rFonts w:eastAsia="Calibri" w:cs="Arial"/>
        </w:rPr>
        <w:t xml:space="preserve"> implementation of Dao interfaces</w:t>
      </w:r>
      <w:r w:rsidR="00AE4E97">
        <w:rPr>
          <w:rFonts w:eastAsia="Calibri" w:cs="Arial"/>
        </w:rPr>
        <w:t xml:space="preserve"> </w:t>
      </w:r>
      <w:proofErr w:type="spellStart"/>
      <w:r w:rsidR="00AE4E97">
        <w:t>Admin</w:t>
      </w:r>
      <w:r w:rsidR="00306395">
        <w:t>Staff</w:t>
      </w:r>
      <w:r w:rsidR="00AE4E97">
        <w:t>DAO</w:t>
      </w:r>
      <w:proofErr w:type="spellEnd"/>
      <w:r w:rsidR="00AE4E97">
        <w:t xml:space="preserve">, </w:t>
      </w:r>
      <w:proofErr w:type="spellStart"/>
      <w:r w:rsidR="00AE4E97">
        <w:t>PackageDAO</w:t>
      </w:r>
      <w:proofErr w:type="spellEnd"/>
      <w:r w:rsidR="00AE4E97">
        <w:t xml:space="preserve">, </w:t>
      </w:r>
      <w:proofErr w:type="spellStart"/>
      <w:r w:rsidR="00AE4E97">
        <w:t>UserDAO</w:t>
      </w:r>
      <w:proofErr w:type="spellEnd"/>
      <w:r w:rsidR="00AE4E97">
        <w:t xml:space="preserve"> and </w:t>
      </w:r>
      <w:proofErr w:type="spellStart"/>
      <w:r w:rsidR="00AE4E97">
        <w:t>WarehouseDAO</w:t>
      </w:r>
      <w:proofErr w:type="spellEnd"/>
      <w:r w:rsidR="00AE4E97">
        <w:t>.</w:t>
      </w:r>
      <w:r w:rsidR="00460493" w:rsidRPr="00460493">
        <w:rPr>
          <w:noProof/>
        </w:rPr>
        <w:t xml:space="preserve"> </w:t>
      </w:r>
      <w:r w:rsidR="00460493">
        <w:rPr>
          <w:noProof/>
        </w:rPr>
        <w:drawing>
          <wp:anchor distT="0" distB="0" distL="114300" distR="114300" simplePos="0" relativeHeight="251768832" behindDoc="0" locked="0" layoutInCell="1" allowOverlap="1" wp14:anchorId="07750BBE" wp14:editId="3936B586">
            <wp:simplePos x="0" y="0"/>
            <wp:positionH relativeFrom="column">
              <wp:posOffset>685800</wp:posOffset>
            </wp:positionH>
            <wp:positionV relativeFrom="paragraph">
              <wp:posOffset>1084580</wp:posOffset>
            </wp:positionV>
            <wp:extent cx="4799965" cy="5067300"/>
            <wp:effectExtent l="0" t="0" r="635" b="0"/>
            <wp:wrapThrough wrapText="bothSides">
              <wp:wrapPolygon edited="0">
                <wp:start x="0" y="0"/>
                <wp:lineTo x="0" y="21519"/>
                <wp:lineTo x="21517" y="21519"/>
                <wp:lineTo x="21517"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9965" cy="5067300"/>
                    </a:xfrm>
                    <a:prstGeom prst="rect">
                      <a:avLst/>
                    </a:prstGeom>
                    <a:noFill/>
                    <a:ln>
                      <a:noFill/>
                    </a:ln>
                  </pic:spPr>
                </pic:pic>
              </a:graphicData>
            </a:graphic>
          </wp:anchor>
        </w:drawing>
      </w:r>
    </w:p>
    <w:p w14:paraId="265AE625" w14:textId="789E5263" w:rsidR="009859F6" w:rsidRDefault="009859F6" w:rsidP="009859F6">
      <w:pPr>
        <w:pStyle w:val="Bodytext"/>
        <w:ind w:left="0"/>
      </w:pPr>
    </w:p>
    <w:p w14:paraId="0BD0BCAA" w14:textId="5C42128E" w:rsidR="00607839" w:rsidRPr="004D42BF" w:rsidRDefault="00607839" w:rsidP="00C30D8D">
      <w:pPr>
        <w:pStyle w:val="Bodytext"/>
        <w:ind w:left="360" w:firstLine="720"/>
      </w:pPr>
      <w:r w:rsidRPr="004D42BF">
        <w:t xml:space="preserve">Guidelines for </w:t>
      </w:r>
      <w:r>
        <w:t>understanding the above</w:t>
      </w:r>
      <w:r w:rsidRPr="004D42BF">
        <w:t xml:space="preserve"> </w:t>
      </w:r>
      <w:r>
        <w:t>c</w:t>
      </w:r>
      <w:r w:rsidRPr="004D42BF">
        <w:t>lass diagram:</w:t>
      </w:r>
    </w:p>
    <w:p w14:paraId="091CC694" w14:textId="77777777" w:rsidR="00607839" w:rsidRDefault="00607839" w:rsidP="00FC1847">
      <w:pPr>
        <w:pStyle w:val="ListParagraph"/>
        <w:numPr>
          <w:ilvl w:val="0"/>
          <w:numId w:val="20"/>
        </w:numPr>
        <w:spacing w:after="120" w:line="240" w:lineRule="auto"/>
        <w:contextualSpacing w:val="0"/>
        <w:rPr>
          <w:rFonts w:ascii="Arial" w:hAnsi="Arial" w:cs="Arial"/>
          <w:noProof/>
          <w:sz w:val="20"/>
          <w:szCs w:val="20"/>
        </w:rPr>
      </w:pPr>
      <w:r>
        <w:rPr>
          <w:rFonts w:ascii="Arial" w:hAnsi="Arial" w:cs="Arial"/>
          <w:noProof/>
          <w:sz w:val="20"/>
          <w:szCs w:val="20"/>
        </w:rPr>
        <w:t>Identify the package, classes, access modifiers, methods and static methods from the above diagram.</w:t>
      </w:r>
    </w:p>
    <w:p w14:paraId="3F9209D1" w14:textId="14BB3330" w:rsidR="00607839" w:rsidRPr="004A0169" w:rsidRDefault="004A0169" w:rsidP="00FC1847">
      <w:pPr>
        <w:pStyle w:val="Bodytext"/>
        <w:numPr>
          <w:ilvl w:val="0"/>
          <w:numId w:val="20"/>
        </w:numPr>
        <w:rPr>
          <w:rFonts w:eastAsia="Calibri" w:cs="Arial"/>
        </w:rPr>
      </w:pPr>
      <w:proofErr w:type="spellStart"/>
      <w:r>
        <w:t>Admin</w:t>
      </w:r>
      <w:r w:rsidR="00306395">
        <w:t>Staff</w:t>
      </w:r>
      <w:r>
        <w:t>DAO</w:t>
      </w:r>
      <w:proofErr w:type="spellEnd"/>
      <w:r>
        <w:t xml:space="preserve">, </w:t>
      </w:r>
      <w:proofErr w:type="spellStart"/>
      <w:r>
        <w:t>PackageDAO</w:t>
      </w:r>
      <w:proofErr w:type="spellEnd"/>
      <w:r>
        <w:t xml:space="preserve">, </w:t>
      </w:r>
      <w:proofErr w:type="spellStart"/>
      <w:r>
        <w:t>UserDAO</w:t>
      </w:r>
      <w:proofErr w:type="spellEnd"/>
      <w:r>
        <w:t xml:space="preserve"> and </w:t>
      </w:r>
      <w:proofErr w:type="spellStart"/>
      <w:r>
        <w:t>WarehouseDAO</w:t>
      </w:r>
      <w:proofErr w:type="spellEnd"/>
      <w:r>
        <w:t xml:space="preserve"> </w:t>
      </w:r>
      <w:r w:rsidR="00607839" w:rsidRPr="004A0169">
        <w:rPr>
          <w:rFonts w:cs="Arial"/>
          <w:noProof/>
        </w:rPr>
        <w:t>are interfaces</w:t>
      </w:r>
      <w:r>
        <w:rPr>
          <w:rFonts w:cs="Arial"/>
          <w:noProof/>
        </w:rPr>
        <w:t>.</w:t>
      </w:r>
    </w:p>
    <w:p w14:paraId="39F2CBBC" w14:textId="280DB384" w:rsidR="008955D1" w:rsidRPr="004A0169" w:rsidRDefault="004A0169" w:rsidP="00FC1847">
      <w:pPr>
        <w:pStyle w:val="ListParagraph"/>
        <w:numPr>
          <w:ilvl w:val="0"/>
          <w:numId w:val="20"/>
        </w:numPr>
        <w:spacing w:after="120" w:line="240" w:lineRule="auto"/>
        <w:contextualSpacing w:val="0"/>
        <w:jc w:val="both"/>
        <w:rPr>
          <w:rFonts w:ascii="Arial" w:hAnsi="Arial" w:cs="Arial"/>
          <w:noProof/>
          <w:sz w:val="20"/>
          <w:szCs w:val="20"/>
        </w:rPr>
      </w:pPr>
      <w:proofErr w:type="spellStart"/>
      <w:r>
        <w:t>Admin</w:t>
      </w:r>
      <w:r w:rsidR="00306395">
        <w:t>Staff</w:t>
      </w:r>
      <w:r>
        <w:t>DAOImple</w:t>
      </w:r>
      <w:proofErr w:type="spellEnd"/>
      <w:r>
        <w:t xml:space="preserve">, </w:t>
      </w:r>
      <w:proofErr w:type="spellStart"/>
      <w:r>
        <w:t>PackageDAOImple</w:t>
      </w:r>
      <w:proofErr w:type="spellEnd"/>
      <w:r>
        <w:t xml:space="preserve">, </w:t>
      </w:r>
      <w:proofErr w:type="spellStart"/>
      <w:r>
        <w:t>UserDAOImple</w:t>
      </w:r>
      <w:proofErr w:type="spellEnd"/>
      <w:r>
        <w:t xml:space="preserve">, </w:t>
      </w:r>
      <w:proofErr w:type="spellStart"/>
      <w:r>
        <w:t>WarehouseDAOImple</w:t>
      </w:r>
      <w:proofErr w:type="spellEnd"/>
      <w:r>
        <w:rPr>
          <w:rFonts w:ascii="Arial" w:hAnsi="Arial" w:cs="Arial"/>
          <w:noProof/>
          <w:sz w:val="20"/>
          <w:szCs w:val="20"/>
        </w:rPr>
        <w:t xml:space="preserve"> </w:t>
      </w:r>
      <w:r w:rsidR="00607839">
        <w:rPr>
          <w:rFonts w:ascii="Arial" w:hAnsi="Arial" w:cs="Arial"/>
          <w:noProof/>
          <w:sz w:val="20"/>
          <w:szCs w:val="20"/>
        </w:rPr>
        <w:t>are implementation classes for the interfaces</w:t>
      </w:r>
      <w:r w:rsidR="008955D1">
        <w:rPr>
          <w:rFonts w:ascii="Arial" w:hAnsi="Arial" w:cs="Arial"/>
          <w:noProof/>
          <w:sz w:val="20"/>
          <w:szCs w:val="20"/>
        </w:rPr>
        <w:t xml:space="preserve"> as denoted by the arrow line.</w:t>
      </w:r>
    </w:p>
    <w:p w14:paraId="07459315" w14:textId="77777777" w:rsidR="00427472" w:rsidRDefault="00427472">
      <w:pPr>
        <w:widowControl/>
        <w:spacing w:before="0" w:after="0" w:line="240" w:lineRule="auto"/>
        <w:ind w:right="0"/>
        <w:rPr>
          <w:rFonts w:cs="Arial"/>
          <w:noProof/>
        </w:rPr>
      </w:pPr>
      <w:r>
        <w:rPr>
          <w:rFonts w:cs="Arial"/>
          <w:noProof/>
        </w:rPr>
        <w:br w:type="page"/>
      </w:r>
    </w:p>
    <w:p w14:paraId="480223A7" w14:textId="1A784742" w:rsidR="00A179D4" w:rsidRDefault="00A179D4" w:rsidP="00EF7E1A">
      <w:pPr>
        <w:pStyle w:val="Heading1"/>
        <w:jc w:val="left"/>
      </w:pPr>
      <w:bookmarkStart w:id="29" w:name="_Toc21638748"/>
      <w:r>
        <w:lastRenderedPageBreak/>
        <w:t>Design for</w:t>
      </w:r>
      <w:bookmarkEnd w:id="29"/>
      <w:r w:rsidR="003C09D1">
        <w:t xml:space="preserve"> </w:t>
      </w:r>
      <w:r w:rsidR="00413810">
        <w:t>Validation of Admin.</w:t>
      </w:r>
    </w:p>
    <w:p w14:paraId="458577D9" w14:textId="5E9F9D45" w:rsidR="00A34458" w:rsidRDefault="00A179D4" w:rsidP="00A34458">
      <w:pPr>
        <w:pStyle w:val="Heading2"/>
      </w:pPr>
      <w:bookmarkStart w:id="30" w:name="_Toc21638749"/>
      <w:r>
        <w:t>Class Diagra</w:t>
      </w:r>
      <w:bookmarkEnd w:id="30"/>
      <w:r w:rsidR="0039399F">
        <w:t>m</w:t>
      </w:r>
    </w:p>
    <w:p w14:paraId="538E8130" w14:textId="3070F23F" w:rsidR="00A34458" w:rsidRDefault="00D34408" w:rsidP="00A34458">
      <w:pPr>
        <w:pStyle w:val="Bodytext"/>
      </w:pPr>
      <w:r>
        <w:t>The below diagram denotes the methods that needs to be implemented for this use case. Method wise specification is defined after the diagram.</w:t>
      </w:r>
    </w:p>
    <w:p w14:paraId="670498E0" w14:textId="780A2BCE" w:rsidR="0039399F" w:rsidRDefault="0039399F" w:rsidP="00A34458">
      <w:pPr>
        <w:pStyle w:val="Bodytext"/>
      </w:pPr>
      <w:r>
        <w:rPr>
          <w:noProof/>
        </w:rPr>
        <mc:AlternateContent>
          <mc:Choice Requires="wps">
            <w:drawing>
              <wp:anchor distT="0" distB="0" distL="114300" distR="114300" simplePos="0" relativeHeight="251713536" behindDoc="0" locked="0" layoutInCell="1" allowOverlap="1" wp14:anchorId="5E85C398" wp14:editId="1A58B74A">
                <wp:simplePos x="0" y="0"/>
                <wp:positionH relativeFrom="column">
                  <wp:posOffset>1165860</wp:posOffset>
                </wp:positionH>
                <wp:positionV relativeFrom="paragraph">
                  <wp:posOffset>2762250</wp:posOffset>
                </wp:positionV>
                <wp:extent cx="1969770" cy="144780"/>
                <wp:effectExtent l="19050" t="19050" r="11430" b="26670"/>
                <wp:wrapNone/>
                <wp:docPr id="12" name="Rectangle 12"/>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79726" id="Rectangle 12" o:spid="_x0000_s1026" style="position:absolute;margin-left:91.8pt;margin-top:217.5pt;width:155.1pt;height:11.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" filled="f" strokecolor="red" strokeweight="2.25pt"/>
            </w:pict>
          </mc:Fallback>
        </mc:AlternateContent>
      </w:r>
      <w:r>
        <w:rPr>
          <w:noProof/>
        </w:rPr>
        <mc:AlternateContent>
          <mc:Choice Requires="wps">
            <w:drawing>
              <wp:anchor distT="0" distB="0" distL="114300" distR="114300" simplePos="0" relativeHeight="251711488" behindDoc="0" locked="0" layoutInCell="1" allowOverlap="1" wp14:anchorId="182C2036" wp14:editId="79E53F5E">
                <wp:simplePos x="0" y="0"/>
                <wp:positionH relativeFrom="column">
                  <wp:posOffset>1162050</wp:posOffset>
                </wp:positionH>
                <wp:positionV relativeFrom="paragraph">
                  <wp:posOffset>1337310</wp:posOffset>
                </wp:positionV>
                <wp:extent cx="1969770" cy="144780"/>
                <wp:effectExtent l="19050" t="19050" r="11430" b="26670"/>
                <wp:wrapNone/>
                <wp:docPr id="10" name="Rectangle 10"/>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94F3F" id="Rectangle 10" o:spid="_x0000_s1026" style="position:absolute;margin-left:91.5pt;margin-top:105.3pt;width:155.1pt;height:11.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" filled="f" strokecolor="red" strokeweight="2.25pt"/>
            </w:pict>
          </mc:Fallback>
        </mc:AlternateContent>
      </w:r>
      <w:r>
        <w:rPr>
          <w:noProof/>
        </w:rPr>
        <w:drawing>
          <wp:inline distT="0" distB="0" distL="0" distR="0" wp14:anchorId="040D4BE1" wp14:editId="0D24AE7D">
            <wp:extent cx="4800600" cy="653698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5469" cy="6543617"/>
                    </a:xfrm>
                    <a:prstGeom prst="rect">
                      <a:avLst/>
                    </a:prstGeom>
                    <a:noFill/>
                    <a:ln>
                      <a:noFill/>
                    </a:ln>
                  </pic:spPr>
                </pic:pic>
              </a:graphicData>
            </a:graphic>
          </wp:inline>
        </w:drawing>
      </w:r>
    </w:p>
    <w:p w14:paraId="22E7D294" w14:textId="50DBF77C" w:rsidR="00A34458" w:rsidRDefault="00956D12" w:rsidP="00607839">
      <w:pPr>
        <w:pStyle w:val="Bodytext"/>
        <w:ind w:left="0"/>
      </w:pPr>
      <w:r w:rsidRPr="00956D12">
        <w:t xml:space="preserve"> </w:t>
      </w:r>
    </w:p>
    <w:p w14:paraId="2999870D" w14:textId="407EB3EC" w:rsidR="001C2091" w:rsidRDefault="00413810" w:rsidP="001C2091">
      <w:pPr>
        <w:pStyle w:val="Heading2"/>
      </w:pPr>
      <w:bookmarkStart w:id="31" w:name="_Toc21638750"/>
      <w:r>
        <w:lastRenderedPageBreak/>
        <w:t>AdminStaffDAO</w:t>
      </w:r>
      <w:r w:rsidR="001C2091">
        <w:t>.java</w:t>
      </w:r>
      <w:bookmarkEnd w:id="31"/>
    </w:p>
    <w:p w14:paraId="0623302F" w14:textId="24E19C2F" w:rsidR="00D34408" w:rsidRDefault="00D34408" w:rsidP="00A34458">
      <w:pPr>
        <w:pStyle w:val="Bodytext"/>
      </w:pPr>
      <w:r>
        <w:t>Add the method</w:t>
      </w:r>
      <w:r w:rsidR="00180E0C">
        <w:t xml:space="preserve"> public int </w:t>
      </w:r>
      <w:proofErr w:type="spellStart"/>
      <w:proofErr w:type="gramStart"/>
      <w:r w:rsidR="00180E0C" w:rsidRPr="00180E0C">
        <w:rPr>
          <w:rFonts w:ascii="Consolas" w:hAnsi="Consolas"/>
        </w:rPr>
        <w:t>adminValidation</w:t>
      </w:r>
      <w:proofErr w:type="spellEnd"/>
      <w:r w:rsidR="00180E0C" w:rsidRPr="00180E0C">
        <w:rPr>
          <w:rFonts w:ascii="Consolas" w:hAnsi="Consolas"/>
        </w:rPr>
        <w:t>(</w:t>
      </w:r>
      <w:proofErr w:type="gramEnd"/>
      <w:r w:rsidR="00180E0C" w:rsidRPr="00180E0C">
        <w:rPr>
          <w:rFonts w:ascii="Consolas" w:hAnsi="Consolas"/>
        </w:rPr>
        <w:t>Admin a)</w:t>
      </w:r>
      <w:r>
        <w:t>in the interface.</w:t>
      </w:r>
    </w:p>
    <w:p w14:paraId="6537F28F" w14:textId="4CBC2C44" w:rsidR="004C1201" w:rsidRDefault="00180E0C" w:rsidP="006D01FF">
      <w:pPr>
        <w:pStyle w:val="Heading2"/>
      </w:pPr>
      <w:r>
        <w:t>AdminStaffDAOImple.java</w:t>
      </w:r>
    </w:p>
    <w:p w14:paraId="00C064F7" w14:textId="77777777" w:rsidR="006D01FF" w:rsidRPr="006D01FF" w:rsidRDefault="006D01FF" w:rsidP="00EF7E1A">
      <w:pPr>
        <w:pStyle w:val="Bodytext"/>
        <w:rPr>
          <w:rFonts w:ascii="Consolas" w:hAnsi="Consolas"/>
          <w:b/>
        </w:rPr>
      </w:pPr>
      <w:r w:rsidRPr="006D01FF">
        <w:rPr>
          <w:b/>
        </w:rPr>
        <w:t xml:space="preserve">public int </w:t>
      </w:r>
      <w:proofErr w:type="spellStart"/>
      <w:proofErr w:type="gramStart"/>
      <w:r w:rsidRPr="006D01FF">
        <w:rPr>
          <w:rFonts w:ascii="Consolas" w:hAnsi="Consolas"/>
          <w:b/>
        </w:rPr>
        <w:t>adminValidation</w:t>
      </w:r>
      <w:proofErr w:type="spellEnd"/>
      <w:r w:rsidRPr="006D01FF">
        <w:rPr>
          <w:rFonts w:ascii="Consolas" w:hAnsi="Consolas"/>
          <w:b/>
        </w:rPr>
        <w:t>(</w:t>
      </w:r>
      <w:proofErr w:type="gramEnd"/>
      <w:r w:rsidRPr="006D01FF">
        <w:rPr>
          <w:rFonts w:ascii="Consolas" w:hAnsi="Consolas"/>
          <w:b/>
        </w:rPr>
        <w:t>Admin a)</w:t>
      </w:r>
    </w:p>
    <w:p w14:paraId="560D261E" w14:textId="77777777" w:rsidR="006D01FF" w:rsidRPr="006D01FF" w:rsidRDefault="006D01FF" w:rsidP="00FC1847">
      <w:pPr>
        <w:pStyle w:val="Bodytext"/>
        <w:numPr>
          <w:ilvl w:val="0"/>
          <w:numId w:val="24"/>
        </w:numPr>
      </w:pPr>
      <w:r>
        <w:rPr>
          <w:rFonts w:cs="Arial"/>
        </w:rPr>
        <w:t xml:space="preserve">Retrieve all the data from staff table of </w:t>
      </w:r>
      <w:proofErr w:type="spellStart"/>
      <w:r>
        <w:rPr>
          <w:rFonts w:cs="Arial"/>
        </w:rPr>
        <w:t>cts</w:t>
      </w:r>
      <w:proofErr w:type="spellEnd"/>
      <w:r>
        <w:rPr>
          <w:rFonts w:cs="Arial"/>
        </w:rPr>
        <w:t xml:space="preserve"> database where </w:t>
      </w:r>
      <w:proofErr w:type="spellStart"/>
      <w:r>
        <w:rPr>
          <w:rFonts w:cs="Arial"/>
        </w:rPr>
        <w:t>loginType</w:t>
      </w:r>
      <w:proofErr w:type="spellEnd"/>
      <w:r>
        <w:rPr>
          <w:rFonts w:cs="Arial"/>
        </w:rPr>
        <w:t>=’A’.</w:t>
      </w:r>
    </w:p>
    <w:p w14:paraId="56D72E65" w14:textId="31A1CA20" w:rsidR="00413810" w:rsidRPr="006D01FF" w:rsidRDefault="006D01FF" w:rsidP="00FC1847">
      <w:pPr>
        <w:pStyle w:val="Bodytext"/>
        <w:numPr>
          <w:ilvl w:val="0"/>
          <w:numId w:val="24"/>
        </w:numPr>
      </w:pPr>
      <w:r>
        <w:rPr>
          <w:rFonts w:cs="Arial"/>
        </w:rPr>
        <w:t>Compare the retrieved and user entered email and password.</w:t>
      </w:r>
    </w:p>
    <w:p w14:paraId="0A7B0E0D" w14:textId="77777777" w:rsidR="006D01FF" w:rsidRPr="006D01FF" w:rsidRDefault="006D01FF" w:rsidP="00FC1847">
      <w:pPr>
        <w:pStyle w:val="Bodytext"/>
        <w:numPr>
          <w:ilvl w:val="0"/>
          <w:numId w:val="24"/>
        </w:numPr>
      </w:pPr>
      <w:r>
        <w:rPr>
          <w:rFonts w:cs="Arial"/>
        </w:rPr>
        <w:t xml:space="preserve">Check the </w:t>
      </w:r>
      <w:proofErr w:type="spellStart"/>
      <w:r>
        <w:rPr>
          <w:rFonts w:cs="Arial"/>
        </w:rPr>
        <w:t>approvel</w:t>
      </w:r>
      <w:proofErr w:type="spellEnd"/>
      <w:r>
        <w:rPr>
          <w:rFonts w:cs="Arial"/>
        </w:rPr>
        <w:t xml:space="preserve"> status of the user and return an int value as follows:</w:t>
      </w:r>
    </w:p>
    <w:p w14:paraId="587F222A" w14:textId="77777777" w:rsidR="006D01FF" w:rsidRPr="006D01FF" w:rsidRDefault="006D01FF" w:rsidP="00FC1847">
      <w:pPr>
        <w:pStyle w:val="Bodytext"/>
        <w:numPr>
          <w:ilvl w:val="1"/>
          <w:numId w:val="20"/>
        </w:numPr>
      </w:pPr>
      <w:r>
        <w:rPr>
          <w:rFonts w:cs="Arial"/>
        </w:rPr>
        <w:t>Return 1 if the request is “Approved”.</w:t>
      </w:r>
    </w:p>
    <w:p w14:paraId="36343B22" w14:textId="5818708D" w:rsidR="006D01FF" w:rsidRPr="006D01FF" w:rsidRDefault="006D01FF" w:rsidP="00FC1847">
      <w:pPr>
        <w:pStyle w:val="Bodytext"/>
        <w:numPr>
          <w:ilvl w:val="1"/>
          <w:numId w:val="20"/>
        </w:numPr>
      </w:pPr>
      <w:r>
        <w:rPr>
          <w:rFonts w:cs="Arial"/>
        </w:rPr>
        <w:t xml:space="preserve"> Return 11 if the request is “Rejected”.</w:t>
      </w:r>
    </w:p>
    <w:p w14:paraId="0CCD5056" w14:textId="044D0446" w:rsidR="006D01FF" w:rsidRPr="006D01FF" w:rsidRDefault="006D01FF" w:rsidP="00FC1847">
      <w:pPr>
        <w:pStyle w:val="Bodytext"/>
        <w:numPr>
          <w:ilvl w:val="1"/>
          <w:numId w:val="20"/>
        </w:numPr>
      </w:pPr>
      <w:r>
        <w:rPr>
          <w:rFonts w:cs="Arial"/>
        </w:rPr>
        <w:t>Return 111 if the request is “Pending”.</w:t>
      </w:r>
    </w:p>
    <w:p w14:paraId="26D403CB" w14:textId="4F5BFF2F" w:rsidR="006D01FF" w:rsidRDefault="006D01FF" w:rsidP="006D01FF">
      <w:pPr>
        <w:pStyle w:val="Bodytext"/>
        <w:ind w:left="2160"/>
      </w:pPr>
    </w:p>
    <w:p w14:paraId="19592BA1" w14:textId="0CEB804E" w:rsidR="006D01FF" w:rsidRDefault="006D01FF" w:rsidP="00413810">
      <w:pPr>
        <w:pStyle w:val="Bodytext"/>
        <w:ind w:left="1440"/>
      </w:pPr>
    </w:p>
    <w:p w14:paraId="41A5E862" w14:textId="06044B09" w:rsidR="006D01FF" w:rsidRDefault="006D01FF" w:rsidP="00413810">
      <w:pPr>
        <w:pStyle w:val="Bodytext"/>
        <w:ind w:left="1440"/>
      </w:pPr>
    </w:p>
    <w:p w14:paraId="6DBF4D04" w14:textId="089821A7" w:rsidR="006D01FF" w:rsidRDefault="006D01FF" w:rsidP="00413810">
      <w:pPr>
        <w:pStyle w:val="Bodytext"/>
        <w:ind w:left="1440"/>
      </w:pPr>
    </w:p>
    <w:p w14:paraId="4F4FB5CB" w14:textId="1DF213AD" w:rsidR="006D01FF" w:rsidRDefault="006D01FF" w:rsidP="00413810">
      <w:pPr>
        <w:pStyle w:val="Bodytext"/>
        <w:ind w:left="1440"/>
      </w:pPr>
    </w:p>
    <w:p w14:paraId="6AE99243" w14:textId="2D6475D4" w:rsidR="006D01FF" w:rsidRDefault="006D01FF" w:rsidP="00413810">
      <w:pPr>
        <w:pStyle w:val="Bodytext"/>
        <w:ind w:left="1440"/>
      </w:pPr>
    </w:p>
    <w:p w14:paraId="02090256" w14:textId="734B99FD" w:rsidR="006D01FF" w:rsidRDefault="006D01FF" w:rsidP="00413810">
      <w:pPr>
        <w:pStyle w:val="Bodytext"/>
        <w:ind w:left="1440"/>
      </w:pPr>
    </w:p>
    <w:p w14:paraId="365F6E7B" w14:textId="34593C0B" w:rsidR="006D01FF" w:rsidRDefault="006D01FF" w:rsidP="00413810">
      <w:pPr>
        <w:pStyle w:val="Bodytext"/>
        <w:ind w:left="1440"/>
      </w:pPr>
    </w:p>
    <w:p w14:paraId="5E614CA8" w14:textId="5EFC5902" w:rsidR="006D01FF" w:rsidRDefault="006D01FF" w:rsidP="00413810">
      <w:pPr>
        <w:pStyle w:val="Bodytext"/>
        <w:ind w:left="1440"/>
      </w:pPr>
    </w:p>
    <w:p w14:paraId="11EF9379" w14:textId="08FEDE1E" w:rsidR="006D01FF" w:rsidRDefault="006D01FF" w:rsidP="00413810">
      <w:pPr>
        <w:pStyle w:val="Bodytext"/>
        <w:ind w:left="1440"/>
      </w:pPr>
    </w:p>
    <w:p w14:paraId="349BE5CA" w14:textId="43BF89C5" w:rsidR="006D01FF" w:rsidRDefault="006D01FF" w:rsidP="00413810">
      <w:pPr>
        <w:pStyle w:val="Bodytext"/>
        <w:ind w:left="1440"/>
      </w:pPr>
    </w:p>
    <w:p w14:paraId="26152C20" w14:textId="4E747684" w:rsidR="006D01FF" w:rsidRDefault="006D01FF" w:rsidP="00413810">
      <w:pPr>
        <w:pStyle w:val="Bodytext"/>
        <w:ind w:left="1440"/>
      </w:pPr>
    </w:p>
    <w:p w14:paraId="64F3869C" w14:textId="0F36D505" w:rsidR="006D01FF" w:rsidRDefault="006D01FF" w:rsidP="00413810">
      <w:pPr>
        <w:pStyle w:val="Bodytext"/>
        <w:ind w:left="1440"/>
      </w:pPr>
    </w:p>
    <w:p w14:paraId="12CB05E7" w14:textId="52F46532" w:rsidR="006D01FF" w:rsidRDefault="006D01FF" w:rsidP="003C09D1">
      <w:pPr>
        <w:pStyle w:val="Bodytext"/>
        <w:ind w:left="0"/>
      </w:pPr>
    </w:p>
    <w:p w14:paraId="04DB1405" w14:textId="13526155" w:rsidR="003C09D1" w:rsidRDefault="003C09D1" w:rsidP="003C09D1">
      <w:pPr>
        <w:pStyle w:val="Bodytext"/>
        <w:ind w:left="0"/>
      </w:pPr>
    </w:p>
    <w:p w14:paraId="5A6CAFC0" w14:textId="169F4998" w:rsidR="003C09D1" w:rsidRDefault="003C09D1" w:rsidP="003C09D1">
      <w:pPr>
        <w:pStyle w:val="Bodytext"/>
        <w:ind w:left="0"/>
      </w:pPr>
    </w:p>
    <w:p w14:paraId="77D714D2" w14:textId="5EE9A341" w:rsidR="003C09D1" w:rsidRDefault="003C09D1" w:rsidP="003C09D1">
      <w:pPr>
        <w:pStyle w:val="Bodytext"/>
        <w:ind w:left="0"/>
      </w:pPr>
    </w:p>
    <w:p w14:paraId="3CA55012" w14:textId="101B7BAE" w:rsidR="003C09D1" w:rsidRDefault="003C09D1" w:rsidP="003C09D1">
      <w:pPr>
        <w:pStyle w:val="Heading1"/>
        <w:jc w:val="left"/>
      </w:pPr>
      <w:r>
        <w:lastRenderedPageBreak/>
        <w:t>Design for Validation of Staff.</w:t>
      </w:r>
    </w:p>
    <w:p w14:paraId="2CFD9EA1" w14:textId="6DDF780A" w:rsidR="003C09D1" w:rsidRDefault="003C09D1" w:rsidP="003C09D1">
      <w:pPr>
        <w:pStyle w:val="Heading2"/>
      </w:pPr>
      <w:r>
        <w:t>Class Diagram</w:t>
      </w:r>
    </w:p>
    <w:p w14:paraId="18BB4308" w14:textId="54E587E4" w:rsidR="003C09D1" w:rsidRDefault="003C09D1" w:rsidP="003C09D1">
      <w:pPr>
        <w:pStyle w:val="Bodytext"/>
      </w:pPr>
      <w:r>
        <w:t>The below diagram denotes the methods that needs to be implemented for this use case. Method wise specification is defined after the diagram.</w:t>
      </w:r>
    </w:p>
    <w:p w14:paraId="63075AC1" w14:textId="67913802" w:rsidR="003C09D1" w:rsidRDefault="0039399F" w:rsidP="003C09D1">
      <w:pPr>
        <w:pStyle w:val="Bodytext"/>
        <w:ind w:left="0"/>
      </w:pPr>
      <w:r>
        <w:rPr>
          <w:noProof/>
        </w:rPr>
        <mc:AlternateContent>
          <mc:Choice Requires="wps">
            <w:drawing>
              <wp:anchor distT="0" distB="0" distL="114300" distR="114300" simplePos="0" relativeHeight="251730944" behindDoc="0" locked="0" layoutInCell="1" allowOverlap="1" wp14:anchorId="491E860F" wp14:editId="6DFF6D30">
                <wp:simplePos x="0" y="0"/>
                <wp:positionH relativeFrom="column">
                  <wp:posOffset>1135380</wp:posOffset>
                </wp:positionH>
                <wp:positionV relativeFrom="paragraph">
                  <wp:posOffset>2893060</wp:posOffset>
                </wp:positionV>
                <wp:extent cx="1969770" cy="144780"/>
                <wp:effectExtent l="19050" t="19050" r="11430" b="26670"/>
                <wp:wrapNone/>
                <wp:docPr id="60" name="Rectangle 60"/>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8986D" id="Rectangle 60" o:spid="_x0000_s1026" style="position:absolute;margin-left:89.4pt;margin-top:227.8pt;width:155.1pt;height:11.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" filled="f" strokecolor="red" strokeweight="2.25pt"/>
            </w:pict>
          </mc:Fallback>
        </mc:AlternateContent>
      </w:r>
      <w:r>
        <w:rPr>
          <w:noProof/>
        </w:rPr>
        <mc:AlternateContent>
          <mc:Choice Requires="wps">
            <w:drawing>
              <wp:anchor distT="0" distB="0" distL="114300" distR="114300" simplePos="0" relativeHeight="251728896" behindDoc="0" locked="0" layoutInCell="1" allowOverlap="1" wp14:anchorId="653A9F8D" wp14:editId="13DC5F0B">
                <wp:simplePos x="0" y="0"/>
                <wp:positionH relativeFrom="column">
                  <wp:posOffset>1127760</wp:posOffset>
                </wp:positionH>
                <wp:positionV relativeFrom="paragraph">
                  <wp:posOffset>1460500</wp:posOffset>
                </wp:positionV>
                <wp:extent cx="1969770" cy="144780"/>
                <wp:effectExtent l="19050" t="19050" r="11430" b="26670"/>
                <wp:wrapNone/>
                <wp:docPr id="59" name="Rectangle 59"/>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95CCE" id="Rectangle 59" o:spid="_x0000_s1026" style="position:absolute;margin-left:88.8pt;margin-top:115pt;width:155.1pt;height:11.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" filled="f" strokecolor="red" strokeweight="2.25pt"/>
            </w:pict>
          </mc:Fallback>
        </mc:AlternateContent>
      </w:r>
      <w:r>
        <w:rPr>
          <w:noProof/>
        </w:rPr>
        <w:drawing>
          <wp:anchor distT="0" distB="0" distL="114300" distR="114300" simplePos="0" relativeHeight="251726848" behindDoc="0" locked="0" layoutInCell="1" allowOverlap="1" wp14:anchorId="79D1B1CC" wp14:editId="07AED8EF">
            <wp:simplePos x="0" y="0"/>
            <wp:positionH relativeFrom="column">
              <wp:posOffset>640080</wp:posOffset>
            </wp:positionH>
            <wp:positionV relativeFrom="paragraph">
              <wp:posOffset>12700</wp:posOffset>
            </wp:positionV>
            <wp:extent cx="4800600" cy="6536690"/>
            <wp:effectExtent l="0" t="0" r="0" b="0"/>
            <wp:wrapThrough wrapText="bothSides">
              <wp:wrapPolygon edited="0">
                <wp:start x="0" y="0"/>
                <wp:lineTo x="0" y="21529"/>
                <wp:lineTo x="21514" y="21529"/>
                <wp:lineTo x="21514"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6536690"/>
                    </a:xfrm>
                    <a:prstGeom prst="rect">
                      <a:avLst/>
                    </a:prstGeom>
                    <a:noFill/>
                    <a:ln>
                      <a:noFill/>
                    </a:ln>
                  </pic:spPr>
                </pic:pic>
              </a:graphicData>
            </a:graphic>
          </wp:anchor>
        </w:drawing>
      </w:r>
      <w:r w:rsidR="003C09D1" w:rsidRPr="00956D12">
        <w:t xml:space="preserve"> </w:t>
      </w:r>
    </w:p>
    <w:p w14:paraId="2C317794" w14:textId="77777777" w:rsidR="003C09D1" w:rsidRDefault="003C09D1" w:rsidP="003C09D1">
      <w:pPr>
        <w:pStyle w:val="Heading2"/>
      </w:pPr>
      <w:r>
        <w:lastRenderedPageBreak/>
        <w:t>AdminStaffDAO.java</w:t>
      </w:r>
    </w:p>
    <w:p w14:paraId="00C53DF7" w14:textId="09890924" w:rsidR="003C09D1" w:rsidRDefault="003C09D1" w:rsidP="003C09D1">
      <w:pPr>
        <w:pStyle w:val="Bodytext"/>
      </w:pPr>
      <w:r>
        <w:t xml:space="preserve">Add the method public int </w:t>
      </w:r>
      <w:proofErr w:type="spellStart"/>
      <w:proofErr w:type="gramStart"/>
      <w:r>
        <w:rPr>
          <w:rFonts w:ascii="Consolas" w:hAnsi="Consolas"/>
        </w:rPr>
        <w:t>staff</w:t>
      </w:r>
      <w:r w:rsidRPr="00180E0C">
        <w:rPr>
          <w:rFonts w:ascii="Consolas" w:hAnsi="Consolas"/>
        </w:rPr>
        <w:t>Validation</w:t>
      </w:r>
      <w:proofErr w:type="spellEnd"/>
      <w:r w:rsidRPr="00180E0C">
        <w:rPr>
          <w:rFonts w:ascii="Consolas" w:hAnsi="Consolas"/>
        </w:rPr>
        <w:t>(</w:t>
      </w:r>
      <w:proofErr w:type="gramEnd"/>
      <w:r w:rsidRPr="00180E0C">
        <w:rPr>
          <w:rFonts w:ascii="Consolas" w:hAnsi="Consolas"/>
        </w:rPr>
        <w:t>Admin a)</w:t>
      </w:r>
      <w:r>
        <w:t>in the interface.</w:t>
      </w:r>
    </w:p>
    <w:p w14:paraId="29E6CE00" w14:textId="77777777" w:rsidR="003C09D1" w:rsidRDefault="003C09D1" w:rsidP="003C09D1">
      <w:pPr>
        <w:pStyle w:val="Heading2"/>
      </w:pPr>
      <w:r>
        <w:t>AdminStaffDAOImple.java</w:t>
      </w:r>
    </w:p>
    <w:p w14:paraId="1679A25B" w14:textId="40788AC6" w:rsidR="003C09D1" w:rsidRPr="006D01FF" w:rsidRDefault="003C09D1" w:rsidP="003C09D1">
      <w:pPr>
        <w:pStyle w:val="Bodytext"/>
        <w:rPr>
          <w:rFonts w:ascii="Consolas" w:hAnsi="Consolas"/>
          <w:b/>
        </w:rPr>
      </w:pPr>
      <w:r w:rsidRPr="006D01FF">
        <w:rPr>
          <w:b/>
        </w:rPr>
        <w:t xml:space="preserve">public int </w:t>
      </w:r>
      <w:proofErr w:type="spellStart"/>
      <w:proofErr w:type="gramStart"/>
      <w:r>
        <w:rPr>
          <w:rFonts w:ascii="Consolas" w:hAnsi="Consolas"/>
          <w:b/>
        </w:rPr>
        <w:t>staff</w:t>
      </w:r>
      <w:r w:rsidRPr="006D01FF">
        <w:rPr>
          <w:rFonts w:ascii="Consolas" w:hAnsi="Consolas"/>
          <w:b/>
        </w:rPr>
        <w:t>Validation</w:t>
      </w:r>
      <w:proofErr w:type="spellEnd"/>
      <w:r w:rsidRPr="006D01FF">
        <w:rPr>
          <w:rFonts w:ascii="Consolas" w:hAnsi="Consolas"/>
          <w:b/>
        </w:rPr>
        <w:t>(</w:t>
      </w:r>
      <w:proofErr w:type="gramEnd"/>
      <w:r w:rsidRPr="006D01FF">
        <w:rPr>
          <w:rFonts w:ascii="Consolas" w:hAnsi="Consolas"/>
          <w:b/>
        </w:rPr>
        <w:t>Admin a)</w:t>
      </w:r>
    </w:p>
    <w:p w14:paraId="53563F8E" w14:textId="43E13263" w:rsidR="003C09D1" w:rsidRPr="006D01FF" w:rsidRDefault="003C09D1" w:rsidP="00FC1847">
      <w:pPr>
        <w:pStyle w:val="Bodytext"/>
        <w:numPr>
          <w:ilvl w:val="0"/>
          <w:numId w:val="25"/>
        </w:numPr>
      </w:pPr>
      <w:r>
        <w:rPr>
          <w:rFonts w:cs="Arial"/>
        </w:rPr>
        <w:t xml:space="preserve">Retrieve all the data from staff table of </w:t>
      </w:r>
      <w:proofErr w:type="spellStart"/>
      <w:r>
        <w:rPr>
          <w:rFonts w:cs="Arial"/>
        </w:rPr>
        <w:t>cts</w:t>
      </w:r>
      <w:proofErr w:type="spellEnd"/>
      <w:r>
        <w:rPr>
          <w:rFonts w:cs="Arial"/>
        </w:rPr>
        <w:t xml:space="preserve"> database where </w:t>
      </w:r>
      <w:proofErr w:type="spellStart"/>
      <w:r>
        <w:rPr>
          <w:rFonts w:cs="Arial"/>
        </w:rPr>
        <w:t>loginType</w:t>
      </w:r>
      <w:proofErr w:type="spellEnd"/>
      <w:r>
        <w:rPr>
          <w:rFonts w:cs="Arial"/>
        </w:rPr>
        <w:t>=’S’.</w:t>
      </w:r>
    </w:p>
    <w:p w14:paraId="2ED11F83" w14:textId="77777777" w:rsidR="003C09D1" w:rsidRPr="006D01FF" w:rsidRDefault="003C09D1" w:rsidP="00FC1847">
      <w:pPr>
        <w:pStyle w:val="Bodytext"/>
        <w:numPr>
          <w:ilvl w:val="0"/>
          <w:numId w:val="25"/>
        </w:numPr>
      </w:pPr>
      <w:r>
        <w:rPr>
          <w:rFonts w:cs="Arial"/>
        </w:rPr>
        <w:t>Compare the retrieved and user entered email and password.</w:t>
      </w:r>
    </w:p>
    <w:p w14:paraId="27B2BC8F" w14:textId="6B56BC32" w:rsidR="003C09D1" w:rsidRPr="006D01FF" w:rsidRDefault="003C09D1" w:rsidP="00FC1847">
      <w:pPr>
        <w:pStyle w:val="Bodytext"/>
        <w:numPr>
          <w:ilvl w:val="0"/>
          <w:numId w:val="25"/>
        </w:numPr>
      </w:pPr>
      <w:r>
        <w:rPr>
          <w:rFonts w:cs="Arial"/>
        </w:rPr>
        <w:t xml:space="preserve">Check the </w:t>
      </w:r>
      <w:proofErr w:type="spellStart"/>
      <w:r>
        <w:rPr>
          <w:rFonts w:cs="Arial"/>
        </w:rPr>
        <w:t>approvel</w:t>
      </w:r>
      <w:proofErr w:type="spellEnd"/>
      <w:r>
        <w:rPr>
          <w:rFonts w:cs="Arial"/>
        </w:rPr>
        <w:t xml:space="preserve"> status of the user and return an int value as follows:</w:t>
      </w:r>
    </w:p>
    <w:p w14:paraId="0EF876DF" w14:textId="3661C5C4" w:rsidR="003C09D1" w:rsidRPr="006D01FF" w:rsidRDefault="003C09D1" w:rsidP="00FC1847">
      <w:pPr>
        <w:pStyle w:val="Bodytext"/>
        <w:numPr>
          <w:ilvl w:val="1"/>
          <w:numId w:val="25"/>
        </w:numPr>
      </w:pPr>
      <w:r>
        <w:rPr>
          <w:rFonts w:cs="Arial"/>
        </w:rPr>
        <w:t>Return 2 if the request is “Approved”.</w:t>
      </w:r>
    </w:p>
    <w:p w14:paraId="6CF4EFF9" w14:textId="552CBF53" w:rsidR="003C09D1" w:rsidRPr="006D01FF" w:rsidRDefault="003C09D1" w:rsidP="00FC1847">
      <w:pPr>
        <w:pStyle w:val="Bodytext"/>
        <w:numPr>
          <w:ilvl w:val="1"/>
          <w:numId w:val="25"/>
        </w:numPr>
      </w:pPr>
      <w:r>
        <w:rPr>
          <w:rFonts w:cs="Arial"/>
        </w:rPr>
        <w:t xml:space="preserve"> Return 22 if the request is “Rejected”.</w:t>
      </w:r>
    </w:p>
    <w:p w14:paraId="0BA70EAF" w14:textId="4AF2F4D5" w:rsidR="003C09D1" w:rsidRPr="006D01FF" w:rsidRDefault="003C09D1" w:rsidP="00FC1847">
      <w:pPr>
        <w:pStyle w:val="Bodytext"/>
        <w:numPr>
          <w:ilvl w:val="1"/>
          <w:numId w:val="25"/>
        </w:numPr>
      </w:pPr>
      <w:r>
        <w:rPr>
          <w:rFonts w:cs="Arial"/>
        </w:rPr>
        <w:t>Return 222 if the request is “Pending”.</w:t>
      </w:r>
    </w:p>
    <w:p w14:paraId="4428EB13" w14:textId="11BF9167" w:rsidR="003C09D1" w:rsidRDefault="003C09D1" w:rsidP="003C09D1">
      <w:pPr>
        <w:pStyle w:val="Bodytext"/>
        <w:ind w:left="0"/>
      </w:pPr>
    </w:p>
    <w:p w14:paraId="7D39C639" w14:textId="5F06A8C9" w:rsidR="003C09D1" w:rsidRDefault="003C09D1" w:rsidP="003C09D1">
      <w:pPr>
        <w:pStyle w:val="Bodytext"/>
        <w:ind w:left="0"/>
      </w:pPr>
    </w:p>
    <w:p w14:paraId="1D860EF3" w14:textId="0BD60605" w:rsidR="003C09D1" w:rsidRDefault="003C09D1" w:rsidP="003C09D1">
      <w:pPr>
        <w:pStyle w:val="Bodytext"/>
        <w:ind w:left="0"/>
      </w:pPr>
    </w:p>
    <w:p w14:paraId="2CB1AFAE" w14:textId="69B520FE" w:rsidR="003C09D1" w:rsidRDefault="003C09D1" w:rsidP="003C09D1">
      <w:pPr>
        <w:pStyle w:val="Bodytext"/>
        <w:ind w:left="0"/>
      </w:pPr>
    </w:p>
    <w:p w14:paraId="64BFB0C6" w14:textId="498A3ECB" w:rsidR="003C09D1" w:rsidRDefault="003C09D1" w:rsidP="003C09D1">
      <w:pPr>
        <w:pStyle w:val="Bodytext"/>
        <w:ind w:left="0"/>
      </w:pPr>
    </w:p>
    <w:p w14:paraId="5797D5C6" w14:textId="385E012F" w:rsidR="003C09D1" w:rsidRDefault="003C09D1" w:rsidP="003C09D1">
      <w:pPr>
        <w:pStyle w:val="Bodytext"/>
        <w:ind w:left="0"/>
      </w:pPr>
    </w:p>
    <w:p w14:paraId="09602837" w14:textId="192BDFA0" w:rsidR="003C09D1" w:rsidRDefault="003C09D1" w:rsidP="003C09D1">
      <w:pPr>
        <w:pStyle w:val="Bodytext"/>
        <w:ind w:left="0"/>
      </w:pPr>
    </w:p>
    <w:p w14:paraId="432EB52C" w14:textId="302C1B21" w:rsidR="003C09D1" w:rsidRDefault="003C09D1" w:rsidP="003C09D1">
      <w:pPr>
        <w:pStyle w:val="Bodytext"/>
        <w:ind w:left="0"/>
      </w:pPr>
    </w:p>
    <w:p w14:paraId="271983AD" w14:textId="2C421316" w:rsidR="003C09D1" w:rsidRDefault="003C09D1" w:rsidP="003C09D1">
      <w:pPr>
        <w:pStyle w:val="Bodytext"/>
        <w:ind w:left="0"/>
      </w:pPr>
    </w:p>
    <w:p w14:paraId="7DE30CD4" w14:textId="3D37A381" w:rsidR="003C09D1" w:rsidRDefault="003C09D1" w:rsidP="003C09D1">
      <w:pPr>
        <w:pStyle w:val="Bodytext"/>
        <w:ind w:left="0"/>
      </w:pPr>
    </w:p>
    <w:p w14:paraId="1A884F60" w14:textId="56D27BC4" w:rsidR="003C09D1" w:rsidRDefault="003C09D1" w:rsidP="003C09D1">
      <w:pPr>
        <w:pStyle w:val="Bodytext"/>
        <w:ind w:left="0"/>
      </w:pPr>
    </w:p>
    <w:p w14:paraId="63E2EE8F" w14:textId="72E49D74" w:rsidR="003C09D1" w:rsidRDefault="003C09D1" w:rsidP="003C09D1">
      <w:pPr>
        <w:pStyle w:val="Bodytext"/>
        <w:ind w:left="0"/>
      </w:pPr>
    </w:p>
    <w:p w14:paraId="47795DC8" w14:textId="38893366" w:rsidR="003C09D1" w:rsidRDefault="003C09D1" w:rsidP="003C09D1">
      <w:pPr>
        <w:pStyle w:val="Bodytext"/>
        <w:ind w:left="0"/>
      </w:pPr>
    </w:p>
    <w:p w14:paraId="0285B43D" w14:textId="5A66C80E" w:rsidR="003C09D1" w:rsidRDefault="003C09D1" w:rsidP="003C09D1">
      <w:pPr>
        <w:pStyle w:val="Bodytext"/>
        <w:ind w:left="0"/>
      </w:pPr>
    </w:p>
    <w:p w14:paraId="3415B6E0" w14:textId="572A45DC" w:rsidR="003C09D1" w:rsidRDefault="003C09D1" w:rsidP="003C09D1">
      <w:pPr>
        <w:pStyle w:val="Bodytext"/>
        <w:ind w:left="0"/>
      </w:pPr>
    </w:p>
    <w:p w14:paraId="0BC6F1D3" w14:textId="13DBFA2B" w:rsidR="003C09D1" w:rsidRDefault="003C09D1" w:rsidP="003C09D1">
      <w:pPr>
        <w:pStyle w:val="Bodytext"/>
        <w:ind w:left="0"/>
      </w:pPr>
    </w:p>
    <w:p w14:paraId="7918FE23" w14:textId="40560A26" w:rsidR="003C09D1" w:rsidRDefault="003C09D1" w:rsidP="003C09D1">
      <w:pPr>
        <w:pStyle w:val="Bodytext"/>
        <w:ind w:left="0"/>
      </w:pPr>
    </w:p>
    <w:p w14:paraId="2825A7DE" w14:textId="123E303B" w:rsidR="003C09D1" w:rsidRDefault="003C09D1" w:rsidP="003C09D1">
      <w:pPr>
        <w:pStyle w:val="Heading1"/>
        <w:jc w:val="left"/>
      </w:pPr>
      <w:r>
        <w:lastRenderedPageBreak/>
        <w:t xml:space="preserve">Design for Registration of Admin </w:t>
      </w:r>
      <w:proofErr w:type="gramStart"/>
      <w:r>
        <w:t>and  Staff</w:t>
      </w:r>
      <w:proofErr w:type="gramEnd"/>
      <w:r>
        <w:t>.</w:t>
      </w:r>
    </w:p>
    <w:p w14:paraId="47A5A931" w14:textId="721AADDD" w:rsidR="003C09D1" w:rsidRDefault="003C09D1" w:rsidP="003C09D1">
      <w:pPr>
        <w:pStyle w:val="Heading2"/>
      </w:pPr>
      <w:r>
        <w:t>Class Diagram</w:t>
      </w:r>
    </w:p>
    <w:p w14:paraId="3958A9D2" w14:textId="7AAC7E2B" w:rsidR="003C09D1" w:rsidRDefault="003C09D1" w:rsidP="003C09D1">
      <w:pPr>
        <w:pStyle w:val="Bodytext"/>
      </w:pPr>
      <w:r>
        <w:t>The below diagram denotes the methods that needs to be implemented for this use case. Method wise specification is defined after the diagram.</w:t>
      </w:r>
    </w:p>
    <w:p w14:paraId="1977C225" w14:textId="28F376E4" w:rsidR="003C09D1" w:rsidRDefault="0039399F" w:rsidP="003C09D1">
      <w:pPr>
        <w:pStyle w:val="Bodytext"/>
        <w:ind w:left="0"/>
      </w:pPr>
      <w:r>
        <w:rPr>
          <w:noProof/>
        </w:rPr>
        <mc:AlternateContent>
          <mc:Choice Requires="wps">
            <w:drawing>
              <wp:anchor distT="0" distB="0" distL="114300" distR="114300" simplePos="0" relativeHeight="251737088" behindDoc="0" locked="0" layoutInCell="1" allowOverlap="1" wp14:anchorId="1F24CC0B" wp14:editId="4DED094B">
                <wp:simplePos x="0" y="0"/>
                <wp:positionH relativeFrom="column">
                  <wp:posOffset>1112520</wp:posOffset>
                </wp:positionH>
                <wp:positionV relativeFrom="paragraph">
                  <wp:posOffset>3188970</wp:posOffset>
                </wp:positionV>
                <wp:extent cx="1969770" cy="144780"/>
                <wp:effectExtent l="19050" t="19050" r="11430" b="26670"/>
                <wp:wrapNone/>
                <wp:docPr id="63" name="Rectangle 63"/>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1AA96" id="Rectangle 63" o:spid="_x0000_s1026" style="position:absolute;margin-left:87.6pt;margin-top:251.1pt;width:155.1pt;height:11.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" filled="f" strokecolor="red" strokeweight="2.25pt"/>
            </w:pict>
          </mc:Fallback>
        </mc:AlternateContent>
      </w:r>
      <w:r>
        <w:rPr>
          <w:noProof/>
        </w:rPr>
        <mc:AlternateContent>
          <mc:Choice Requires="wps">
            <w:drawing>
              <wp:anchor distT="0" distB="0" distL="114300" distR="114300" simplePos="0" relativeHeight="251735040" behindDoc="0" locked="0" layoutInCell="1" allowOverlap="1" wp14:anchorId="05458094" wp14:editId="0ADE1731">
                <wp:simplePos x="0" y="0"/>
                <wp:positionH relativeFrom="column">
                  <wp:posOffset>1120140</wp:posOffset>
                </wp:positionH>
                <wp:positionV relativeFrom="paragraph">
                  <wp:posOffset>1756410</wp:posOffset>
                </wp:positionV>
                <wp:extent cx="1969770" cy="144780"/>
                <wp:effectExtent l="19050" t="19050" r="11430" b="26670"/>
                <wp:wrapNone/>
                <wp:docPr id="62" name="Rectangle 62"/>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D1C51" id="Rectangle 62" o:spid="_x0000_s1026" style="position:absolute;margin-left:88.2pt;margin-top:138.3pt;width:155.1pt;height:11.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" filled="f" strokecolor="red" strokeweight="2.25pt"/>
            </w:pict>
          </mc:Fallback>
        </mc:AlternateContent>
      </w:r>
      <w:r>
        <w:rPr>
          <w:noProof/>
        </w:rPr>
        <w:drawing>
          <wp:anchor distT="0" distB="0" distL="114300" distR="114300" simplePos="0" relativeHeight="251732992" behindDoc="0" locked="0" layoutInCell="1" allowOverlap="1" wp14:anchorId="565C46D7" wp14:editId="472AED1C">
            <wp:simplePos x="0" y="0"/>
            <wp:positionH relativeFrom="column">
              <wp:posOffset>628015</wp:posOffset>
            </wp:positionH>
            <wp:positionV relativeFrom="paragraph">
              <wp:posOffset>165100</wp:posOffset>
            </wp:positionV>
            <wp:extent cx="4800600" cy="6536690"/>
            <wp:effectExtent l="0" t="0" r="0" b="0"/>
            <wp:wrapThrough wrapText="bothSides">
              <wp:wrapPolygon edited="0">
                <wp:start x="0" y="0"/>
                <wp:lineTo x="0" y="21529"/>
                <wp:lineTo x="21514" y="21529"/>
                <wp:lineTo x="21514"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6536690"/>
                    </a:xfrm>
                    <a:prstGeom prst="rect">
                      <a:avLst/>
                    </a:prstGeom>
                    <a:noFill/>
                    <a:ln>
                      <a:noFill/>
                    </a:ln>
                  </pic:spPr>
                </pic:pic>
              </a:graphicData>
            </a:graphic>
          </wp:anchor>
        </w:drawing>
      </w:r>
      <w:r w:rsidR="003C09D1" w:rsidRPr="00956D12">
        <w:t xml:space="preserve"> </w:t>
      </w:r>
    </w:p>
    <w:p w14:paraId="225FCBA7" w14:textId="77777777" w:rsidR="003C09D1" w:rsidRDefault="003C09D1" w:rsidP="003C09D1">
      <w:pPr>
        <w:pStyle w:val="Heading2"/>
      </w:pPr>
      <w:r>
        <w:lastRenderedPageBreak/>
        <w:t>AdminStaffDAO.java</w:t>
      </w:r>
    </w:p>
    <w:p w14:paraId="501480B6" w14:textId="51813509" w:rsidR="003C09D1" w:rsidRDefault="003C09D1" w:rsidP="003C09D1">
      <w:pPr>
        <w:pStyle w:val="Bodytext"/>
      </w:pPr>
      <w:r>
        <w:t xml:space="preserve">Add the method public int </w:t>
      </w:r>
      <w:proofErr w:type="gramStart"/>
      <w:r>
        <w:rPr>
          <w:rFonts w:ascii="Consolas" w:hAnsi="Consolas"/>
        </w:rPr>
        <w:t>insertion</w:t>
      </w:r>
      <w:r w:rsidRPr="00180E0C">
        <w:rPr>
          <w:rFonts w:ascii="Consolas" w:hAnsi="Consolas"/>
        </w:rPr>
        <w:t>(</w:t>
      </w:r>
      <w:proofErr w:type="gramEnd"/>
      <w:r w:rsidRPr="00180E0C">
        <w:rPr>
          <w:rFonts w:ascii="Consolas" w:hAnsi="Consolas"/>
        </w:rPr>
        <w:t>Admin a)</w:t>
      </w:r>
      <w:r>
        <w:t>in the interface.</w:t>
      </w:r>
    </w:p>
    <w:p w14:paraId="3D9AA50D" w14:textId="77777777" w:rsidR="003C09D1" w:rsidRDefault="003C09D1" w:rsidP="003C09D1">
      <w:pPr>
        <w:pStyle w:val="Heading2"/>
      </w:pPr>
      <w:r>
        <w:t>AdminStaffDAOImple.java</w:t>
      </w:r>
    </w:p>
    <w:p w14:paraId="70BAC2E1" w14:textId="26A525AD" w:rsidR="003C09D1" w:rsidRPr="006D01FF" w:rsidRDefault="003C09D1" w:rsidP="003C09D1">
      <w:pPr>
        <w:pStyle w:val="Bodytext"/>
        <w:rPr>
          <w:rFonts w:ascii="Consolas" w:hAnsi="Consolas"/>
          <w:b/>
        </w:rPr>
      </w:pPr>
      <w:r w:rsidRPr="006D01FF">
        <w:rPr>
          <w:b/>
        </w:rPr>
        <w:t xml:space="preserve">public int </w:t>
      </w:r>
      <w:proofErr w:type="gramStart"/>
      <w:r>
        <w:rPr>
          <w:rFonts w:ascii="Consolas" w:hAnsi="Consolas"/>
          <w:b/>
        </w:rPr>
        <w:t>inser</w:t>
      </w:r>
      <w:r w:rsidRPr="006D01FF">
        <w:rPr>
          <w:rFonts w:ascii="Consolas" w:hAnsi="Consolas"/>
          <w:b/>
        </w:rPr>
        <w:t>tion(</w:t>
      </w:r>
      <w:proofErr w:type="gramEnd"/>
      <w:r w:rsidRPr="006D01FF">
        <w:rPr>
          <w:rFonts w:ascii="Consolas" w:hAnsi="Consolas"/>
          <w:b/>
        </w:rPr>
        <w:t>Admin a)</w:t>
      </w:r>
    </w:p>
    <w:p w14:paraId="3FD02DCB" w14:textId="20BFC361" w:rsidR="003C09D1" w:rsidRPr="003C09D1" w:rsidRDefault="003C09D1" w:rsidP="00FC1847">
      <w:pPr>
        <w:pStyle w:val="Bodytext"/>
        <w:numPr>
          <w:ilvl w:val="0"/>
          <w:numId w:val="26"/>
        </w:numPr>
      </w:pPr>
      <w:r>
        <w:rPr>
          <w:rFonts w:cs="Arial"/>
        </w:rPr>
        <w:t xml:space="preserve">Insert all the data into staff table of </w:t>
      </w:r>
      <w:proofErr w:type="spellStart"/>
      <w:r>
        <w:rPr>
          <w:rFonts w:cs="Arial"/>
        </w:rPr>
        <w:t>cts</w:t>
      </w:r>
      <w:proofErr w:type="spellEnd"/>
      <w:r>
        <w:rPr>
          <w:rFonts w:cs="Arial"/>
        </w:rPr>
        <w:t xml:space="preserve"> database.</w:t>
      </w:r>
    </w:p>
    <w:p w14:paraId="77B72FE2" w14:textId="6B5FADE8" w:rsidR="003C09D1" w:rsidRDefault="003C09D1" w:rsidP="00FC1847">
      <w:pPr>
        <w:pStyle w:val="Bodytext"/>
        <w:numPr>
          <w:ilvl w:val="0"/>
          <w:numId w:val="26"/>
        </w:numPr>
      </w:pPr>
      <w:r>
        <w:rPr>
          <w:rFonts w:cs="Arial"/>
        </w:rPr>
        <w:t>Execute the query and return the corresponding int value.</w:t>
      </w:r>
    </w:p>
    <w:p w14:paraId="0808A426" w14:textId="29B930CA" w:rsidR="003C09D1" w:rsidRDefault="003C09D1" w:rsidP="003C09D1">
      <w:pPr>
        <w:pStyle w:val="Bodytext"/>
        <w:ind w:left="0"/>
      </w:pPr>
    </w:p>
    <w:p w14:paraId="40917CCA" w14:textId="5D8F7DD5" w:rsidR="003C09D1" w:rsidRDefault="003C09D1" w:rsidP="003C09D1">
      <w:pPr>
        <w:pStyle w:val="Bodytext"/>
        <w:ind w:left="0"/>
      </w:pPr>
    </w:p>
    <w:p w14:paraId="64DB369C" w14:textId="341BF968" w:rsidR="003C09D1" w:rsidRDefault="003C09D1" w:rsidP="003C09D1">
      <w:pPr>
        <w:pStyle w:val="Bodytext"/>
        <w:ind w:left="0"/>
      </w:pPr>
    </w:p>
    <w:p w14:paraId="303BCBBF" w14:textId="2E09E764" w:rsidR="003C09D1" w:rsidRDefault="003C09D1" w:rsidP="003C09D1">
      <w:pPr>
        <w:pStyle w:val="Bodytext"/>
        <w:ind w:left="0"/>
      </w:pPr>
    </w:p>
    <w:p w14:paraId="4CFEAA80" w14:textId="72D3642A" w:rsidR="003C09D1" w:rsidRDefault="003C09D1" w:rsidP="003C09D1">
      <w:pPr>
        <w:pStyle w:val="Bodytext"/>
        <w:ind w:left="0"/>
      </w:pPr>
    </w:p>
    <w:p w14:paraId="32B69DBD" w14:textId="2AB9543E" w:rsidR="003C09D1" w:rsidRDefault="003C09D1" w:rsidP="003C09D1">
      <w:pPr>
        <w:pStyle w:val="Bodytext"/>
        <w:ind w:left="0"/>
      </w:pPr>
    </w:p>
    <w:p w14:paraId="22E19E8D" w14:textId="40B822DB" w:rsidR="003C09D1" w:rsidRDefault="003C09D1" w:rsidP="003C09D1">
      <w:pPr>
        <w:pStyle w:val="Bodytext"/>
        <w:ind w:left="0"/>
      </w:pPr>
    </w:p>
    <w:p w14:paraId="731DF848" w14:textId="03E512FC" w:rsidR="003C09D1" w:rsidRDefault="003C09D1" w:rsidP="003C09D1">
      <w:pPr>
        <w:pStyle w:val="Bodytext"/>
        <w:ind w:left="0"/>
      </w:pPr>
    </w:p>
    <w:p w14:paraId="0615F14B" w14:textId="10C02624" w:rsidR="003C09D1" w:rsidRDefault="003C09D1" w:rsidP="003C09D1">
      <w:pPr>
        <w:pStyle w:val="Bodytext"/>
        <w:ind w:left="0"/>
      </w:pPr>
    </w:p>
    <w:p w14:paraId="3683E31C" w14:textId="0A334320" w:rsidR="003C09D1" w:rsidRDefault="003C09D1" w:rsidP="003C09D1">
      <w:pPr>
        <w:pStyle w:val="Bodytext"/>
        <w:ind w:left="0"/>
      </w:pPr>
    </w:p>
    <w:p w14:paraId="6BA2D799" w14:textId="1909BDE8" w:rsidR="003C09D1" w:rsidRDefault="003C09D1" w:rsidP="003C09D1">
      <w:pPr>
        <w:pStyle w:val="Bodytext"/>
        <w:ind w:left="0"/>
      </w:pPr>
    </w:p>
    <w:p w14:paraId="25C7373D" w14:textId="19FC6C39" w:rsidR="003C09D1" w:rsidRDefault="003C09D1" w:rsidP="003C09D1">
      <w:pPr>
        <w:pStyle w:val="Bodytext"/>
        <w:ind w:left="0"/>
      </w:pPr>
    </w:p>
    <w:p w14:paraId="03D07DC9" w14:textId="4FC06053" w:rsidR="003C09D1" w:rsidRDefault="003C09D1" w:rsidP="003C09D1">
      <w:pPr>
        <w:pStyle w:val="Bodytext"/>
        <w:ind w:left="0"/>
      </w:pPr>
    </w:p>
    <w:p w14:paraId="223C39BA" w14:textId="3B1C4838" w:rsidR="003C09D1" w:rsidRDefault="003C09D1" w:rsidP="003C09D1">
      <w:pPr>
        <w:pStyle w:val="Bodytext"/>
        <w:ind w:left="0"/>
      </w:pPr>
    </w:p>
    <w:p w14:paraId="470B546D" w14:textId="0051B277" w:rsidR="003C09D1" w:rsidRDefault="003C09D1" w:rsidP="003C09D1">
      <w:pPr>
        <w:pStyle w:val="Bodytext"/>
        <w:ind w:left="0"/>
      </w:pPr>
    </w:p>
    <w:p w14:paraId="5938419E" w14:textId="558CE0A7" w:rsidR="003C09D1" w:rsidRDefault="003C09D1" w:rsidP="003C09D1">
      <w:pPr>
        <w:pStyle w:val="Bodytext"/>
        <w:ind w:left="0"/>
      </w:pPr>
    </w:p>
    <w:p w14:paraId="18935CFC" w14:textId="03E01B32" w:rsidR="003C09D1" w:rsidRDefault="003C09D1" w:rsidP="003C09D1">
      <w:pPr>
        <w:pStyle w:val="Bodytext"/>
        <w:ind w:left="0"/>
      </w:pPr>
    </w:p>
    <w:p w14:paraId="477FF70D" w14:textId="4D3144D9" w:rsidR="003C09D1" w:rsidRDefault="003C09D1" w:rsidP="003C09D1">
      <w:pPr>
        <w:pStyle w:val="Bodytext"/>
        <w:ind w:left="0"/>
      </w:pPr>
    </w:p>
    <w:p w14:paraId="762B215B" w14:textId="45D22085" w:rsidR="003C09D1" w:rsidRDefault="003C09D1" w:rsidP="003C09D1">
      <w:pPr>
        <w:pStyle w:val="Bodytext"/>
        <w:ind w:left="0"/>
      </w:pPr>
    </w:p>
    <w:p w14:paraId="29365919" w14:textId="47A98BA0" w:rsidR="003C09D1" w:rsidRDefault="003C09D1" w:rsidP="003C09D1">
      <w:pPr>
        <w:pStyle w:val="Bodytext"/>
        <w:ind w:left="0"/>
      </w:pPr>
    </w:p>
    <w:p w14:paraId="4E5E562F" w14:textId="123C4B25" w:rsidR="003C09D1" w:rsidRDefault="003C09D1" w:rsidP="003C09D1">
      <w:pPr>
        <w:pStyle w:val="Bodytext"/>
        <w:ind w:left="0"/>
      </w:pPr>
    </w:p>
    <w:p w14:paraId="1A852A2A" w14:textId="57A6B45D" w:rsidR="00460493" w:rsidRDefault="00460493" w:rsidP="00460493">
      <w:pPr>
        <w:pStyle w:val="Heading1"/>
        <w:jc w:val="left"/>
      </w:pPr>
      <w:r>
        <w:lastRenderedPageBreak/>
        <w:t>Design for Registration of User.</w:t>
      </w:r>
    </w:p>
    <w:p w14:paraId="01AF59FD" w14:textId="77777777" w:rsidR="00460493" w:rsidRDefault="00460493" w:rsidP="00460493">
      <w:pPr>
        <w:pStyle w:val="Heading2"/>
      </w:pPr>
      <w:r>
        <w:t>Class Diagram</w:t>
      </w:r>
    </w:p>
    <w:p w14:paraId="3F1BF263" w14:textId="5EF8A93E" w:rsidR="00460493" w:rsidRDefault="00460493" w:rsidP="00460493">
      <w:pPr>
        <w:pStyle w:val="Bodytext"/>
      </w:pPr>
      <w:r>
        <w:t>The below diagram denotes the methods that needs to be implemented for this use case. Method wise specification is defined after the diagram.</w:t>
      </w:r>
    </w:p>
    <w:p w14:paraId="2E2E91A4" w14:textId="6F4877BB" w:rsidR="00460493" w:rsidRDefault="0039399F" w:rsidP="00460493">
      <w:pPr>
        <w:pStyle w:val="Bodytext"/>
        <w:ind w:left="0"/>
      </w:pPr>
      <w:r>
        <w:rPr>
          <w:noProof/>
        </w:rPr>
        <mc:AlternateContent>
          <mc:Choice Requires="wps">
            <w:drawing>
              <wp:anchor distT="0" distB="0" distL="114300" distR="114300" simplePos="0" relativeHeight="251743232" behindDoc="0" locked="0" layoutInCell="1" allowOverlap="1" wp14:anchorId="65996187" wp14:editId="0FBF0AD9">
                <wp:simplePos x="0" y="0"/>
                <wp:positionH relativeFrom="column">
                  <wp:posOffset>1028700</wp:posOffset>
                </wp:positionH>
                <wp:positionV relativeFrom="paragraph">
                  <wp:posOffset>5710555</wp:posOffset>
                </wp:positionV>
                <wp:extent cx="1969770" cy="144780"/>
                <wp:effectExtent l="19050" t="19050" r="11430" b="26670"/>
                <wp:wrapNone/>
                <wp:docPr id="66" name="Rectangle 66"/>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DF93" id="Rectangle 66" o:spid="_x0000_s1026" style="position:absolute;margin-left:81pt;margin-top:449.65pt;width:155.1pt;height:11.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" filled="f" strokecolor="red" strokeweight="2.25pt"/>
            </w:pict>
          </mc:Fallback>
        </mc:AlternateContent>
      </w:r>
      <w:r>
        <w:rPr>
          <w:noProof/>
        </w:rPr>
        <mc:AlternateContent>
          <mc:Choice Requires="wps">
            <w:drawing>
              <wp:anchor distT="0" distB="0" distL="114300" distR="114300" simplePos="0" relativeHeight="251741184" behindDoc="0" locked="0" layoutInCell="1" allowOverlap="1" wp14:anchorId="7439F887" wp14:editId="2296319B">
                <wp:simplePos x="0" y="0"/>
                <wp:positionH relativeFrom="column">
                  <wp:posOffset>1028700</wp:posOffset>
                </wp:positionH>
                <wp:positionV relativeFrom="paragraph">
                  <wp:posOffset>4279900</wp:posOffset>
                </wp:positionV>
                <wp:extent cx="1969770" cy="144780"/>
                <wp:effectExtent l="19050" t="19050" r="11430" b="26670"/>
                <wp:wrapNone/>
                <wp:docPr id="65" name="Rectangle 65"/>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A74C7" id="Rectangle 65" o:spid="_x0000_s1026" style="position:absolute;margin-left:81pt;margin-top:337pt;width:155.1pt;height:11.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" filled="f" strokecolor="red" strokeweight="2.25pt"/>
            </w:pict>
          </mc:Fallback>
        </mc:AlternateContent>
      </w:r>
      <w:r>
        <w:rPr>
          <w:noProof/>
        </w:rPr>
        <w:drawing>
          <wp:anchor distT="0" distB="0" distL="114300" distR="114300" simplePos="0" relativeHeight="251739136" behindDoc="0" locked="0" layoutInCell="1" allowOverlap="1" wp14:anchorId="2D384F42" wp14:editId="476AC4D9">
            <wp:simplePos x="0" y="0"/>
            <wp:positionH relativeFrom="column">
              <wp:posOffset>711835</wp:posOffset>
            </wp:positionH>
            <wp:positionV relativeFrom="paragraph">
              <wp:posOffset>212725</wp:posOffset>
            </wp:positionV>
            <wp:extent cx="4800600" cy="6536690"/>
            <wp:effectExtent l="0" t="0" r="0" b="0"/>
            <wp:wrapThrough wrapText="bothSides">
              <wp:wrapPolygon edited="0">
                <wp:start x="0" y="0"/>
                <wp:lineTo x="0" y="21529"/>
                <wp:lineTo x="21514" y="21529"/>
                <wp:lineTo x="21514" y="0"/>
                <wp:lineTo x="0" y="0"/>
              </wp:wrapPolygon>
            </wp:wrapThrough>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6536690"/>
                    </a:xfrm>
                    <a:prstGeom prst="rect">
                      <a:avLst/>
                    </a:prstGeom>
                    <a:noFill/>
                    <a:ln>
                      <a:noFill/>
                    </a:ln>
                  </pic:spPr>
                </pic:pic>
              </a:graphicData>
            </a:graphic>
          </wp:anchor>
        </w:drawing>
      </w:r>
      <w:r w:rsidR="00460493" w:rsidRPr="00956D12">
        <w:t xml:space="preserve"> </w:t>
      </w:r>
    </w:p>
    <w:p w14:paraId="4B960A9B" w14:textId="5C849CEE" w:rsidR="00460493" w:rsidRDefault="00460493" w:rsidP="00460493">
      <w:pPr>
        <w:pStyle w:val="Heading2"/>
      </w:pPr>
      <w:r>
        <w:lastRenderedPageBreak/>
        <w:t>UserDAO.java</w:t>
      </w:r>
    </w:p>
    <w:p w14:paraId="5621C7D4" w14:textId="4F08E4B6" w:rsidR="00460493" w:rsidRDefault="00460493" w:rsidP="00460493">
      <w:pPr>
        <w:pStyle w:val="Bodytext"/>
      </w:pPr>
      <w:r>
        <w:t xml:space="preserve">Add the method public int </w:t>
      </w:r>
      <w:proofErr w:type="gramStart"/>
      <w:r>
        <w:rPr>
          <w:rFonts w:ascii="Consolas" w:hAnsi="Consolas"/>
        </w:rPr>
        <w:t>insertion</w:t>
      </w:r>
      <w:r w:rsidRPr="00180E0C">
        <w:rPr>
          <w:rFonts w:ascii="Consolas" w:hAnsi="Consolas"/>
        </w:rPr>
        <w:t>(</w:t>
      </w:r>
      <w:proofErr w:type="gramEnd"/>
      <w:r>
        <w:rPr>
          <w:rFonts w:ascii="Consolas" w:hAnsi="Consolas"/>
        </w:rPr>
        <w:t>User u</w:t>
      </w:r>
      <w:r w:rsidRPr="00180E0C">
        <w:rPr>
          <w:rFonts w:ascii="Consolas" w:hAnsi="Consolas"/>
        </w:rPr>
        <w:t>)</w:t>
      </w:r>
      <w:r>
        <w:t>in the interface.</w:t>
      </w:r>
    </w:p>
    <w:p w14:paraId="68FC02F4" w14:textId="4327609E" w:rsidR="00460493" w:rsidRDefault="00460493" w:rsidP="00460493">
      <w:pPr>
        <w:pStyle w:val="Heading2"/>
      </w:pPr>
      <w:r>
        <w:t>UserDAOImple.java</w:t>
      </w:r>
    </w:p>
    <w:p w14:paraId="270A3CE8" w14:textId="77777777" w:rsidR="00460493" w:rsidRPr="006D01FF" w:rsidRDefault="00460493" w:rsidP="00460493">
      <w:pPr>
        <w:pStyle w:val="Bodytext"/>
        <w:rPr>
          <w:rFonts w:ascii="Consolas" w:hAnsi="Consolas"/>
          <w:b/>
        </w:rPr>
      </w:pPr>
      <w:r w:rsidRPr="006D01FF">
        <w:rPr>
          <w:b/>
        </w:rPr>
        <w:t xml:space="preserve">public int </w:t>
      </w:r>
      <w:proofErr w:type="gramStart"/>
      <w:r>
        <w:rPr>
          <w:rFonts w:ascii="Consolas" w:hAnsi="Consolas"/>
          <w:b/>
        </w:rPr>
        <w:t>inser</w:t>
      </w:r>
      <w:r w:rsidRPr="006D01FF">
        <w:rPr>
          <w:rFonts w:ascii="Consolas" w:hAnsi="Consolas"/>
          <w:b/>
        </w:rPr>
        <w:t>tion(</w:t>
      </w:r>
      <w:proofErr w:type="gramEnd"/>
      <w:r w:rsidRPr="006D01FF">
        <w:rPr>
          <w:rFonts w:ascii="Consolas" w:hAnsi="Consolas"/>
          <w:b/>
        </w:rPr>
        <w:t>Admin a)</w:t>
      </w:r>
    </w:p>
    <w:p w14:paraId="4ECF6A32" w14:textId="62036B4F" w:rsidR="00460493" w:rsidRPr="003C09D1" w:rsidRDefault="00460493" w:rsidP="00FC1847">
      <w:pPr>
        <w:pStyle w:val="Bodytext"/>
        <w:numPr>
          <w:ilvl w:val="0"/>
          <w:numId w:val="27"/>
        </w:numPr>
      </w:pPr>
      <w:r>
        <w:rPr>
          <w:rFonts w:cs="Arial"/>
        </w:rPr>
        <w:t xml:space="preserve">Insert all the data into user table of </w:t>
      </w:r>
      <w:proofErr w:type="spellStart"/>
      <w:r>
        <w:rPr>
          <w:rFonts w:cs="Arial"/>
        </w:rPr>
        <w:t>cts</w:t>
      </w:r>
      <w:proofErr w:type="spellEnd"/>
      <w:r>
        <w:rPr>
          <w:rFonts w:cs="Arial"/>
        </w:rPr>
        <w:t xml:space="preserve"> database.</w:t>
      </w:r>
    </w:p>
    <w:p w14:paraId="0629D8CF" w14:textId="77777777" w:rsidR="00460493" w:rsidRDefault="00460493" w:rsidP="00FC1847">
      <w:pPr>
        <w:pStyle w:val="Bodytext"/>
        <w:numPr>
          <w:ilvl w:val="0"/>
          <w:numId w:val="27"/>
        </w:numPr>
      </w:pPr>
      <w:r>
        <w:rPr>
          <w:rFonts w:cs="Arial"/>
        </w:rPr>
        <w:t>Execute the query and return the corresponding int value.</w:t>
      </w:r>
    </w:p>
    <w:p w14:paraId="2E1B9838" w14:textId="0969405D" w:rsidR="003C09D1" w:rsidRDefault="003C09D1" w:rsidP="003C09D1">
      <w:pPr>
        <w:pStyle w:val="Bodytext"/>
        <w:ind w:left="0"/>
      </w:pPr>
    </w:p>
    <w:p w14:paraId="25D6F313" w14:textId="210B1EB2" w:rsidR="003C09D1" w:rsidRDefault="003C09D1" w:rsidP="003C09D1">
      <w:pPr>
        <w:pStyle w:val="Bodytext"/>
        <w:ind w:left="0"/>
      </w:pPr>
    </w:p>
    <w:p w14:paraId="42A55055" w14:textId="026A55E2" w:rsidR="003C09D1" w:rsidRDefault="003C09D1" w:rsidP="003C09D1">
      <w:pPr>
        <w:pStyle w:val="Bodytext"/>
        <w:ind w:left="0"/>
      </w:pPr>
    </w:p>
    <w:p w14:paraId="446D7846" w14:textId="0BEA6034" w:rsidR="003C09D1" w:rsidRDefault="003C09D1" w:rsidP="003C09D1">
      <w:pPr>
        <w:pStyle w:val="Bodytext"/>
        <w:ind w:left="0"/>
      </w:pPr>
    </w:p>
    <w:p w14:paraId="39795214" w14:textId="59DC2242" w:rsidR="003C09D1" w:rsidRDefault="003C09D1" w:rsidP="003C09D1">
      <w:pPr>
        <w:pStyle w:val="Bodytext"/>
        <w:ind w:left="0"/>
      </w:pPr>
    </w:p>
    <w:p w14:paraId="6D1B12CB" w14:textId="329CDCF8" w:rsidR="003C09D1" w:rsidRDefault="003C09D1" w:rsidP="003C09D1">
      <w:pPr>
        <w:pStyle w:val="Bodytext"/>
        <w:ind w:left="0"/>
      </w:pPr>
    </w:p>
    <w:p w14:paraId="46D5E3A5" w14:textId="34E74204" w:rsidR="003C09D1" w:rsidRDefault="003C09D1" w:rsidP="003C09D1">
      <w:pPr>
        <w:pStyle w:val="Bodytext"/>
        <w:ind w:left="0"/>
      </w:pPr>
    </w:p>
    <w:p w14:paraId="26DC614E" w14:textId="56FCD5B2" w:rsidR="003C09D1" w:rsidRDefault="003C09D1" w:rsidP="003C09D1">
      <w:pPr>
        <w:pStyle w:val="Bodytext"/>
        <w:ind w:left="0"/>
      </w:pPr>
    </w:p>
    <w:p w14:paraId="3C9EFAC3" w14:textId="55140D3B" w:rsidR="003C09D1" w:rsidRDefault="003C09D1" w:rsidP="003C09D1">
      <w:pPr>
        <w:pStyle w:val="Bodytext"/>
        <w:ind w:left="0"/>
      </w:pPr>
    </w:p>
    <w:p w14:paraId="7D4C6BD8" w14:textId="20A9732C" w:rsidR="003C09D1" w:rsidRDefault="003C09D1" w:rsidP="003C09D1">
      <w:pPr>
        <w:pStyle w:val="Bodytext"/>
        <w:ind w:left="0"/>
      </w:pPr>
    </w:p>
    <w:p w14:paraId="1FB4305C" w14:textId="0650C8D0" w:rsidR="003C09D1" w:rsidRDefault="003C09D1" w:rsidP="003C09D1">
      <w:pPr>
        <w:pStyle w:val="Bodytext"/>
        <w:ind w:left="0"/>
      </w:pPr>
    </w:p>
    <w:p w14:paraId="64348743" w14:textId="23D69F68" w:rsidR="003C09D1" w:rsidRDefault="003C09D1" w:rsidP="003C09D1">
      <w:pPr>
        <w:pStyle w:val="Bodytext"/>
        <w:ind w:left="0"/>
      </w:pPr>
    </w:p>
    <w:p w14:paraId="7BAE19F7" w14:textId="481D3DDE" w:rsidR="003C09D1" w:rsidRDefault="003C09D1" w:rsidP="003C09D1">
      <w:pPr>
        <w:pStyle w:val="Bodytext"/>
        <w:ind w:left="0"/>
      </w:pPr>
    </w:p>
    <w:p w14:paraId="24DB3D00" w14:textId="509F96AA" w:rsidR="003C09D1" w:rsidRDefault="003C09D1" w:rsidP="003C09D1">
      <w:pPr>
        <w:pStyle w:val="Bodytext"/>
        <w:ind w:left="0"/>
      </w:pPr>
    </w:p>
    <w:p w14:paraId="1563DB7E" w14:textId="32E81B2F" w:rsidR="003C09D1" w:rsidRDefault="003C09D1" w:rsidP="003C09D1">
      <w:pPr>
        <w:pStyle w:val="Bodytext"/>
        <w:ind w:left="0"/>
      </w:pPr>
    </w:p>
    <w:p w14:paraId="0D67AC93" w14:textId="1C69DB4D" w:rsidR="003C09D1" w:rsidRDefault="003C09D1" w:rsidP="003C09D1">
      <w:pPr>
        <w:pStyle w:val="Bodytext"/>
        <w:ind w:left="0"/>
      </w:pPr>
    </w:p>
    <w:p w14:paraId="240EE494" w14:textId="6567EF92" w:rsidR="003C09D1" w:rsidRDefault="003C09D1" w:rsidP="003C09D1">
      <w:pPr>
        <w:pStyle w:val="Bodytext"/>
        <w:ind w:left="0"/>
      </w:pPr>
    </w:p>
    <w:p w14:paraId="5F5E90A6" w14:textId="08586080" w:rsidR="003C09D1" w:rsidRDefault="003C09D1" w:rsidP="003C09D1">
      <w:pPr>
        <w:pStyle w:val="Bodytext"/>
        <w:ind w:left="0"/>
      </w:pPr>
    </w:p>
    <w:p w14:paraId="417ACB0B" w14:textId="2D3E3E05" w:rsidR="003C09D1" w:rsidRDefault="003C09D1" w:rsidP="003C09D1">
      <w:pPr>
        <w:pStyle w:val="Bodytext"/>
        <w:ind w:left="0"/>
      </w:pPr>
    </w:p>
    <w:p w14:paraId="47DE0D73" w14:textId="1C46F89D" w:rsidR="003C09D1" w:rsidRDefault="003C09D1" w:rsidP="003C09D1">
      <w:pPr>
        <w:pStyle w:val="Bodytext"/>
        <w:ind w:left="0"/>
      </w:pPr>
    </w:p>
    <w:p w14:paraId="69BC5043" w14:textId="4A58CA26" w:rsidR="003C09D1" w:rsidRDefault="003C09D1" w:rsidP="003C09D1">
      <w:pPr>
        <w:pStyle w:val="Bodytext"/>
        <w:ind w:left="0"/>
      </w:pPr>
    </w:p>
    <w:p w14:paraId="3EAD0C6B" w14:textId="018EC3C4" w:rsidR="0039399F" w:rsidRDefault="0039399F" w:rsidP="0039399F">
      <w:pPr>
        <w:pStyle w:val="Heading1"/>
        <w:jc w:val="left"/>
      </w:pPr>
      <w:r>
        <w:lastRenderedPageBreak/>
        <w:t>Design for Validation of User.</w:t>
      </w:r>
    </w:p>
    <w:p w14:paraId="0FC24409" w14:textId="77777777" w:rsidR="0039399F" w:rsidRDefault="0039399F" w:rsidP="0039399F">
      <w:pPr>
        <w:pStyle w:val="Heading2"/>
      </w:pPr>
      <w:r>
        <w:t>Class Diagram</w:t>
      </w:r>
    </w:p>
    <w:p w14:paraId="2AB8B49C" w14:textId="77777777" w:rsidR="0039399F" w:rsidRDefault="0039399F" w:rsidP="0039399F">
      <w:pPr>
        <w:pStyle w:val="Bodytext"/>
      </w:pPr>
      <w:r>
        <w:t>The below diagram denotes the methods that needs to be implemented for this use case. Method wise specification is defined after the diagram.</w:t>
      </w:r>
    </w:p>
    <w:p w14:paraId="0AF58603" w14:textId="1F64CAEA" w:rsidR="0039399F" w:rsidRDefault="0039399F" w:rsidP="0039399F">
      <w:pPr>
        <w:pStyle w:val="Bodytext"/>
        <w:ind w:left="0"/>
      </w:pPr>
      <w:r>
        <w:rPr>
          <w:noProof/>
        </w:rPr>
        <mc:AlternateContent>
          <mc:Choice Requires="wps">
            <w:drawing>
              <wp:anchor distT="0" distB="0" distL="114300" distR="114300" simplePos="0" relativeHeight="251747328" behindDoc="0" locked="0" layoutInCell="1" allowOverlap="1" wp14:anchorId="3FE7A6B0" wp14:editId="588A8958">
                <wp:simplePos x="0" y="0"/>
                <wp:positionH relativeFrom="column">
                  <wp:posOffset>1005840</wp:posOffset>
                </wp:positionH>
                <wp:positionV relativeFrom="paragraph">
                  <wp:posOffset>5666740</wp:posOffset>
                </wp:positionV>
                <wp:extent cx="1969770" cy="144780"/>
                <wp:effectExtent l="19050" t="19050" r="11430" b="26670"/>
                <wp:wrapNone/>
                <wp:docPr id="67" name="Rectangle 67"/>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EE920" id="Rectangle 67" o:spid="_x0000_s1026" style="position:absolute;margin-left:79.2pt;margin-top:446.2pt;width:155.1pt;height:11.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" filled="f" strokecolor="red" strokeweight="2.25pt"/>
            </w:pict>
          </mc:Fallback>
        </mc:AlternateContent>
      </w:r>
      <w:r>
        <w:rPr>
          <w:noProof/>
        </w:rPr>
        <w:drawing>
          <wp:anchor distT="0" distB="0" distL="114300" distR="114300" simplePos="0" relativeHeight="251745280" behindDoc="0" locked="0" layoutInCell="1" allowOverlap="1" wp14:anchorId="5DF1070A" wp14:editId="59F7DBD1">
            <wp:simplePos x="0" y="0"/>
            <wp:positionH relativeFrom="column">
              <wp:posOffset>640080</wp:posOffset>
            </wp:positionH>
            <wp:positionV relativeFrom="paragraph">
              <wp:posOffset>12700</wp:posOffset>
            </wp:positionV>
            <wp:extent cx="4800600" cy="6536690"/>
            <wp:effectExtent l="0" t="0" r="0" b="0"/>
            <wp:wrapThrough wrapText="bothSides">
              <wp:wrapPolygon edited="0">
                <wp:start x="0" y="0"/>
                <wp:lineTo x="0" y="21529"/>
                <wp:lineTo x="21514" y="21529"/>
                <wp:lineTo x="21514" y="0"/>
                <wp:lineTo x="0" y="0"/>
              </wp:wrapPolygon>
            </wp:wrapThrough>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6536690"/>
                    </a:xfrm>
                    <a:prstGeom prst="rect">
                      <a:avLst/>
                    </a:prstGeom>
                    <a:noFill/>
                    <a:ln>
                      <a:noFill/>
                    </a:ln>
                  </pic:spPr>
                </pic:pic>
              </a:graphicData>
            </a:graphic>
          </wp:anchor>
        </w:drawing>
      </w:r>
      <w:r>
        <w:rPr>
          <w:noProof/>
        </w:rPr>
        <mc:AlternateContent>
          <mc:Choice Requires="wps">
            <w:drawing>
              <wp:anchor distT="0" distB="0" distL="114300" distR="114300" simplePos="0" relativeHeight="251746304" behindDoc="0" locked="0" layoutInCell="1" allowOverlap="1" wp14:anchorId="571ED12A" wp14:editId="07DC536D">
                <wp:simplePos x="0" y="0"/>
                <wp:positionH relativeFrom="column">
                  <wp:posOffset>998220</wp:posOffset>
                </wp:positionH>
                <wp:positionV relativeFrom="paragraph">
                  <wp:posOffset>4234180</wp:posOffset>
                </wp:positionV>
                <wp:extent cx="1969770" cy="144780"/>
                <wp:effectExtent l="19050" t="19050" r="11430" b="26670"/>
                <wp:wrapNone/>
                <wp:docPr id="68" name="Rectangle 68"/>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DF586" id="Rectangle 68" o:spid="_x0000_s1026" style="position:absolute;margin-left:78.6pt;margin-top:333.4pt;width:155.1pt;height:11.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" filled="f" strokecolor="red" strokeweight="2.25pt"/>
            </w:pict>
          </mc:Fallback>
        </mc:AlternateContent>
      </w:r>
      <w:r w:rsidRPr="00956D12">
        <w:t xml:space="preserve"> </w:t>
      </w:r>
    </w:p>
    <w:p w14:paraId="0822E38E" w14:textId="0B5B136C" w:rsidR="0039399F" w:rsidRDefault="0039399F" w:rsidP="0039399F">
      <w:pPr>
        <w:pStyle w:val="Heading2"/>
      </w:pPr>
      <w:r>
        <w:lastRenderedPageBreak/>
        <w:t>UserDAO.java</w:t>
      </w:r>
    </w:p>
    <w:p w14:paraId="3D80767C" w14:textId="6FF21C47" w:rsidR="0039399F" w:rsidRDefault="0039399F" w:rsidP="0039399F">
      <w:pPr>
        <w:pStyle w:val="Bodytext"/>
      </w:pPr>
      <w:r>
        <w:t xml:space="preserve">Add the method public int </w:t>
      </w:r>
      <w:proofErr w:type="gramStart"/>
      <w:r>
        <w:rPr>
          <w:rFonts w:ascii="Consolas" w:hAnsi="Consolas"/>
        </w:rPr>
        <w:t>v</w:t>
      </w:r>
      <w:r w:rsidRPr="00180E0C">
        <w:rPr>
          <w:rFonts w:ascii="Consolas" w:hAnsi="Consolas"/>
        </w:rPr>
        <w:t>alidation(</w:t>
      </w:r>
      <w:proofErr w:type="gramEnd"/>
      <w:r>
        <w:rPr>
          <w:rFonts w:ascii="Consolas" w:hAnsi="Consolas"/>
        </w:rPr>
        <w:t>User u</w:t>
      </w:r>
      <w:r w:rsidRPr="00180E0C">
        <w:rPr>
          <w:rFonts w:ascii="Consolas" w:hAnsi="Consolas"/>
        </w:rPr>
        <w:t>)</w:t>
      </w:r>
      <w:r>
        <w:t>in the interface.</w:t>
      </w:r>
    </w:p>
    <w:p w14:paraId="044E39DC" w14:textId="0EADFFD5" w:rsidR="0039399F" w:rsidRDefault="0039399F" w:rsidP="0039399F">
      <w:pPr>
        <w:pStyle w:val="Heading2"/>
      </w:pPr>
      <w:r>
        <w:t>UserDAOImple.java</w:t>
      </w:r>
    </w:p>
    <w:p w14:paraId="480E52FC" w14:textId="53C44325" w:rsidR="0039399F" w:rsidRPr="006D01FF" w:rsidRDefault="0039399F" w:rsidP="0039399F">
      <w:pPr>
        <w:pStyle w:val="Bodytext"/>
        <w:rPr>
          <w:rFonts w:ascii="Consolas" w:hAnsi="Consolas"/>
          <w:b/>
        </w:rPr>
      </w:pPr>
      <w:r w:rsidRPr="006D01FF">
        <w:rPr>
          <w:b/>
        </w:rPr>
        <w:t xml:space="preserve">public int </w:t>
      </w:r>
      <w:proofErr w:type="gramStart"/>
      <w:r>
        <w:rPr>
          <w:rFonts w:ascii="Consolas" w:hAnsi="Consolas"/>
          <w:b/>
        </w:rPr>
        <w:t>v</w:t>
      </w:r>
      <w:r w:rsidRPr="006D01FF">
        <w:rPr>
          <w:rFonts w:ascii="Consolas" w:hAnsi="Consolas"/>
          <w:b/>
        </w:rPr>
        <w:t>alidation(</w:t>
      </w:r>
      <w:proofErr w:type="gramEnd"/>
      <w:r>
        <w:rPr>
          <w:rFonts w:ascii="Consolas" w:hAnsi="Consolas"/>
          <w:b/>
        </w:rPr>
        <w:t>User u</w:t>
      </w:r>
      <w:r w:rsidRPr="006D01FF">
        <w:rPr>
          <w:rFonts w:ascii="Consolas" w:hAnsi="Consolas"/>
          <w:b/>
        </w:rPr>
        <w:t>)</w:t>
      </w:r>
    </w:p>
    <w:p w14:paraId="689271E0" w14:textId="2106A5AB" w:rsidR="0039399F" w:rsidRPr="006D01FF" w:rsidRDefault="0039399F" w:rsidP="00FC1847">
      <w:pPr>
        <w:pStyle w:val="Bodytext"/>
        <w:numPr>
          <w:ilvl w:val="0"/>
          <w:numId w:val="28"/>
        </w:numPr>
      </w:pPr>
      <w:r>
        <w:rPr>
          <w:rFonts w:cs="Arial"/>
        </w:rPr>
        <w:t xml:space="preserve">Retrieve all the data from </w:t>
      </w:r>
      <w:r w:rsidR="00B32537">
        <w:rPr>
          <w:rFonts w:cs="Arial"/>
        </w:rPr>
        <w:t>user</w:t>
      </w:r>
      <w:r>
        <w:rPr>
          <w:rFonts w:cs="Arial"/>
        </w:rPr>
        <w:t xml:space="preserve"> table of </w:t>
      </w:r>
      <w:proofErr w:type="spellStart"/>
      <w:r>
        <w:rPr>
          <w:rFonts w:cs="Arial"/>
        </w:rPr>
        <w:t>cts</w:t>
      </w:r>
      <w:proofErr w:type="spellEnd"/>
      <w:r>
        <w:rPr>
          <w:rFonts w:cs="Arial"/>
        </w:rPr>
        <w:t xml:space="preserve"> database.</w:t>
      </w:r>
    </w:p>
    <w:p w14:paraId="55278088" w14:textId="50302D88" w:rsidR="0039399F" w:rsidRPr="006D01FF" w:rsidRDefault="0039399F" w:rsidP="00FC1847">
      <w:pPr>
        <w:pStyle w:val="Bodytext"/>
        <w:numPr>
          <w:ilvl w:val="0"/>
          <w:numId w:val="28"/>
        </w:numPr>
      </w:pPr>
      <w:r>
        <w:rPr>
          <w:rFonts w:cs="Arial"/>
        </w:rPr>
        <w:t>Compare the retrieved and user entered email and password.</w:t>
      </w:r>
    </w:p>
    <w:p w14:paraId="1C8F4F0C" w14:textId="77777777" w:rsidR="00B32537" w:rsidRDefault="00B32537" w:rsidP="00FC1847">
      <w:pPr>
        <w:pStyle w:val="Bodytext"/>
        <w:numPr>
          <w:ilvl w:val="0"/>
          <w:numId w:val="28"/>
        </w:numPr>
      </w:pPr>
      <w:r>
        <w:rPr>
          <w:rFonts w:cs="Arial"/>
        </w:rPr>
        <w:t>Execute the query and return the corresponding int value.</w:t>
      </w:r>
    </w:p>
    <w:p w14:paraId="4B500373" w14:textId="1B23F2D5" w:rsidR="003C09D1" w:rsidRDefault="003C09D1" w:rsidP="003C09D1">
      <w:pPr>
        <w:pStyle w:val="Bodytext"/>
        <w:ind w:left="0"/>
      </w:pPr>
    </w:p>
    <w:p w14:paraId="4D2785C8" w14:textId="44262791" w:rsidR="003C09D1" w:rsidRDefault="003C09D1" w:rsidP="003C09D1">
      <w:pPr>
        <w:pStyle w:val="Bodytext"/>
        <w:ind w:left="0"/>
      </w:pPr>
    </w:p>
    <w:p w14:paraId="06C8B6C1" w14:textId="55A37174" w:rsidR="003C09D1" w:rsidRDefault="003C09D1" w:rsidP="003C09D1">
      <w:pPr>
        <w:pStyle w:val="Bodytext"/>
        <w:ind w:left="0"/>
      </w:pPr>
    </w:p>
    <w:p w14:paraId="7A44575D" w14:textId="76A9A72C" w:rsidR="003C09D1" w:rsidRDefault="003C09D1" w:rsidP="003C09D1">
      <w:pPr>
        <w:pStyle w:val="Bodytext"/>
        <w:ind w:left="0"/>
      </w:pPr>
    </w:p>
    <w:p w14:paraId="657F3B3E" w14:textId="2F0FE9D2" w:rsidR="003C09D1" w:rsidRDefault="003C09D1" w:rsidP="003C09D1">
      <w:pPr>
        <w:pStyle w:val="Bodytext"/>
        <w:ind w:left="0"/>
      </w:pPr>
    </w:p>
    <w:p w14:paraId="1089DF9B" w14:textId="0EBD2DEE" w:rsidR="0039399F" w:rsidRDefault="0039399F" w:rsidP="003C09D1">
      <w:pPr>
        <w:pStyle w:val="Bodytext"/>
        <w:ind w:left="0"/>
      </w:pPr>
    </w:p>
    <w:p w14:paraId="0A97A9AE" w14:textId="521BDA66" w:rsidR="0039399F" w:rsidRDefault="0039399F" w:rsidP="003C09D1">
      <w:pPr>
        <w:pStyle w:val="Bodytext"/>
        <w:ind w:left="0"/>
      </w:pPr>
    </w:p>
    <w:p w14:paraId="11965054" w14:textId="0BFFAFB5" w:rsidR="0039399F" w:rsidRDefault="0039399F" w:rsidP="003C09D1">
      <w:pPr>
        <w:pStyle w:val="Bodytext"/>
        <w:ind w:left="0"/>
      </w:pPr>
    </w:p>
    <w:p w14:paraId="6B046F25" w14:textId="6C3E7AC0" w:rsidR="0039399F" w:rsidRDefault="0039399F" w:rsidP="003C09D1">
      <w:pPr>
        <w:pStyle w:val="Bodytext"/>
        <w:ind w:left="0"/>
      </w:pPr>
    </w:p>
    <w:p w14:paraId="33F808AB" w14:textId="284ED3E5" w:rsidR="0039399F" w:rsidRDefault="0039399F" w:rsidP="003C09D1">
      <w:pPr>
        <w:pStyle w:val="Bodytext"/>
        <w:ind w:left="0"/>
      </w:pPr>
    </w:p>
    <w:p w14:paraId="7323B9D3" w14:textId="65484422" w:rsidR="0039399F" w:rsidRDefault="0039399F" w:rsidP="003C09D1">
      <w:pPr>
        <w:pStyle w:val="Bodytext"/>
        <w:ind w:left="0"/>
      </w:pPr>
    </w:p>
    <w:p w14:paraId="206AACF0" w14:textId="394FF4CF" w:rsidR="0039399F" w:rsidRDefault="0039399F" w:rsidP="003C09D1">
      <w:pPr>
        <w:pStyle w:val="Bodytext"/>
        <w:ind w:left="0"/>
      </w:pPr>
    </w:p>
    <w:p w14:paraId="4B6F6AE9" w14:textId="40FBB981" w:rsidR="0039399F" w:rsidRDefault="0039399F" w:rsidP="003C09D1">
      <w:pPr>
        <w:pStyle w:val="Bodytext"/>
        <w:ind w:left="0"/>
      </w:pPr>
    </w:p>
    <w:p w14:paraId="14086B0C" w14:textId="28CE81FD" w:rsidR="0039399F" w:rsidRDefault="0039399F" w:rsidP="003C09D1">
      <w:pPr>
        <w:pStyle w:val="Bodytext"/>
        <w:ind w:left="0"/>
      </w:pPr>
    </w:p>
    <w:p w14:paraId="155D92D1" w14:textId="7F6519A2" w:rsidR="0039399F" w:rsidRDefault="0039399F" w:rsidP="003C09D1">
      <w:pPr>
        <w:pStyle w:val="Bodytext"/>
        <w:ind w:left="0"/>
      </w:pPr>
    </w:p>
    <w:p w14:paraId="649550D0" w14:textId="041C635A" w:rsidR="0039399F" w:rsidRDefault="0039399F" w:rsidP="003C09D1">
      <w:pPr>
        <w:pStyle w:val="Bodytext"/>
        <w:ind w:left="0"/>
      </w:pPr>
    </w:p>
    <w:p w14:paraId="501C370E" w14:textId="79CACA71" w:rsidR="0039399F" w:rsidRDefault="0039399F" w:rsidP="003C09D1">
      <w:pPr>
        <w:pStyle w:val="Bodytext"/>
        <w:ind w:left="0"/>
      </w:pPr>
    </w:p>
    <w:p w14:paraId="73C557D8" w14:textId="559A758C" w:rsidR="0039399F" w:rsidRDefault="0039399F" w:rsidP="003C09D1">
      <w:pPr>
        <w:pStyle w:val="Bodytext"/>
        <w:ind w:left="0"/>
      </w:pPr>
    </w:p>
    <w:p w14:paraId="219C6E34" w14:textId="5E323266" w:rsidR="0039399F" w:rsidRDefault="0039399F" w:rsidP="003C09D1">
      <w:pPr>
        <w:pStyle w:val="Bodytext"/>
        <w:ind w:left="0"/>
      </w:pPr>
    </w:p>
    <w:p w14:paraId="46C46492" w14:textId="4307A439" w:rsidR="0039399F" w:rsidRDefault="0039399F" w:rsidP="003C09D1">
      <w:pPr>
        <w:pStyle w:val="Bodytext"/>
        <w:ind w:left="0"/>
      </w:pPr>
    </w:p>
    <w:p w14:paraId="686532CC" w14:textId="79E6D2F7" w:rsidR="00686E37" w:rsidRDefault="00686E37" w:rsidP="00686E37">
      <w:pPr>
        <w:pStyle w:val="Heading1"/>
        <w:jc w:val="left"/>
      </w:pPr>
      <w:r>
        <w:lastRenderedPageBreak/>
        <w:t>Design for Retrieving the package details of User.</w:t>
      </w:r>
    </w:p>
    <w:p w14:paraId="0D5AA623" w14:textId="77777777" w:rsidR="00686E37" w:rsidRDefault="00686E37" w:rsidP="00686E37">
      <w:pPr>
        <w:pStyle w:val="Heading2"/>
      </w:pPr>
      <w:r>
        <w:t>Class Diagram</w:t>
      </w:r>
    </w:p>
    <w:p w14:paraId="69A44103" w14:textId="77777777" w:rsidR="00686E37" w:rsidRDefault="00686E37" w:rsidP="00686E37">
      <w:pPr>
        <w:pStyle w:val="Bodytext"/>
      </w:pPr>
      <w:r>
        <w:t>The below diagram denotes the methods that needs to be implemented for this use case. Method wise specification is defined after the diagram.</w:t>
      </w:r>
    </w:p>
    <w:p w14:paraId="5D5F080C" w14:textId="0E7F7DD2" w:rsidR="00686E37" w:rsidRDefault="00686E37" w:rsidP="00686E37">
      <w:pPr>
        <w:pStyle w:val="Bodytext"/>
        <w:ind w:left="0"/>
      </w:pPr>
      <w:r>
        <w:rPr>
          <w:noProof/>
        </w:rPr>
        <mc:AlternateContent>
          <mc:Choice Requires="wps">
            <w:drawing>
              <wp:anchor distT="0" distB="0" distL="114300" distR="114300" simplePos="0" relativeHeight="251751424" behindDoc="0" locked="0" layoutInCell="1" allowOverlap="1" wp14:anchorId="154E47ED" wp14:editId="2D5743C6">
                <wp:simplePos x="0" y="0"/>
                <wp:positionH relativeFrom="column">
                  <wp:posOffset>1005840</wp:posOffset>
                </wp:positionH>
                <wp:positionV relativeFrom="paragraph">
                  <wp:posOffset>5792470</wp:posOffset>
                </wp:positionV>
                <wp:extent cx="1969770" cy="144780"/>
                <wp:effectExtent l="19050" t="19050" r="11430" b="26670"/>
                <wp:wrapNone/>
                <wp:docPr id="2" name="Rectangle 2"/>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0884D" id="Rectangle 2" o:spid="_x0000_s1026" style="position:absolute;margin-left:79.2pt;margin-top:456.1pt;width:155.1pt;height:11.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" filled="f" strokecolor="red" strokeweight="2.25pt"/>
            </w:pict>
          </mc:Fallback>
        </mc:AlternateContent>
      </w:r>
      <w:r>
        <w:rPr>
          <w:noProof/>
        </w:rPr>
        <mc:AlternateContent>
          <mc:Choice Requires="wps">
            <w:drawing>
              <wp:anchor distT="0" distB="0" distL="114300" distR="114300" simplePos="0" relativeHeight="251750400" behindDoc="0" locked="0" layoutInCell="1" allowOverlap="1" wp14:anchorId="779EB6B3" wp14:editId="49AC791A">
                <wp:simplePos x="0" y="0"/>
                <wp:positionH relativeFrom="column">
                  <wp:posOffset>998220</wp:posOffset>
                </wp:positionH>
                <wp:positionV relativeFrom="paragraph">
                  <wp:posOffset>4352290</wp:posOffset>
                </wp:positionV>
                <wp:extent cx="1969770" cy="144780"/>
                <wp:effectExtent l="19050" t="19050" r="11430" b="26670"/>
                <wp:wrapNone/>
                <wp:docPr id="5" name="Rectangle 5"/>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7EBF1" id="Rectangle 5" o:spid="_x0000_s1026" style="position:absolute;margin-left:78.6pt;margin-top:342.7pt;width:155.1pt;height:11.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" filled="f" strokecolor="red" strokeweight="2.25pt"/>
            </w:pict>
          </mc:Fallback>
        </mc:AlternateContent>
      </w:r>
      <w:r>
        <w:rPr>
          <w:noProof/>
        </w:rPr>
        <w:drawing>
          <wp:anchor distT="0" distB="0" distL="114300" distR="114300" simplePos="0" relativeHeight="251749376" behindDoc="0" locked="0" layoutInCell="1" allowOverlap="1" wp14:anchorId="25970633" wp14:editId="55981088">
            <wp:simplePos x="0" y="0"/>
            <wp:positionH relativeFrom="column">
              <wp:posOffset>640080</wp:posOffset>
            </wp:positionH>
            <wp:positionV relativeFrom="paragraph">
              <wp:posOffset>12700</wp:posOffset>
            </wp:positionV>
            <wp:extent cx="4800600" cy="6536690"/>
            <wp:effectExtent l="0" t="0" r="0" b="0"/>
            <wp:wrapThrough wrapText="bothSides">
              <wp:wrapPolygon edited="0">
                <wp:start x="0" y="0"/>
                <wp:lineTo x="0" y="21529"/>
                <wp:lineTo x="21514" y="21529"/>
                <wp:lineTo x="2151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6536690"/>
                    </a:xfrm>
                    <a:prstGeom prst="rect">
                      <a:avLst/>
                    </a:prstGeom>
                    <a:noFill/>
                    <a:ln>
                      <a:noFill/>
                    </a:ln>
                  </pic:spPr>
                </pic:pic>
              </a:graphicData>
            </a:graphic>
          </wp:anchor>
        </w:drawing>
      </w:r>
      <w:r w:rsidRPr="00956D12">
        <w:t xml:space="preserve"> </w:t>
      </w:r>
    </w:p>
    <w:p w14:paraId="21C4AD25" w14:textId="77777777" w:rsidR="00686E37" w:rsidRDefault="00686E37" w:rsidP="00686E37">
      <w:pPr>
        <w:pStyle w:val="Heading2"/>
      </w:pPr>
      <w:r>
        <w:lastRenderedPageBreak/>
        <w:t>UserDAO.java</w:t>
      </w:r>
    </w:p>
    <w:p w14:paraId="113336CA" w14:textId="0A9CBD67" w:rsidR="00686E37" w:rsidRDefault="00686E37" w:rsidP="00686E37">
      <w:pPr>
        <w:pStyle w:val="Bodytext"/>
      </w:pPr>
      <w:r>
        <w:t xml:space="preserve">Add the method public </w:t>
      </w:r>
      <w:proofErr w:type="spellStart"/>
      <w:r>
        <w:t>ArrayList</w:t>
      </w:r>
      <w:proofErr w:type="spellEnd"/>
      <w:r>
        <w:t xml:space="preserve">&lt;Package&gt; </w:t>
      </w:r>
      <w:proofErr w:type="gramStart"/>
      <w:r>
        <w:t>retrieve</w:t>
      </w:r>
      <w:r w:rsidRPr="00180E0C">
        <w:rPr>
          <w:rFonts w:ascii="Consolas" w:hAnsi="Consolas"/>
        </w:rPr>
        <w:t>(</w:t>
      </w:r>
      <w:proofErr w:type="gramEnd"/>
      <w:r>
        <w:rPr>
          <w:rFonts w:ascii="Consolas" w:hAnsi="Consolas"/>
        </w:rPr>
        <w:t>User u</w:t>
      </w:r>
      <w:r w:rsidRPr="00180E0C">
        <w:rPr>
          <w:rFonts w:ascii="Consolas" w:hAnsi="Consolas"/>
        </w:rPr>
        <w:t>)</w:t>
      </w:r>
      <w:r>
        <w:t>in the interface.</w:t>
      </w:r>
    </w:p>
    <w:p w14:paraId="74C9AEC2" w14:textId="77777777" w:rsidR="00686E37" w:rsidRDefault="00686E37" w:rsidP="00686E37">
      <w:pPr>
        <w:pStyle w:val="Heading2"/>
      </w:pPr>
      <w:r>
        <w:t>UserDAOImple.java</w:t>
      </w:r>
    </w:p>
    <w:p w14:paraId="0159A330" w14:textId="77777777" w:rsidR="00686E37" w:rsidRPr="00686E37" w:rsidRDefault="00686E37" w:rsidP="00686E37">
      <w:pPr>
        <w:pStyle w:val="Bodytext"/>
        <w:rPr>
          <w:b/>
        </w:rPr>
      </w:pPr>
      <w:r w:rsidRPr="00686E37">
        <w:rPr>
          <w:b/>
        </w:rPr>
        <w:t xml:space="preserve">public </w:t>
      </w:r>
      <w:proofErr w:type="spellStart"/>
      <w:r w:rsidRPr="00686E37">
        <w:rPr>
          <w:b/>
        </w:rPr>
        <w:t>ArrayList</w:t>
      </w:r>
      <w:proofErr w:type="spellEnd"/>
      <w:r w:rsidRPr="00686E37">
        <w:rPr>
          <w:b/>
        </w:rPr>
        <w:t xml:space="preserve">&lt;Package&gt; </w:t>
      </w:r>
      <w:proofErr w:type="gramStart"/>
      <w:r w:rsidRPr="00686E37">
        <w:rPr>
          <w:b/>
        </w:rPr>
        <w:t>retrieve</w:t>
      </w:r>
      <w:r w:rsidRPr="00686E37">
        <w:rPr>
          <w:rFonts w:ascii="Consolas" w:hAnsi="Consolas"/>
          <w:b/>
        </w:rPr>
        <w:t>(</w:t>
      </w:r>
      <w:proofErr w:type="gramEnd"/>
      <w:r w:rsidRPr="00686E37">
        <w:rPr>
          <w:rFonts w:ascii="Consolas" w:hAnsi="Consolas"/>
          <w:b/>
        </w:rPr>
        <w:t>User u)</w:t>
      </w:r>
    </w:p>
    <w:p w14:paraId="205E5ECF" w14:textId="0DDCC8F8" w:rsidR="00686E37" w:rsidRPr="006D01FF" w:rsidRDefault="00686E37" w:rsidP="00FC1847">
      <w:pPr>
        <w:pStyle w:val="Bodytext"/>
        <w:numPr>
          <w:ilvl w:val="0"/>
          <w:numId w:val="29"/>
        </w:numPr>
      </w:pPr>
      <w:r>
        <w:rPr>
          <w:rFonts w:cs="Arial"/>
        </w:rPr>
        <w:t xml:space="preserve">Retrieve the data from package table of </w:t>
      </w:r>
      <w:proofErr w:type="spellStart"/>
      <w:r>
        <w:rPr>
          <w:rFonts w:cs="Arial"/>
        </w:rPr>
        <w:t>cts</w:t>
      </w:r>
      <w:proofErr w:type="spellEnd"/>
      <w:r>
        <w:rPr>
          <w:rFonts w:cs="Arial"/>
        </w:rPr>
        <w:t xml:space="preserve"> database where </w:t>
      </w:r>
      <w:proofErr w:type="spellStart"/>
      <w:r>
        <w:rPr>
          <w:rFonts w:cs="Arial"/>
        </w:rPr>
        <w:t>customerId</w:t>
      </w:r>
      <w:proofErr w:type="spellEnd"/>
      <w:r>
        <w:rPr>
          <w:rFonts w:cs="Arial"/>
        </w:rPr>
        <w:t xml:space="preserve"> is equals to the user entered </w:t>
      </w:r>
      <w:proofErr w:type="spellStart"/>
      <w:r>
        <w:rPr>
          <w:rFonts w:cs="Arial"/>
        </w:rPr>
        <w:t>customerId</w:t>
      </w:r>
      <w:proofErr w:type="spellEnd"/>
      <w:r>
        <w:rPr>
          <w:rFonts w:cs="Arial"/>
        </w:rPr>
        <w:t>.</w:t>
      </w:r>
    </w:p>
    <w:p w14:paraId="7C03AFBC" w14:textId="6A24016E" w:rsidR="00686E37" w:rsidRPr="00686E37" w:rsidRDefault="00686E37" w:rsidP="00FC1847">
      <w:pPr>
        <w:pStyle w:val="Bodytext"/>
        <w:numPr>
          <w:ilvl w:val="0"/>
          <w:numId w:val="29"/>
        </w:numPr>
      </w:pPr>
      <w:r>
        <w:t xml:space="preserve">Add all the data to a package object through constructor injection. </w:t>
      </w:r>
    </w:p>
    <w:p w14:paraId="1733F122" w14:textId="026BB336" w:rsidR="0039399F" w:rsidRDefault="00686E37" w:rsidP="00FC1847">
      <w:pPr>
        <w:pStyle w:val="Bodytext"/>
        <w:numPr>
          <w:ilvl w:val="0"/>
          <w:numId w:val="29"/>
        </w:numPr>
      </w:pPr>
      <w:r>
        <w:rPr>
          <w:rFonts w:cs="Arial"/>
        </w:rPr>
        <w:t xml:space="preserve">Add the package object to an </w:t>
      </w:r>
      <w:proofErr w:type="spellStart"/>
      <w:r>
        <w:rPr>
          <w:rFonts w:cs="Arial"/>
        </w:rPr>
        <w:t>ArrayList</w:t>
      </w:r>
      <w:proofErr w:type="spellEnd"/>
      <w:r>
        <w:rPr>
          <w:rFonts w:cs="Arial"/>
        </w:rPr>
        <w:t xml:space="preserve"> and return that </w:t>
      </w:r>
      <w:proofErr w:type="spellStart"/>
      <w:r>
        <w:rPr>
          <w:rFonts w:cs="Arial"/>
        </w:rPr>
        <w:t>ArrayList</w:t>
      </w:r>
      <w:proofErr w:type="spellEnd"/>
      <w:r>
        <w:rPr>
          <w:rFonts w:cs="Arial"/>
        </w:rPr>
        <w:t>.</w:t>
      </w:r>
    </w:p>
    <w:p w14:paraId="620F438A" w14:textId="792335C7" w:rsidR="0039399F" w:rsidRDefault="0039399F" w:rsidP="003C09D1">
      <w:pPr>
        <w:pStyle w:val="Bodytext"/>
        <w:ind w:left="0"/>
      </w:pPr>
    </w:p>
    <w:p w14:paraId="56D30DBA" w14:textId="53CD8966" w:rsidR="0039399F" w:rsidRDefault="0039399F" w:rsidP="003C09D1">
      <w:pPr>
        <w:pStyle w:val="Bodytext"/>
        <w:ind w:left="0"/>
      </w:pPr>
    </w:p>
    <w:p w14:paraId="0F1CEB1E" w14:textId="227923CB" w:rsidR="0039399F" w:rsidRDefault="0039399F" w:rsidP="003C09D1">
      <w:pPr>
        <w:pStyle w:val="Bodytext"/>
        <w:ind w:left="0"/>
      </w:pPr>
    </w:p>
    <w:p w14:paraId="1C5EF086" w14:textId="3E00E9E3" w:rsidR="0039399F" w:rsidRDefault="0039399F" w:rsidP="003C09D1">
      <w:pPr>
        <w:pStyle w:val="Bodytext"/>
        <w:ind w:left="0"/>
      </w:pPr>
    </w:p>
    <w:p w14:paraId="44197837" w14:textId="41F74BE8" w:rsidR="0039399F" w:rsidRDefault="0039399F" w:rsidP="003C09D1">
      <w:pPr>
        <w:pStyle w:val="Bodytext"/>
        <w:ind w:left="0"/>
      </w:pPr>
    </w:p>
    <w:p w14:paraId="4727E570" w14:textId="6099D194" w:rsidR="00686E37" w:rsidRDefault="00686E37" w:rsidP="003C09D1">
      <w:pPr>
        <w:pStyle w:val="Bodytext"/>
        <w:ind w:left="0"/>
      </w:pPr>
    </w:p>
    <w:p w14:paraId="0809F715" w14:textId="120F7153" w:rsidR="00686E37" w:rsidRDefault="00686E37" w:rsidP="003C09D1">
      <w:pPr>
        <w:pStyle w:val="Bodytext"/>
        <w:ind w:left="0"/>
      </w:pPr>
    </w:p>
    <w:p w14:paraId="757B2CE1" w14:textId="5B5E4C9B" w:rsidR="00686E37" w:rsidRDefault="00686E37" w:rsidP="003C09D1">
      <w:pPr>
        <w:pStyle w:val="Bodytext"/>
        <w:ind w:left="0"/>
      </w:pPr>
    </w:p>
    <w:p w14:paraId="4BADB8B0" w14:textId="717D1374" w:rsidR="00686E37" w:rsidRDefault="00686E37" w:rsidP="003C09D1">
      <w:pPr>
        <w:pStyle w:val="Bodytext"/>
        <w:ind w:left="0"/>
      </w:pPr>
    </w:p>
    <w:p w14:paraId="66604FC9" w14:textId="2CCCC5A6" w:rsidR="00686E37" w:rsidRDefault="00686E37" w:rsidP="003C09D1">
      <w:pPr>
        <w:pStyle w:val="Bodytext"/>
        <w:ind w:left="0"/>
      </w:pPr>
    </w:p>
    <w:p w14:paraId="46C7417A" w14:textId="6CD1312A" w:rsidR="00686E37" w:rsidRDefault="00686E37" w:rsidP="003C09D1">
      <w:pPr>
        <w:pStyle w:val="Bodytext"/>
        <w:ind w:left="0"/>
      </w:pPr>
    </w:p>
    <w:p w14:paraId="3058044E" w14:textId="31A07325" w:rsidR="00686E37" w:rsidRDefault="00686E37" w:rsidP="003C09D1">
      <w:pPr>
        <w:pStyle w:val="Bodytext"/>
        <w:ind w:left="0"/>
      </w:pPr>
    </w:p>
    <w:p w14:paraId="736E132E" w14:textId="76DE2140" w:rsidR="00686E37" w:rsidRDefault="00686E37" w:rsidP="003C09D1">
      <w:pPr>
        <w:pStyle w:val="Bodytext"/>
        <w:ind w:left="0"/>
      </w:pPr>
    </w:p>
    <w:p w14:paraId="42AE9B0C" w14:textId="63AEBD99" w:rsidR="00686E37" w:rsidRDefault="00686E37" w:rsidP="003C09D1">
      <w:pPr>
        <w:pStyle w:val="Bodytext"/>
        <w:ind w:left="0"/>
      </w:pPr>
    </w:p>
    <w:p w14:paraId="41AC8614" w14:textId="06FB54BF" w:rsidR="00686E37" w:rsidRDefault="00686E37" w:rsidP="003C09D1">
      <w:pPr>
        <w:pStyle w:val="Bodytext"/>
        <w:ind w:left="0"/>
      </w:pPr>
    </w:p>
    <w:p w14:paraId="72EEDAC2" w14:textId="4C612034" w:rsidR="00686E37" w:rsidRDefault="00686E37" w:rsidP="003C09D1">
      <w:pPr>
        <w:pStyle w:val="Bodytext"/>
        <w:ind w:left="0"/>
      </w:pPr>
    </w:p>
    <w:p w14:paraId="451D373E" w14:textId="78C6D251" w:rsidR="00686E37" w:rsidRDefault="00686E37" w:rsidP="003C09D1">
      <w:pPr>
        <w:pStyle w:val="Bodytext"/>
        <w:ind w:left="0"/>
      </w:pPr>
    </w:p>
    <w:p w14:paraId="7E7F5400" w14:textId="75C68E64" w:rsidR="00686E37" w:rsidRDefault="00686E37" w:rsidP="003C09D1">
      <w:pPr>
        <w:pStyle w:val="Bodytext"/>
        <w:ind w:left="0"/>
      </w:pPr>
    </w:p>
    <w:p w14:paraId="5D517F0C" w14:textId="3ED33BFE" w:rsidR="00686E37" w:rsidRDefault="00686E37" w:rsidP="003C09D1">
      <w:pPr>
        <w:pStyle w:val="Bodytext"/>
        <w:ind w:left="0"/>
      </w:pPr>
    </w:p>
    <w:p w14:paraId="667385EB" w14:textId="2120FAA4" w:rsidR="0099574D" w:rsidRDefault="0099574D" w:rsidP="0099574D">
      <w:pPr>
        <w:pStyle w:val="Heading1"/>
        <w:jc w:val="left"/>
      </w:pPr>
      <w:r>
        <w:lastRenderedPageBreak/>
        <w:t>Design for Inserting the Package Details.</w:t>
      </w:r>
    </w:p>
    <w:p w14:paraId="78E5790F" w14:textId="77777777" w:rsidR="0099574D" w:rsidRDefault="0099574D" w:rsidP="0099574D">
      <w:pPr>
        <w:pStyle w:val="Heading2"/>
      </w:pPr>
      <w:r>
        <w:t>Class Diagram</w:t>
      </w:r>
    </w:p>
    <w:p w14:paraId="16623BD9" w14:textId="77777777" w:rsidR="0099574D" w:rsidRDefault="0099574D" w:rsidP="0099574D">
      <w:pPr>
        <w:pStyle w:val="Bodytext"/>
      </w:pPr>
      <w:r>
        <w:t>The below diagram denotes the methods that needs to be implemented for this use case. Method wise specification is defined after the diagram.</w:t>
      </w:r>
    </w:p>
    <w:p w14:paraId="519EB000" w14:textId="25CB0E90" w:rsidR="0099574D" w:rsidRDefault="0099574D" w:rsidP="0099574D">
      <w:pPr>
        <w:pStyle w:val="Bodytext"/>
        <w:ind w:left="0"/>
      </w:pPr>
      <w:r>
        <w:rPr>
          <w:noProof/>
        </w:rPr>
        <mc:AlternateContent>
          <mc:Choice Requires="wps">
            <w:drawing>
              <wp:anchor distT="0" distB="0" distL="114300" distR="114300" simplePos="0" relativeHeight="251755520" behindDoc="0" locked="0" layoutInCell="1" allowOverlap="1" wp14:anchorId="41760CDB" wp14:editId="34CACD37">
                <wp:simplePos x="0" y="0"/>
                <wp:positionH relativeFrom="column">
                  <wp:posOffset>2998470</wp:posOffset>
                </wp:positionH>
                <wp:positionV relativeFrom="paragraph">
                  <wp:posOffset>3020695</wp:posOffset>
                </wp:positionV>
                <wp:extent cx="1969770" cy="144780"/>
                <wp:effectExtent l="19050" t="19050" r="11430" b="26670"/>
                <wp:wrapNone/>
                <wp:docPr id="8" name="Rectangle 8"/>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BBC91" id="Rectangle 8" o:spid="_x0000_s1026" style="position:absolute;margin-left:236.1pt;margin-top:237.85pt;width:155.1pt;height:11.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" filled="f" strokecolor="red" strokeweight="2.25pt"/>
            </w:pict>
          </mc:Fallback>
        </mc:AlternateContent>
      </w:r>
      <w:r>
        <w:rPr>
          <w:noProof/>
        </w:rPr>
        <mc:AlternateContent>
          <mc:Choice Requires="wps">
            <w:drawing>
              <wp:anchor distT="0" distB="0" distL="114300" distR="114300" simplePos="0" relativeHeight="251754496" behindDoc="0" locked="0" layoutInCell="1" allowOverlap="1" wp14:anchorId="44CB6CC4" wp14:editId="13B4AF5D">
                <wp:simplePos x="0" y="0"/>
                <wp:positionH relativeFrom="column">
                  <wp:posOffset>2998470</wp:posOffset>
                </wp:positionH>
                <wp:positionV relativeFrom="paragraph">
                  <wp:posOffset>1597660</wp:posOffset>
                </wp:positionV>
                <wp:extent cx="1969770" cy="144780"/>
                <wp:effectExtent l="19050" t="19050" r="11430" b="26670"/>
                <wp:wrapNone/>
                <wp:docPr id="9" name="Rectangle 9"/>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5710A" id="Rectangle 9" o:spid="_x0000_s1026" style="position:absolute;margin-left:236.1pt;margin-top:125.8pt;width:155.1pt;height:11.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" filled="f" strokecolor="red" strokeweight="2.25pt"/>
            </w:pict>
          </mc:Fallback>
        </mc:AlternateContent>
      </w:r>
      <w:r>
        <w:rPr>
          <w:noProof/>
        </w:rPr>
        <w:drawing>
          <wp:anchor distT="0" distB="0" distL="114300" distR="114300" simplePos="0" relativeHeight="251753472" behindDoc="0" locked="0" layoutInCell="1" allowOverlap="1" wp14:anchorId="05C787BB" wp14:editId="52AEC130">
            <wp:simplePos x="0" y="0"/>
            <wp:positionH relativeFrom="column">
              <wp:posOffset>711835</wp:posOffset>
            </wp:positionH>
            <wp:positionV relativeFrom="paragraph">
              <wp:posOffset>212725</wp:posOffset>
            </wp:positionV>
            <wp:extent cx="4800600" cy="6536690"/>
            <wp:effectExtent l="0" t="0" r="0" b="0"/>
            <wp:wrapThrough wrapText="bothSides">
              <wp:wrapPolygon edited="0">
                <wp:start x="0" y="0"/>
                <wp:lineTo x="0" y="21529"/>
                <wp:lineTo x="21514" y="21529"/>
                <wp:lineTo x="2151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6536690"/>
                    </a:xfrm>
                    <a:prstGeom prst="rect">
                      <a:avLst/>
                    </a:prstGeom>
                    <a:noFill/>
                    <a:ln>
                      <a:noFill/>
                    </a:ln>
                  </pic:spPr>
                </pic:pic>
              </a:graphicData>
            </a:graphic>
          </wp:anchor>
        </w:drawing>
      </w:r>
      <w:r w:rsidRPr="00956D12">
        <w:t xml:space="preserve"> </w:t>
      </w:r>
    </w:p>
    <w:p w14:paraId="4FD2C45E" w14:textId="12BAF06E" w:rsidR="0099574D" w:rsidRDefault="0099574D" w:rsidP="0099574D">
      <w:pPr>
        <w:pStyle w:val="Heading2"/>
      </w:pPr>
      <w:r>
        <w:lastRenderedPageBreak/>
        <w:t>PackageDAO.java</w:t>
      </w:r>
    </w:p>
    <w:p w14:paraId="63C43837" w14:textId="05E36345" w:rsidR="0099574D" w:rsidRDefault="0099574D" w:rsidP="0099574D">
      <w:pPr>
        <w:pStyle w:val="Bodytext"/>
      </w:pPr>
      <w:r>
        <w:t xml:space="preserve">Add the method public int </w:t>
      </w:r>
      <w:proofErr w:type="gramStart"/>
      <w:r>
        <w:rPr>
          <w:rFonts w:ascii="Consolas" w:hAnsi="Consolas"/>
        </w:rPr>
        <w:t>insertion(</w:t>
      </w:r>
      <w:proofErr w:type="gramEnd"/>
      <w:r>
        <w:rPr>
          <w:rFonts w:ascii="Consolas" w:hAnsi="Consolas"/>
        </w:rPr>
        <w:t>Package p</w:t>
      </w:r>
      <w:r w:rsidRPr="00180E0C">
        <w:rPr>
          <w:rFonts w:ascii="Consolas" w:hAnsi="Consolas"/>
        </w:rPr>
        <w:t>)</w:t>
      </w:r>
      <w:r>
        <w:t>in the interface.</w:t>
      </w:r>
    </w:p>
    <w:p w14:paraId="79AD8FA9" w14:textId="34A0F616" w:rsidR="0099574D" w:rsidRDefault="0099574D" w:rsidP="0099574D">
      <w:pPr>
        <w:pStyle w:val="Heading2"/>
      </w:pPr>
      <w:r>
        <w:t>PackageDAOImple.java</w:t>
      </w:r>
    </w:p>
    <w:p w14:paraId="126D4600" w14:textId="640814A1" w:rsidR="0099574D" w:rsidRPr="006D01FF" w:rsidRDefault="0099574D" w:rsidP="0099574D">
      <w:pPr>
        <w:pStyle w:val="Bodytext"/>
        <w:rPr>
          <w:rFonts w:ascii="Consolas" w:hAnsi="Consolas"/>
          <w:b/>
        </w:rPr>
      </w:pPr>
      <w:r w:rsidRPr="006D01FF">
        <w:rPr>
          <w:b/>
        </w:rPr>
        <w:t xml:space="preserve">public int </w:t>
      </w:r>
      <w:proofErr w:type="gramStart"/>
      <w:r>
        <w:rPr>
          <w:rFonts w:ascii="Consolas" w:hAnsi="Consolas"/>
          <w:b/>
        </w:rPr>
        <w:t>inser</w:t>
      </w:r>
      <w:r w:rsidRPr="006D01FF">
        <w:rPr>
          <w:rFonts w:ascii="Consolas" w:hAnsi="Consolas"/>
          <w:b/>
        </w:rPr>
        <w:t>tion(</w:t>
      </w:r>
      <w:proofErr w:type="gramEnd"/>
      <w:r>
        <w:rPr>
          <w:rFonts w:ascii="Consolas" w:hAnsi="Consolas"/>
          <w:b/>
        </w:rPr>
        <w:t>Package p</w:t>
      </w:r>
      <w:r w:rsidRPr="006D01FF">
        <w:rPr>
          <w:rFonts w:ascii="Consolas" w:hAnsi="Consolas"/>
          <w:b/>
        </w:rPr>
        <w:t>)</w:t>
      </w:r>
    </w:p>
    <w:p w14:paraId="05232E5E" w14:textId="11DF87F7" w:rsidR="0099574D" w:rsidRPr="003C09D1" w:rsidRDefault="0099574D" w:rsidP="00FC1847">
      <w:pPr>
        <w:pStyle w:val="Bodytext"/>
        <w:numPr>
          <w:ilvl w:val="0"/>
          <w:numId w:val="30"/>
        </w:numPr>
      </w:pPr>
      <w:r>
        <w:rPr>
          <w:rFonts w:cs="Arial"/>
        </w:rPr>
        <w:t xml:space="preserve">Insert all the data into package table of </w:t>
      </w:r>
      <w:proofErr w:type="spellStart"/>
      <w:r>
        <w:rPr>
          <w:rFonts w:cs="Arial"/>
        </w:rPr>
        <w:t>cts</w:t>
      </w:r>
      <w:proofErr w:type="spellEnd"/>
      <w:r>
        <w:rPr>
          <w:rFonts w:cs="Arial"/>
        </w:rPr>
        <w:t xml:space="preserve"> database.</w:t>
      </w:r>
    </w:p>
    <w:p w14:paraId="31B680C0" w14:textId="7A4FE00B" w:rsidR="0099574D" w:rsidRDefault="0099574D" w:rsidP="00FC1847">
      <w:pPr>
        <w:pStyle w:val="Bodytext"/>
        <w:numPr>
          <w:ilvl w:val="0"/>
          <w:numId w:val="30"/>
        </w:numPr>
      </w:pPr>
      <w:r>
        <w:rPr>
          <w:rFonts w:cs="Arial"/>
        </w:rPr>
        <w:t>Execute the query and return the corresponding int value.</w:t>
      </w:r>
    </w:p>
    <w:p w14:paraId="48B1609B" w14:textId="15362761" w:rsidR="00686E37" w:rsidRDefault="00686E37" w:rsidP="003C09D1">
      <w:pPr>
        <w:pStyle w:val="Bodytext"/>
        <w:ind w:left="0"/>
      </w:pPr>
    </w:p>
    <w:p w14:paraId="59917F04" w14:textId="4095A93C" w:rsidR="0099574D" w:rsidRDefault="0099574D" w:rsidP="003C09D1">
      <w:pPr>
        <w:pStyle w:val="Bodytext"/>
        <w:ind w:left="0"/>
      </w:pPr>
    </w:p>
    <w:p w14:paraId="488A3FEF" w14:textId="7AC38531" w:rsidR="0099574D" w:rsidRDefault="0099574D" w:rsidP="003C09D1">
      <w:pPr>
        <w:pStyle w:val="Bodytext"/>
        <w:ind w:left="0"/>
      </w:pPr>
    </w:p>
    <w:p w14:paraId="39D9B30B" w14:textId="6FB68BC7" w:rsidR="0099574D" w:rsidRDefault="0099574D" w:rsidP="003C09D1">
      <w:pPr>
        <w:pStyle w:val="Bodytext"/>
        <w:ind w:left="0"/>
      </w:pPr>
    </w:p>
    <w:p w14:paraId="491D48E1" w14:textId="0381B5AF" w:rsidR="0099574D" w:rsidRDefault="0099574D" w:rsidP="003C09D1">
      <w:pPr>
        <w:pStyle w:val="Bodytext"/>
        <w:ind w:left="0"/>
      </w:pPr>
    </w:p>
    <w:p w14:paraId="2223BB2A" w14:textId="4FD003C3" w:rsidR="0099574D" w:rsidRDefault="0099574D" w:rsidP="003C09D1">
      <w:pPr>
        <w:pStyle w:val="Bodytext"/>
        <w:ind w:left="0"/>
      </w:pPr>
    </w:p>
    <w:p w14:paraId="7A2D30F2" w14:textId="32BB9D57" w:rsidR="0099574D" w:rsidRDefault="0099574D" w:rsidP="003C09D1">
      <w:pPr>
        <w:pStyle w:val="Bodytext"/>
        <w:ind w:left="0"/>
      </w:pPr>
    </w:p>
    <w:p w14:paraId="628FDBF5" w14:textId="43F63F8A" w:rsidR="0099574D" w:rsidRDefault="0099574D" w:rsidP="003C09D1">
      <w:pPr>
        <w:pStyle w:val="Bodytext"/>
        <w:ind w:left="0"/>
      </w:pPr>
    </w:p>
    <w:p w14:paraId="58F05C6F" w14:textId="1816FD39" w:rsidR="0099574D" w:rsidRDefault="0099574D" w:rsidP="003C09D1">
      <w:pPr>
        <w:pStyle w:val="Bodytext"/>
        <w:ind w:left="0"/>
      </w:pPr>
    </w:p>
    <w:p w14:paraId="44FD2097" w14:textId="3DD81321" w:rsidR="0099574D" w:rsidRDefault="0099574D" w:rsidP="003C09D1">
      <w:pPr>
        <w:pStyle w:val="Bodytext"/>
        <w:ind w:left="0"/>
      </w:pPr>
    </w:p>
    <w:p w14:paraId="25629D66" w14:textId="533D25AC" w:rsidR="0099574D" w:rsidRDefault="0099574D" w:rsidP="003C09D1">
      <w:pPr>
        <w:pStyle w:val="Bodytext"/>
        <w:ind w:left="0"/>
      </w:pPr>
    </w:p>
    <w:p w14:paraId="6BDB2C98" w14:textId="524ABFC0" w:rsidR="0099574D" w:rsidRDefault="0099574D" w:rsidP="003C09D1">
      <w:pPr>
        <w:pStyle w:val="Bodytext"/>
        <w:ind w:left="0"/>
      </w:pPr>
    </w:p>
    <w:p w14:paraId="18AAFE65" w14:textId="72EE33C4" w:rsidR="0099574D" w:rsidRDefault="0099574D" w:rsidP="003C09D1">
      <w:pPr>
        <w:pStyle w:val="Bodytext"/>
        <w:ind w:left="0"/>
      </w:pPr>
    </w:p>
    <w:p w14:paraId="3744E68E" w14:textId="694DB544" w:rsidR="0099574D" w:rsidRDefault="0099574D" w:rsidP="003C09D1">
      <w:pPr>
        <w:pStyle w:val="Bodytext"/>
        <w:ind w:left="0"/>
      </w:pPr>
    </w:p>
    <w:p w14:paraId="652FF02E" w14:textId="7B1E05ED" w:rsidR="0099574D" w:rsidRDefault="0099574D" w:rsidP="003C09D1">
      <w:pPr>
        <w:pStyle w:val="Bodytext"/>
        <w:ind w:left="0"/>
      </w:pPr>
    </w:p>
    <w:p w14:paraId="49D6408B" w14:textId="3B77009E" w:rsidR="0099574D" w:rsidRDefault="0099574D" w:rsidP="003C09D1">
      <w:pPr>
        <w:pStyle w:val="Bodytext"/>
        <w:ind w:left="0"/>
      </w:pPr>
    </w:p>
    <w:p w14:paraId="5F5F8B5B" w14:textId="6F7219B7" w:rsidR="0099574D" w:rsidRDefault="0099574D" w:rsidP="003C09D1">
      <w:pPr>
        <w:pStyle w:val="Bodytext"/>
        <w:ind w:left="0"/>
      </w:pPr>
    </w:p>
    <w:p w14:paraId="075184C2" w14:textId="77777777" w:rsidR="0099574D" w:rsidRDefault="0099574D" w:rsidP="003C09D1">
      <w:pPr>
        <w:pStyle w:val="Bodytext"/>
        <w:ind w:left="0"/>
      </w:pPr>
    </w:p>
    <w:p w14:paraId="54ECDB46" w14:textId="109BFC19" w:rsidR="00686E37" w:rsidRDefault="00686E37" w:rsidP="003C09D1">
      <w:pPr>
        <w:pStyle w:val="Bodytext"/>
        <w:ind w:left="0"/>
      </w:pPr>
    </w:p>
    <w:p w14:paraId="22C66C3E" w14:textId="38AD4948" w:rsidR="0099574D" w:rsidRDefault="0099574D" w:rsidP="0099574D">
      <w:pPr>
        <w:pStyle w:val="Heading1"/>
        <w:jc w:val="left"/>
      </w:pPr>
      <w:bookmarkStart w:id="32" w:name="_Toc21638753"/>
      <w:r>
        <w:lastRenderedPageBreak/>
        <w:t>Design for Updating the Package Details.</w:t>
      </w:r>
    </w:p>
    <w:p w14:paraId="313339B3" w14:textId="77777777" w:rsidR="0099574D" w:rsidRDefault="0099574D" w:rsidP="0099574D">
      <w:pPr>
        <w:pStyle w:val="Heading2"/>
      </w:pPr>
      <w:r>
        <w:t>Class Diagram</w:t>
      </w:r>
    </w:p>
    <w:p w14:paraId="15396431" w14:textId="77777777" w:rsidR="0099574D" w:rsidRDefault="0099574D" w:rsidP="0099574D">
      <w:pPr>
        <w:pStyle w:val="Bodytext"/>
      </w:pPr>
      <w:r>
        <w:t>The below diagram denotes the methods that needs to be implemented for this use case. Method wise specification is defined after the diagram.</w:t>
      </w:r>
    </w:p>
    <w:p w14:paraId="55C56F4F" w14:textId="0476EFE3" w:rsidR="0099574D" w:rsidRDefault="0099574D" w:rsidP="0099574D">
      <w:pPr>
        <w:pStyle w:val="Bodytext"/>
        <w:ind w:left="0"/>
      </w:pPr>
      <w:r>
        <w:rPr>
          <w:noProof/>
        </w:rPr>
        <mc:AlternateContent>
          <mc:Choice Requires="wps">
            <w:drawing>
              <wp:anchor distT="0" distB="0" distL="114300" distR="114300" simplePos="0" relativeHeight="251759616" behindDoc="0" locked="0" layoutInCell="1" allowOverlap="1" wp14:anchorId="0D2274C7" wp14:editId="26FB3878">
                <wp:simplePos x="0" y="0"/>
                <wp:positionH relativeFrom="column">
                  <wp:posOffset>2998470</wp:posOffset>
                </wp:positionH>
                <wp:positionV relativeFrom="paragraph">
                  <wp:posOffset>3165475</wp:posOffset>
                </wp:positionV>
                <wp:extent cx="1969770" cy="144780"/>
                <wp:effectExtent l="19050" t="19050" r="11430" b="26670"/>
                <wp:wrapNone/>
                <wp:docPr id="13" name="Rectangle 13"/>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F8B8C" id="Rectangle 13" o:spid="_x0000_s1026" style="position:absolute;margin-left:236.1pt;margin-top:249.25pt;width:155.1pt;height:11.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" filled="f" strokecolor="red" strokeweight="2.25pt"/>
            </w:pict>
          </mc:Fallback>
        </mc:AlternateContent>
      </w:r>
      <w:r>
        <w:rPr>
          <w:noProof/>
        </w:rPr>
        <mc:AlternateContent>
          <mc:Choice Requires="wps">
            <w:drawing>
              <wp:anchor distT="0" distB="0" distL="114300" distR="114300" simplePos="0" relativeHeight="251758592" behindDoc="0" locked="0" layoutInCell="1" allowOverlap="1" wp14:anchorId="1619F016" wp14:editId="4C2DE641">
                <wp:simplePos x="0" y="0"/>
                <wp:positionH relativeFrom="column">
                  <wp:posOffset>2998470</wp:posOffset>
                </wp:positionH>
                <wp:positionV relativeFrom="paragraph">
                  <wp:posOffset>1742440</wp:posOffset>
                </wp:positionV>
                <wp:extent cx="1969770" cy="144780"/>
                <wp:effectExtent l="19050" t="19050" r="11430" b="26670"/>
                <wp:wrapNone/>
                <wp:docPr id="15" name="Rectangle 15"/>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21DB5" id="Rectangle 15" o:spid="_x0000_s1026" style="position:absolute;margin-left:236.1pt;margin-top:137.2pt;width:155.1pt;height:11.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" filled="f" strokecolor="red" strokeweight="2.25pt"/>
            </w:pict>
          </mc:Fallback>
        </mc:AlternateContent>
      </w:r>
      <w:r>
        <w:rPr>
          <w:noProof/>
        </w:rPr>
        <w:drawing>
          <wp:anchor distT="0" distB="0" distL="114300" distR="114300" simplePos="0" relativeHeight="251757568" behindDoc="0" locked="0" layoutInCell="1" allowOverlap="1" wp14:anchorId="5FB4E782" wp14:editId="3A22405E">
            <wp:simplePos x="0" y="0"/>
            <wp:positionH relativeFrom="column">
              <wp:posOffset>711835</wp:posOffset>
            </wp:positionH>
            <wp:positionV relativeFrom="paragraph">
              <wp:posOffset>212725</wp:posOffset>
            </wp:positionV>
            <wp:extent cx="4800600" cy="6536690"/>
            <wp:effectExtent l="0" t="0" r="0" b="0"/>
            <wp:wrapThrough wrapText="bothSides">
              <wp:wrapPolygon edited="0">
                <wp:start x="0" y="0"/>
                <wp:lineTo x="0" y="21529"/>
                <wp:lineTo x="21514" y="21529"/>
                <wp:lineTo x="21514"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6536690"/>
                    </a:xfrm>
                    <a:prstGeom prst="rect">
                      <a:avLst/>
                    </a:prstGeom>
                    <a:noFill/>
                    <a:ln>
                      <a:noFill/>
                    </a:ln>
                  </pic:spPr>
                </pic:pic>
              </a:graphicData>
            </a:graphic>
          </wp:anchor>
        </w:drawing>
      </w:r>
      <w:r w:rsidRPr="00956D12">
        <w:t xml:space="preserve"> </w:t>
      </w:r>
    </w:p>
    <w:p w14:paraId="124C1CCB" w14:textId="77777777" w:rsidR="0099574D" w:rsidRDefault="0099574D" w:rsidP="0099574D">
      <w:pPr>
        <w:pStyle w:val="Heading2"/>
      </w:pPr>
      <w:r>
        <w:lastRenderedPageBreak/>
        <w:t>PackageDAO.java</w:t>
      </w:r>
    </w:p>
    <w:p w14:paraId="0CF94B3A" w14:textId="3BB6DA7B" w:rsidR="0099574D" w:rsidRDefault="0099574D" w:rsidP="0099574D">
      <w:pPr>
        <w:pStyle w:val="Bodytext"/>
      </w:pPr>
      <w:r>
        <w:t xml:space="preserve">Add the method public int </w:t>
      </w:r>
      <w:proofErr w:type="spellStart"/>
      <w:proofErr w:type="gramStart"/>
      <w:r>
        <w:rPr>
          <w:rFonts w:ascii="Consolas" w:hAnsi="Consolas"/>
        </w:rPr>
        <w:t>updation</w:t>
      </w:r>
      <w:proofErr w:type="spellEnd"/>
      <w:r>
        <w:rPr>
          <w:rFonts w:ascii="Consolas" w:hAnsi="Consolas"/>
        </w:rPr>
        <w:t>(</w:t>
      </w:r>
      <w:proofErr w:type="gramEnd"/>
      <w:r>
        <w:rPr>
          <w:rFonts w:ascii="Consolas" w:hAnsi="Consolas"/>
        </w:rPr>
        <w:t>Package p</w:t>
      </w:r>
      <w:r w:rsidRPr="00180E0C">
        <w:rPr>
          <w:rFonts w:ascii="Consolas" w:hAnsi="Consolas"/>
        </w:rPr>
        <w:t>)</w:t>
      </w:r>
      <w:r>
        <w:t>in the interface.</w:t>
      </w:r>
    </w:p>
    <w:p w14:paraId="52C79B61" w14:textId="77777777" w:rsidR="0099574D" w:rsidRDefault="0099574D" w:rsidP="0099574D">
      <w:pPr>
        <w:pStyle w:val="Heading2"/>
      </w:pPr>
      <w:r>
        <w:t>PackageDAOImple.java</w:t>
      </w:r>
    </w:p>
    <w:p w14:paraId="4EA0B1A1" w14:textId="226A7A09" w:rsidR="0099574D" w:rsidRPr="006D01FF" w:rsidRDefault="0099574D" w:rsidP="0099574D">
      <w:pPr>
        <w:pStyle w:val="Bodytext"/>
        <w:rPr>
          <w:rFonts w:ascii="Consolas" w:hAnsi="Consolas"/>
          <w:b/>
        </w:rPr>
      </w:pPr>
      <w:r w:rsidRPr="006D01FF">
        <w:rPr>
          <w:b/>
        </w:rPr>
        <w:t xml:space="preserve">public int </w:t>
      </w:r>
      <w:proofErr w:type="spellStart"/>
      <w:proofErr w:type="gramStart"/>
      <w:r>
        <w:rPr>
          <w:rFonts w:ascii="Consolas" w:hAnsi="Consolas"/>
          <w:b/>
        </w:rPr>
        <w:t>updation</w:t>
      </w:r>
      <w:proofErr w:type="spellEnd"/>
      <w:r w:rsidRPr="006D01FF">
        <w:rPr>
          <w:rFonts w:ascii="Consolas" w:hAnsi="Consolas"/>
          <w:b/>
        </w:rPr>
        <w:t>(</w:t>
      </w:r>
      <w:proofErr w:type="gramEnd"/>
      <w:r>
        <w:rPr>
          <w:rFonts w:ascii="Consolas" w:hAnsi="Consolas"/>
          <w:b/>
        </w:rPr>
        <w:t>Package p</w:t>
      </w:r>
      <w:r w:rsidRPr="006D01FF">
        <w:rPr>
          <w:rFonts w:ascii="Consolas" w:hAnsi="Consolas"/>
          <w:b/>
        </w:rPr>
        <w:t>)</w:t>
      </w:r>
    </w:p>
    <w:p w14:paraId="05CB3BB8" w14:textId="014FC02E" w:rsidR="0099574D" w:rsidRPr="003C09D1" w:rsidRDefault="0099574D" w:rsidP="00FC1847">
      <w:pPr>
        <w:pStyle w:val="Bodytext"/>
        <w:numPr>
          <w:ilvl w:val="0"/>
          <w:numId w:val="31"/>
        </w:numPr>
      </w:pPr>
      <w:r>
        <w:rPr>
          <w:rFonts w:cs="Arial"/>
        </w:rPr>
        <w:t xml:space="preserve">Update the corresponding changed details of the package into package table of </w:t>
      </w:r>
      <w:proofErr w:type="spellStart"/>
      <w:r>
        <w:rPr>
          <w:rFonts w:cs="Arial"/>
        </w:rPr>
        <w:t>cts</w:t>
      </w:r>
      <w:proofErr w:type="spellEnd"/>
      <w:r>
        <w:rPr>
          <w:rFonts w:cs="Arial"/>
        </w:rPr>
        <w:t xml:space="preserve"> database.</w:t>
      </w:r>
    </w:p>
    <w:p w14:paraId="60BEA73B" w14:textId="77777777" w:rsidR="0099574D" w:rsidRDefault="0099574D" w:rsidP="00FC1847">
      <w:pPr>
        <w:pStyle w:val="Bodytext"/>
        <w:numPr>
          <w:ilvl w:val="0"/>
          <w:numId w:val="31"/>
        </w:numPr>
      </w:pPr>
      <w:r>
        <w:rPr>
          <w:rFonts w:cs="Arial"/>
        </w:rPr>
        <w:t>Execute the query and return the corresponding int value.</w:t>
      </w:r>
    </w:p>
    <w:p w14:paraId="7B8119C4" w14:textId="4F0C1D54" w:rsidR="0099574D" w:rsidRDefault="0099574D" w:rsidP="0099574D">
      <w:pPr>
        <w:pStyle w:val="Heading1"/>
        <w:numPr>
          <w:ilvl w:val="0"/>
          <w:numId w:val="0"/>
        </w:numPr>
        <w:jc w:val="left"/>
      </w:pPr>
    </w:p>
    <w:p w14:paraId="1ECE0EC9" w14:textId="621A04BE" w:rsidR="0099574D" w:rsidRDefault="0099574D" w:rsidP="0099574D"/>
    <w:p w14:paraId="1B34D10E" w14:textId="5444CC5E" w:rsidR="0099574D" w:rsidRDefault="0099574D" w:rsidP="0099574D"/>
    <w:p w14:paraId="6E611A85" w14:textId="1E43617F" w:rsidR="0099574D" w:rsidRDefault="0099574D" w:rsidP="0099574D"/>
    <w:p w14:paraId="19FFFE4F" w14:textId="0CCBE6E2" w:rsidR="0099574D" w:rsidRDefault="0099574D" w:rsidP="0099574D"/>
    <w:p w14:paraId="056518D6" w14:textId="12768E14" w:rsidR="0099574D" w:rsidRDefault="0099574D" w:rsidP="0099574D"/>
    <w:p w14:paraId="693561EA" w14:textId="3FFA473E" w:rsidR="0099574D" w:rsidRDefault="0099574D" w:rsidP="0099574D"/>
    <w:p w14:paraId="7F8BEB50" w14:textId="35CF5B71" w:rsidR="0099574D" w:rsidRDefault="0099574D" w:rsidP="0099574D"/>
    <w:p w14:paraId="6EF3CFCC" w14:textId="1A77A578" w:rsidR="0099574D" w:rsidRDefault="0099574D" w:rsidP="0099574D"/>
    <w:p w14:paraId="7B13B6D8" w14:textId="3E5A7CE5" w:rsidR="0099574D" w:rsidRDefault="0099574D" w:rsidP="0099574D"/>
    <w:p w14:paraId="307643EB" w14:textId="44186956" w:rsidR="0099574D" w:rsidRDefault="0099574D" w:rsidP="0099574D"/>
    <w:p w14:paraId="778DCF59" w14:textId="165871A3" w:rsidR="0099574D" w:rsidRDefault="0099574D" w:rsidP="0099574D"/>
    <w:p w14:paraId="5A0C27B2" w14:textId="1F5BBB52" w:rsidR="0099574D" w:rsidRDefault="0099574D" w:rsidP="0099574D"/>
    <w:p w14:paraId="1D2E0299" w14:textId="092657D7" w:rsidR="0099574D" w:rsidRDefault="0099574D" w:rsidP="0099574D"/>
    <w:p w14:paraId="1F0485AF" w14:textId="0B89555B" w:rsidR="0099574D" w:rsidRDefault="0099574D" w:rsidP="0099574D"/>
    <w:p w14:paraId="2E9C422D" w14:textId="3BA38214" w:rsidR="0099574D" w:rsidRDefault="0099574D" w:rsidP="0099574D"/>
    <w:p w14:paraId="0AC208EB" w14:textId="50DCD611" w:rsidR="0099574D" w:rsidRDefault="0099574D" w:rsidP="0099574D"/>
    <w:p w14:paraId="430D3AF1" w14:textId="1A3230BC" w:rsidR="0099574D" w:rsidRDefault="0099574D" w:rsidP="0099574D"/>
    <w:p w14:paraId="128456AB" w14:textId="79FDA4B3" w:rsidR="00CE5804" w:rsidRDefault="00CE5804" w:rsidP="0099574D"/>
    <w:p w14:paraId="1F4EB7D5" w14:textId="46150FC1" w:rsidR="00CE5804" w:rsidRDefault="00CE5804" w:rsidP="00CE5804">
      <w:pPr>
        <w:pStyle w:val="Heading1"/>
        <w:jc w:val="left"/>
      </w:pPr>
      <w:r>
        <w:lastRenderedPageBreak/>
        <w:t>Design for Inserting the Warehouse Details.</w:t>
      </w:r>
    </w:p>
    <w:p w14:paraId="29EF24F2" w14:textId="77777777" w:rsidR="00CE5804" w:rsidRDefault="00CE5804" w:rsidP="00CE5804">
      <w:pPr>
        <w:pStyle w:val="Heading2"/>
      </w:pPr>
      <w:r>
        <w:t>Class Diagram</w:t>
      </w:r>
    </w:p>
    <w:p w14:paraId="56692517" w14:textId="77777777" w:rsidR="00CE5804" w:rsidRDefault="00CE5804" w:rsidP="00CE5804">
      <w:pPr>
        <w:pStyle w:val="Bodytext"/>
      </w:pPr>
      <w:r>
        <w:t>The below diagram denotes the methods that needs to be implemented for this use case. Method wise specification is defined after the diagram.</w:t>
      </w:r>
    </w:p>
    <w:p w14:paraId="1AC0C0A5" w14:textId="31471EAA" w:rsidR="00CE5804" w:rsidRDefault="00CE5804" w:rsidP="00CE5804">
      <w:pPr>
        <w:pStyle w:val="Bodytext"/>
        <w:ind w:left="0"/>
      </w:pPr>
      <w:r>
        <w:rPr>
          <w:noProof/>
        </w:rPr>
        <mc:AlternateContent>
          <mc:Choice Requires="wps">
            <w:drawing>
              <wp:anchor distT="0" distB="0" distL="114300" distR="114300" simplePos="0" relativeHeight="251763712" behindDoc="0" locked="0" layoutInCell="1" allowOverlap="1" wp14:anchorId="24940A57" wp14:editId="2C1A9B6E">
                <wp:simplePos x="0" y="0"/>
                <wp:positionH relativeFrom="column">
                  <wp:posOffset>2998470</wp:posOffset>
                </wp:positionH>
                <wp:positionV relativeFrom="paragraph">
                  <wp:posOffset>4468495</wp:posOffset>
                </wp:positionV>
                <wp:extent cx="1969770" cy="144780"/>
                <wp:effectExtent l="19050" t="19050" r="11430" b="26670"/>
                <wp:wrapNone/>
                <wp:docPr id="21" name="Rectangle 21"/>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9E64F" id="Rectangle 21" o:spid="_x0000_s1026" style="position:absolute;margin-left:236.1pt;margin-top:351.85pt;width:155.1pt;height:11.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" filled="f" strokecolor="red" strokeweight="2.25pt"/>
            </w:pict>
          </mc:Fallback>
        </mc:AlternateContent>
      </w:r>
      <w:r>
        <w:rPr>
          <w:noProof/>
        </w:rPr>
        <mc:AlternateContent>
          <mc:Choice Requires="wps">
            <w:drawing>
              <wp:anchor distT="0" distB="0" distL="114300" distR="114300" simplePos="0" relativeHeight="251762688" behindDoc="0" locked="0" layoutInCell="1" allowOverlap="1" wp14:anchorId="43C9E41D" wp14:editId="7C656A35">
                <wp:simplePos x="0" y="0"/>
                <wp:positionH relativeFrom="column">
                  <wp:posOffset>2998470</wp:posOffset>
                </wp:positionH>
                <wp:positionV relativeFrom="paragraph">
                  <wp:posOffset>5895340</wp:posOffset>
                </wp:positionV>
                <wp:extent cx="1969770" cy="144780"/>
                <wp:effectExtent l="19050" t="19050" r="11430" b="26670"/>
                <wp:wrapNone/>
                <wp:docPr id="22" name="Rectangle 22"/>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5D308" id="Rectangle 22" o:spid="_x0000_s1026" style="position:absolute;margin-left:236.1pt;margin-top:464.2pt;width:155.1pt;height:11.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" filled="f" strokecolor="red" strokeweight="2.25pt"/>
            </w:pict>
          </mc:Fallback>
        </mc:AlternateContent>
      </w:r>
      <w:r>
        <w:rPr>
          <w:noProof/>
        </w:rPr>
        <w:drawing>
          <wp:anchor distT="0" distB="0" distL="114300" distR="114300" simplePos="0" relativeHeight="251761664" behindDoc="0" locked="0" layoutInCell="1" allowOverlap="1" wp14:anchorId="607EC3F8" wp14:editId="7A30E173">
            <wp:simplePos x="0" y="0"/>
            <wp:positionH relativeFrom="column">
              <wp:posOffset>711835</wp:posOffset>
            </wp:positionH>
            <wp:positionV relativeFrom="paragraph">
              <wp:posOffset>212725</wp:posOffset>
            </wp:positionV>
            <wp:extent cx="4800600" cy="6536690"/>
            <wp:effectExtent l="0" t="0" r="0" b="0"/>
            <wp:wrapThrough wrapText="bothSides">
              <wp:wrapPolygon edited="0">
                <wp:start x="0" y="0"/>
                <wp:lineTo x="0" y="21529"/>
                <wp:lineTo x="21514" y="21529"/>
                <wp:lineTo x="2151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6536690"/>
                    </a:xfrm>
                    <a:prstGeom prst="rect">
                      <a:avLst/>
                    </a:prstGeom>
                    <a:noFill/>
                    <a:ln>
                      <a:noFill/>
                    </a:ln>
                  </pic:spPr>
                </pic:pic>
              </a:graphicData>
            </a:graphic>
          </wp:anchor>
        </w:drawing>
      </w:r>
      <w:r w:rsidRPr="00956D12">
        <w:t xml:space="preserve"> </w:t>
      </w:r>
    </w:p>
    <w:p w14:paraId="6FAB32E2" w14:textId="179BA546" w:rsidR="00CE5804" w:rsidRDefault="00CE5804" w:rsidP="00CE5804">
      <w:pPr>
        <w:pStyle w:val="Heading2"/>
      </w:pPr>
      <w:r>
        <w:lastRenderedPageBreak/>
        <w:t>WarehouseDAO.java</w:t>
      </w:r>
    </w:p>
    <w:p w14:paraId="15CC0A1B" w14:textId="157CD4B9" w:rsidR="00CE5804" w:rsidRDefault="00CE5804" w:rsidP="00CE5804">
      <w:pPr>
        <w:pStyle w:val="Bodytext"/>
      </w:pPr>
      <w:r>
        <w:t xml:space="preserve">Add the method public int </w:t>
      </w:r>
      <w:proofErr w:type="spellStart"/>
      <w:proofErr w:type="gramStart"/>
      <w:r>
        <w:t>warehouse</w:t>
      </w:r>
      <w:r>
        <w:rPr>
          <w:rFonts w:ascii="Consolas" w:hAnsi="Consolas"/>
        </w:rPr>
        <w:t>Insertion</w:t>
      </w:r>
      <w:proofErr w:type="spellEnd"/>
      <w:r>
        <w:rPr>
          <w:rFonts w:ascii="Consolas" w:hAnsi="Consolas"/>
        </w:rPr>
        <w:t>(</w:t>
      </w:r>
      <w:proofErr w:type="gramEnd"/>
      <w:r>
        <w:rPr>
          <w:rFonts w:ascii="Consolas" w:hAnsi="Consolas"/>
        </w:rPr>
        <w:t>Warehouse w</w:t>
      </w:r>
      <w:r w:rsidRPr="00180E0C">
        <w:rPr>
          <w:rFonts w:ascii="Consolas" w:hAnsi="Consolas"/>
        </w:rPr>
        <w:t>)</w:t>
      </w:r>
      <w:r>
        <w:t>in the interface.</w:t>
      </w:r>
    </w:p>
    <w:p w14:paraId="4FAC66FA" w14:textId="13F2400E" w:rsidR="00CE5804" w:rsidRDefault="00CE5804" w:rsidP="00CE5804">
      <w:pPr>
        <w:pStyle w:val="Heading2"/>
      </w:pPr>
      <w:r>
        <w:t>WarehouseDAOImple.java</w:t>
      </w:r>
    </w:p>
    <w:p w14:paraId="23F7755D" w14:textId="612D2AB2" w:rsidR="00CE5804" w:rsidRPr="006D01FF" w:rsidRDefault="00CE5804" w:rsidP="00CE5804">
      <w:pPr>
        <w:pStyle w:val="Bodytext"/>
        <w:rPr>
          <w:rFonts w:ascii="Consolas" w:hAnsi="Consolas"/>
          <w:b/>
        </w:rPr>
      </w:pPr>
      <w:r w:rsidRPr="006D01FF">
        <w:rPr>
          <w:b/>
        </w:rPr>
        <w:t xml:space="preserve">public int </w:t>
      </w:r>
      <w:proofErr w:type="spellStart"/>
      <w:proofErr w:type="gramStart"/>
      <w:r>
        <w:rPr>
          <w:b/>
        </w:rPr>
        <w:t>warehouse</w:t>
      </w:r>
      <w:r>
        <w:rPr>
          <w:rFonts w:ascii="Consolas" w:hAnsi="Consolas"/>
          <w:b/>
        </w:rPr>
        <w:t>Inser</w:t>
      </w:r>
      <w:r w:rsidRPr="006D01FF">
        <w:rPr>
          <w:rFonts w:ascii="Consolas" w:hAnsi="Consolas"/>
          <w:b/>
        </w:rPr>
        <w:t>tion</w:t>
      </w:r>
      <w:proofErr w:type="spellEnd"/>
      <w:r w:rsidRPr="006D01FF">
        <w:rPr>
          <w:rFonts w:ascii="Consolas" w:hAnsi="Consolas"/>
          <w:b/>
        </w:rPr>
        <w:t>(</w:t>
      </w:r>
      <w:proofErr w:type="gramEnd"/>
      <w:r>
        <w:rPr>
          <w:rFonts w:ascii="Consolas" w:hAnsi="Consolas"/>
          <w:b/>
        </w:rPr>
        <w:t>Warehouse w</w:t>
      </w:r>
      <w:r w:rsidRPr="006D01FF">
        <w:rPr>
          <w:rFonts w:ascii="Consolas" w:hAnsi="Consolas"/>
          <w:b/>
        </w:rPr>
        <w:t>)</w:t>
      </w:r>
    </w:p>
    <w:p w14:paraId="675E43E1" w14:textId="56315CB3" w:rsidR="00CE5804" w:rsidRPr="003C09D1" w:rsidRDefault="00CE5804" w:rsidP="00FC1847">
      <w:pPr>
        <w:pStyle w:val="Bodytext"/>
        <w:numPr>
          <w:ilvl w:val="0"/>
          <w:numId w:val="32"/>
        </w:numPr>
      </w:pPr>
      <w:r>
        <w:rPr>
          <w:rFonts w:cs="Arial"/>
        </w:rPr>
        <w:t xml:space="preserve">Insert all the data into warehouse table of </w:t>
      </w:r>
      <w:proofErr w:type="spellStart"/>
      <w:r>
        <w:rPr>
          <w:rFonts w:cs="Arial"/>
        </w:rPr>
        <w:t>cts</w:t>
      </w:r>
      <w:proofErr w:type="spellEnd"/>
      <w:r>
        <w:rPr>
          <w:rFonts w:cs="Arial"/>
        </w:rPr>
        <w:t xml:space="preserve"> database.</w:t>
      </w:r>
    </w:p>
    <w:p w14:paraId="265EF970" w14:textId="4485552A" w:rsidR="00CE5804" w:rsidRDefault="00CE5804" w:rsidP="00FC1847">
      <w:pPr>
        <w:pStyle w:val="Bodytext"/>
        <w:numPr>
          <w:ilvl w:val="0"/>
          <w:numId w:val="32"/>
        </w:numPr>
      </w:pPr>
      <w:r>
        <w:rPr>
          <w:rFonts w:cs="Arial"/>
        </w:rPr>
        <w:t>Execute the query and return the corresponding int value.</w:t>
      </w:r>
    </w:p>
    <w:p w14:paraId="12A46B47" w14:textId="4045E93F" w:rsidR="00CE5804" w:rsidRDefault="00CE5804" w:rsidP="0099574D"/>
    <w:p w14:paraId="5511E216" w14:textId="2A1B5BC8" w:rsidR="00CE5804" w:rsidRDefault="00CE5804" w:rsidP="0099574D"/>
    <w:p w14:paraId="769CCFCF" w14:textId="78DD3554" w:rsidR="00CE5804" w:rsidRDefault="00CE5804" w:rsidP="0099574D"/>
    <w:p w14:paraId="5953BE8A" w14:textId="7CC1AB0A" w:rsidR="00CE5804" w:rsidRDefault="00CE5804" w:rsidP="0099574D"/>
    <w:p w14:paraId="2CCBA8F4" w14:textId="1C1D581B" w:rsidR="00CE5804" w:rsidRDefault="00CE5804" w:rsidP="0099574D"/>
    <w:p w14:paraId="2CC9D7E1" w14:textId="566BA4EF" w:rsidR="00CE5804" w:rsidRDefault="00CE5804" w:rsidP="0099574D"/>
    <w:p w14:paraId="7AA348A0" w14:textId="6526203A" w:rsidR="00CE5804" w:rsidRDefault="00CE5804" w:rsidP="0099574D"/>
    <w:p w14:paraId="02AF45E3" w14:textId="1918CFC3" w:rsidR="00CE5804" w:rsidRDefault="00CE5804" w:rsidP="0099574D"/>
    <w:p w14:paraId="67E72B74" w14:textId="2A7AFA27" w:rsidR="00CE5804" w:rsidRDefault="00CE5804" w:rsidP="0099574D"/>
    <w:p w14:paraId="4ADB6B0E" w14:textId="5EA6DD76" w:rsidR="00CE5804" w:rsidRDefault="00CE5804" w:rsidP="0099574D"/>
    <w:p w14:paraId="428AEEDA" w14:textId="66FA0C1E" w:rsidR="00CE5804" w:rsidRDefault="00CE5804" w:rsidP="0099574D"/>
    <w:p w14:paraId="21AFBC75" w14:textId="6DDD9B02" w:rsidR="00CE5804" w:rsidRDefault="00CE5804" w:rsidP="0099574D"/>
    <w:p w14:paraId="69909901" w14:textId="6B4AB02D" w:rsidR="00CE5804" w:rsidRDefault="00CE5804" w:rsidP="0099574D"/>
    <w:p w14:paraId="2B558F02" w14:textId="0C5BFF7E" w:rsidR="00CE5804" w:rsidRDefault="00CE5804" w:rsidP="0099574D"/>
    <w:p w14:paraId="40654E5A" w14:textId="097BBAC6" w:rsidR="00CE5804" w:rsidRDefault="00CE5804" w:rsidP="0099574D"/>
    <w:p w14:paraId="6AB8FCDE" w14:textId="55C9C0AA" w:rsidR="00CE5804" w:rsidRDefault="00CE5804" w:rsidP="0099574D"/>
    <w:p w14:paraId="37F128CD" w14:textId="39B721A8" w:rsidR="00CE5804" w:rsidRDefault="00CE5804" w:rsidP="0099574D"/>
    <w:p w14:paraId="4192F410" w14:textId="3DA9CEF9" w:rsidR="00CE5804" w:rsidRDefault="00CE5804" w:rsidP="0099574D"/>
    <w:p w14:paraId="3675F309" w14:textId="7443126A" w:rsidR="00CE5804" w:rsidRDefault="00CE5804" w:rsidP="0099574D"/>
    <w:p w14:paraId="4C265808" w14:textId="760BF78E" w:rsidR="00CE5804" w:rsidRDefault="00CE5804" w:rsidP="0099574D"/>
    <w:p w14:paraId="4424FBD2" w14:textId="59DD7D3B" w:rsidR="00CE5804" w:rsidRDefault="00CE5804" w:rsidP="0099574D"/>
    <w:p w14:paraId="0365CA79" w14:textId="209F6DDF" w:rsidR="00CE5804" w:rsidRDefault="00CE5804" w:rsidP="00CE5804">
      <w:pPr>
        <w:pStyle w:val="Heading1"/>
        <w:jc w:val="left"/>
      </w:pPr>
      <w:r>
        <w:lastRenderedPageBreak/>
        <w:t>Design for Validating the Warehouse Details.</w:t>
      </w:r>
    </w:p>
    <w:p w14:paraId="73153EB3" w14:textId="77777777" w:rsidR="00CE5804" w:rsidRDefault="00CE5804" w:rsidP="00CE5804">
      <w:pPr>
        <w:pStyle w:val="Heading2"/>
      </w:pPr>
      <w:r>
        <w:t>Class Diagram</w:t>
      </w:r>
    </w:p>
    <w:p w14:paraId="11134274" w14:textId="77777777" w:rsidR="00CE5804" w:rsidRDefault="00CE5804" w:rsidP="00CE5804">
      <w:pPr>
        <w:pStyle w:val="Bodytext"/>
      </w:pPr>
      <w:r>
        <w:t>The below diagram denotes the methods that needs to be implemented for this use case. Method wise specification is defined after the diagram.</w:t>
      </w:r>
    </w:p>
    <w:p w14:paraId="2AE9257F" w14:textId="627AA254" w:rsidR="00CE5804" w:rsidRDefault="00CE5804" w:rsidP="00CE5804">
      <w:pPr>
        <w:pStyle w:val="Bodytext"/>
        <w:ind w:left="0"/>
      </w:pPr>
      <w:r>
        <w:rPr>
          <w:noProof/>
        </w:rPr>
        <mc:AlternateContent>
          <mc:Choice Requires="wps">
            <w:drawing>
              <wp:anchor distT="0" distB="0" distL="114300" distR="114300" simplePos="0" relativeHeight="251766784" behindDoc="0" locked="0" layoutInCell="1" allowOverlap="1" wp14:anchorId="7A2FFFA4" wp14:editId="7BA2EB5F">
                <wp:simplePos x="0" y="0"/>
                <wp:positionH relativeFrom="column">
                  <wp:posOffset>2998470</wp:posOffset>
                </wp:positionH>
                <wp:positionV relativeFrom="paragraph">
                  <wp:posOffset>5750560</wp:posOffset>
                </wp:positionV>
                <wp:extent cx="1969770" cy="144780"/>
                <wp:effectExtent l="19050" t="19050" r="11430" b="26670"/>
                <wp:wrapNone/>
                <wp:docPr id="29" name="Rectangle 29"/>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31CC3" id="Rectangle 29" o:spid="_x0000_s1026" style="position:absolute;margin-left:236.1pt;margin-top:452.8pt;width:155.1pt;height:11.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" filled="f" strokecolor="red" strokeweight="2.25pt"/>
            </w:pict>
          </mc:Fallback>
        </mc:AlternateContent>
      </w:r>
      <w:r>
        <w:rPr>
          <w:noProof/>
        </w:rPr>
        <mc:AlternateContent>
          <mc:Choice Requires="wps">
            <w:drawing>
              <wp:anchor distT="0" distB="0" distL="114300" distR="114300" simplePos="0" relativeHeight="251767808" behindDoc="0" locked="0" layoutInCell="1" allowOverlap="1" wp14:anchorId="05C174EB" wp14:editId="696B251D">
                <wp:simplePos x="0" y="0"/>
                <wp:positionH relativeFrom="column">
                  <wp:posOffset>2998470</wp:posOffset>
                </wp:positionH>
                <wp:positionV relativeFrom="paragraph">
                  <wp:posOffset>4323715</wp:posOffset>
                </wp:positionV>
                <wp:extent cx="1969770" cy="144780"/>
                <wp:effectExtent l="19050" t="19050" r="11430" b="26670"/>
                <wp:wrapNone/>
                <wp:docPr id="27" name="Rectangle 27"/>
                <wp:cNvGraphicFramePr/>
                <a:graphic xmlns:a="http://schemas.openxmlformats.org/drawingml/2006/main">
                  <a:graphicData uri="http://schemas.microsoft.com/office/word/2010/wordprocessingShape">
                    <wps:wsp>
                      <wps:cNvSpPr/>
                      <wps:spPr>
                        <a:xfrm>
                          <a:off x="0" y="0"/>
                          <a:ext cx="1969770" cy="1447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DC78E" id="Rectangle 27" o:spid="_x0000_s1026" style="position:absolute;margin-left:236.1pt;margin-top:340.45pt;width:155.1pt;height:11.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" filled="f" strokecolor="red" strokeweight="2.25pt"/>
            </w:pict>
          </mc:Fallback>
        </mc:AlternateContent>
      </w:r>
      <w:r>
        <w:rPr>
          <w:noProof/>
        </w:rPr>
        <w:drawing>
          <wp:anchor distT="0" distB="0" distL="114300" distR="114300" simplePos="0" relativeHeight="251765760" behindDoc="0" locked="0" layoutInCell="1" allowOverlap="1" wp14:anchorId="2AEEAFE8" wp14:editId="21DF1A1F">
            <wp:simplePos x="0" y="0"/>
            <wp:positionH relativeFrom="column">
              <wp:posOffset>711835</wp:posOffset>
            </wp:positionH>
            <wp:positionV relativeFrom="paragraph">
              <wp:posOffset>212725</wp:posOffset>
            </wp:positionV>
            <wp:extent cx="4800600" cy="6536690"/>
            <wp:effectExtent l="0" t="0" r="0" b="0"/>
            <wp:wrapThrough wrapText="bothSides">
              <wp:wrapPolygon edited="0">
                <wp:start x="0" y="0"/>
                <wp:lineTo x="0" y="21529"/>
                <wp:lineTo x="21514" y="21529"/>
                <wp:lineTo x="21514"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6536690"/>
                    </a:xfrm>
                    <a:prstGeom prst="rect">
                      <a:avLst/>
                    </a:prstGeom>
                    <a:noFill/>
                    <a:ln>
                      <a:noFill/>
                    </a:ln>
                  </pic:spPr>
                </pic:pic>
              </a:graphicData>
            </a:graphic>
          </wp:anchor>
        </w:drawing>
      </w:r>
      <w:r w:rsidRPr="00956D12">
        <w:t xml:space="preserve"> </w:t>
      </w:r>
    </w:p>
    <w:p w14:paraId="4D504C4E" w14:textId="77777777" w:rsidR="00CE5804" w:rsidRDefault="00CE5804" w:rsidP="00CE5804">
      <w:pPr>
        <w:pStyle w:val="Heading2"/>
      </w:pPr>
      <w:r>
        <w:lastRenderedPageBreak/>
        <w:t>WarehouseDAO.java</w:t>
      </w:r>
    </w:p>
    <w:p w14:paraId="1C8C3E01" w14:textId="44DF3B30" w:rsidR="00CE5804" w:rsidRDefault="00CE5804" w:rsidP="00CE5804">
      <w:pPr>
        <w:pStyle w:val="Bodytext"/>
      </w:pPr>
      <w:r>
        <w:t xml:space="preserve">Add the method public int </w:t>
      </w:r>
      <w:proofErr w:type="spellStart"/>
      <w:proofErr w:type="gramStart"/>
      <w:r>
        <w:t>warehouse</w:t>
      </w:r>
      <w:r>
        <w:rPr>
          <w:rFonts w:ascii="Consolas" w:hAnsi="Consolas"/>
        </w:rPr>
        <w:t>Validation</w:t>
      </w:r>
      <w:proofErr w:type="spellEnd"/>
      <w:r>
        <w:rPr>
          <w:rFonts w:ascii="Consolas" w:hAnsi="Consolas"/>
        </w:rPr>
        <w:t>(</w:t>
      </w:r>
      <w:proofErr w:type="gramEnd"/>
      <w:r>
        <w:rPr>
          <w:rFonts w:ascii="Consolas" w:hAnsi="Consolas"/>
        </w:rPr>
        <w:t>Warehouse w</w:t>
      </w:r>
      <w:r w:rsidRPr="00180E0C">
        <w:rPr>
          <w:rFonts w:ascii="Consolas" w:hAnsi="Consolas"/>
        </w:rPr>
        <w:t>)</w:t>
      </w:r>
      <w:r>
        <w:t>in the interface.</w:t>
      </w:r>
    </w:p>
    <w:p w14:paraId="4B3374E5" w14:textId="77777777" w:rsidR="00CE5804" w:rsidRDefault="00CE5804" w:rsidP="00CE5804">
      <w:pPr>
        <w:pStyle w:val="Heading2"/>
      </w:pPr>
      <w:r>
        <w:t>WarehouseDAOImple.java</w:t>
      </w:r>
    </w:p>
    <w:p w14:paraId="10184871" w14:textId="7CCAC612" w:rsidR="00CE5804" w:rsidRPr="006D01FF" w:rsidRDefault="00CE5804" w:rsidP="00CE5804">
      <w:pPr>
        <w:pStyle w:val="Bodytext"/>
        <w:rPr>
          <w:rFonts w:ascii="Consolas" w:hAnsi="Consolas"/>
          <w:b/>
        </w:rPr>
      </w:pPr>
      <w:r w:rsidRPr="006D01FF">
        <w:rPr>
          <w:b/>
        </w:rPr>
        <w:t xml:space="preserve">public int </w:t>
      </w:r>
      <w:proofErr w:type="spellStart"/>
      <w:proofErr w:type="gramStart"/>
      <w:r>
        <w:rPr>
          <w:b/>
        </w:rPr>
        <w:t>warehouse</w:t>
      </w:r>
      <w:r>
        <w:rPr>
          <w:rFonts w:ascii="Consolas" w:hAnsi="Consolas"/>
          <w:b/>
        </w:rPr>
        <w:t>Valida</w:t>
      </w:r>
      <w:r w:rsidRPr="006D01FF">
        <w:rPr>
          <w:rFonts w:ascii="Consolas" w:hAnsi="Consolas"/>
          <w:b/>
        </w:rPr>
        <w:t>tion</w:t>
      </w:r>
      <w:proofErr w:type="spellEnd"/>
      <w:r w:rsidRPr="006D01FF">
        <w:rPr>
          <w:rFonts w:ascii="Consolas" w:hAnsi="Consolas"/>
          <w:b/>
        </w:rPr>
        <w:t>(</w:t>
      </w:r>
      <w:proofErr w:type="gramEnd"/>
      <w:r>
        <w:rPr>
          <w:rFonts w:ascii="Consolas" w:hAnsi="Consolas"/>
          <w:b/>
        </w:rPr>
        <w:t>Warehouse w</w:t>
      </w:r>
      <w:r w:rsidRPr="006D01FF">
        <w:rPr>
          <w:rFonts w:ascii="Consolas" w:hAnsi="Consolas"/>
          <w:b/>
        </w:rPr>
        <w:t>)</w:t>
      </w:r>
    </w:p>
    <w:p w14:paraId="6DBFA23F" w14:textId="175AE64C" w:rsidR="00CE5804" w:rsidRPr="006D01FF" w:rsidRDefault="00CE5804" w:rsidP="00FC1847">
      <w:pPr>
        <w:pStyle w:val="Bodytext"/>
        <w:numPr>
          <w:ilvl w:val="0"/>
          <w:numId w:val="33"/>
        </w:numPr>
      </w:pPr>
      <w:r>
        <w:rPr>
          <w:rFonts w:cs="Arial"/>
        </w:rPr>
        <w:t xml:space="preserve">Retrieve all the data from warehouse table of </w:t>
      </w:r>
      <w:proofErr w:type="spellStart"/>
      <w:r>
        <w:rPr>
          <w:rFonts w:cs="Arial"/>
        </w:rPr>
        <w:t>cts</w:t>
      </w:r>
      <w:proofErr w:type="spellEnd"/>
      <w:r>
        <w:rPr>
          <w:rFonts w:cs="Arial"/>
        </w:rPr>
        <w:t xml:space="preserve"> database.</w:t>
      </w:r>
    </w:p>
    <w:p w14:paraId="6BC03D3A" w14:textId="6A27DFE7" w:rsidR="00CE5804" w:rsidRPr="006D01FF" w:rsidRDefault="00CE5804" w:rsidP="00FC1847">
      <w:pPr>
        <w:pStyle w:val="Bodytext"/>
        <w:numPr>
          <w:ilvl w:val="0"/>
          <w:numId w:val="33"/>
        </w:numPr>
      </w:pPr>
      <w:r>
        <w:rPr>
          <w:rFonts w:cs="Arial"/>
        </w:rPr>
        <w:t xml:space="preserve">Compare the retrieved and user entered </w:t>
      </w:r>
      <w:proofErr w:type="spellStart"/>
      <w:r>
        <w:rPr>
          <w:rFonts w:cs="Arial"/>
        </w:rPr>
        <w:t>branchId</w:t>
      </w:r>
      <w:proofErr w:type="spellEnd"/>
      <w:r>
        <w:rPr>
          <w:rFonts w:cs="Arial"/>
        </w:rPr>
        <w:t>.</w:t>
      </w:r>
    </w:p>
    <w:p w14:paraId="48F9BB1A" w14:textId="77777777" w:rsidR="00CE5804" w:rsidRDefault="00CE5804" w:rsidP="00FC1847">
      <w:pPr>
        <w:pStyle w:val="Bodytext"/>
        <w:numPr>
          <w:ilvl w:val="0"/>
          <w:numId w:val="33"/>
        </w:numPr>
      </w:pPr>
      <w:r>
        <w:rPr>
          <w:rFonts w:cs="Arial"/>
        </w:rPr>
        <w:t>Execute the query and return the corresponding int value.</w:t>
      </w:r>
    </w:p>
    <w:p w14:paraId="211A2763" w14:textId="06F9CBA4" w:rsidR="00CE5804" w:rsidRDefault="00CE5804" w:rsidP="0099574D"/>
    <w:p w14:paraId="380604C8" w14:textId="59F23AF4" w:rsidR="00CE5804" w:rsidRDefault="00CE5804" w:rsidP="0099574D"/>
    <w:p w14:paraId="3CCC9BBA" w14:textId="107EF66E" w:rsidR="00CE5804" w:rsidRDefault="00CE5804" w:rsidP="0099574D"/>
    <w:p w14:paraId="71C094DA" w14:textId="041B668F" w:rsidR="00CE5804" w:rsidRDefault="00CE5804" w:rsidP="0099574D"/>
    <w:p w14:paraId="2A3A3D10" w14:textId="174562BC" w:rsidR="00CE5804" w:rsidRDefault="00CE5804" w:rsidP="0099574D"/>
    <w:p w14:paraId="5BE98A8E" w14:textId="297555A2" w:rsidR="00CE5804" w:rsidRDefault="00CE5804" w:rsidP="0099574D"/>
    <w:p w14:paraId="1562FED9" w14:textId="11D779E4" w:rsidR="00CE5804" w:rsidRDefault="00CE5804" w:rsidP="0099574D"/>
    <w:p w14:paraId="126BD601" w14:textId="4DFDA45A" w:rsidR="00CE5804" w:rsidRDefault="00CE5804" w:rsidP="0099574D"/>
    <w:p w14:paraId="1696EF2F" w14:textId="3762936D" w:rsidR="00CE5804" w:rsidRDefault="00CE5804" w:rsidP="0099574D"/>
    <w:p w14:paraId="5BBE7CA9" w14:textId="35C144D9" w:rsidR="00CE5804" w:rsidRDefault="00CE5804" w:rsidP="0099574D"/>
    <w:p w14:paraId="527B106C" w14:textId="5631E609" w:rsidR="00CE5804" w:rsidRDefault="00CE5804" w:rsidP="0099574D"/>
    <w:p w14:paraId="5352C933" w14:textId="29FD92E1" w:rsidR="00CE5804" w:rsidRDefault="00CE5804" w:rsidP="0099574D"/>
    <w:p w14:paraId="7FF8840C" w14:textId="7BEEB70B" w:rsidR="00CE5804" w:rsidRDefault="00CE5804" w:rsidP="0099574D"/>
    <w:p w14:paraId="0FF11669" w14:textId="2EF585E6" w:rsidR="00CE5804" w:rsidRDefault="00CE5804" w:rsidP="0099574D"/>
    <w:p w14:paraId="1C1E9489" w14:textId="5C35064A" w:rsidR="00CE5804" w:rsidRDefault="00CE5804" w:rsidP="0099574D"/>
    <w:p w14:paraId="793F1966" w14:textId="04BE5A11" w:rsidR="00CE5804" w:rsidRDefault="00CE5804" w:rsidP="0099574D"/>
    <w:p w14:paraId="1591E2F8" w14:textId="18BCFEB1" w:rsidR="00CE5804" w:rsidRDefault="00CE5804" w:rsidP="0099574D"/>
    <w:p w14:paraId="2583816D" w14:textId="4109041F" w:rsidR="00CE5804" w:rsidRDefault="00CE5804" w:rsidP="0099574D"/>
    <w:p w14:paraId="11EFE4B8" w14:textId="77777777" w:rsidR="00CE5804" w:rsidRPr="0099574D" w:rsidRDefault="00CE5804" w:rsidP="0099574D"/>
    <w:p w14:paraId="52644551" w14:textId="77777777" w:rsidR="005670B6" w:rsidRDefault="001363C4" w:rsidP="00DC7AAF">
      <w:pPr>
        <w:pStyle w:val="Heading1"/>
      </w:pPr>
      <w:bookmarkStart w:id="33" w:name="_Toc21638778"/>
      <w:bookmarkEnd w:id="23"/>
      <w:bookmarkEnd w:id="24"/>
      <w:bookmarkEnd w:id="32"/>
      <w:r>
        <w:lastRenderedPageBreak/>
        <w:t>Standards and Guidelines</w:t>
      </w:r>
      <w:bookmarkEnd w:id="33"/>
    </w:p>
    <w:p w14:paraId="1C4101A1" w14:textId="77777777" w:rsidR="005670B6" w:rsidRDefault="000C2750" w:rsidP="00DC7AAF">
      <w:pPr>
        <w:pStyle w:val="Heading2"/>
      </w:pPr>
      <w:bookmarkStart w:id="34" w:name="_Toc21638779"/>
      <w:r>
        <w:t>Java</w:t>
      </w:r>
      <w:bookmarkEnd w:id="34"/>
    </w:p>
    <w:p w14:paraId="1B67B7F0" w14:textId="77777777" w:rsidR="001363C4" w:rsidRDefault="000C2750" w:rsidP="004F7CDA">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Ensure that the class names, method names and variable names are followed exactly as</w:t>
      </w:r>
      <w:r w:rsidR="00D5370F">
        <w:rPr>
          <w:rFonts w:cs="Arial"/>
          <w:color w:val="212529"/>
        </w:rPr>
        <w:t xml:space="preserve"> specified in the class diagram</w:t>
      </w:r>
    </w:p>
    <w:p w14:paraId="28B2E3F5" w14:textId="341346BD" w:rsidR="00D5370F" w:rsidRDefault="00D5370F" w:rsidP="004F7CDA">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Ensure that access modifier</w:t>
      </w:r>
      <w:r w:rsidR="00EA274D">
        <w:rPr>
          <w:rFonts w:cs="Arial"/>
          <w:color w:val="212529"/>
        </w:rPr>
        <w:t>s</w:t>
      </w:r>
      <w:r>
        <w:rPr>
          <w:rFonts w:cs="Arial"/>
          <w:color w:val="212529"/>
        </w:rPr>
        <w:t xml:space="preserve"> are </w:t>
      </w:r>
      <w:r w:rsidR="00A11D9C">
        <w:rPr>
          <w:rFonts w:cs="Arial"/>
          <w:color w:val="212529"/>
        </w:rPr>
        <w:t>in line</w:t>
      </w:r>
      <w:r>
        <w:rPr>
          <w:rFonts w:cs="Arial"/>
          <w:color w:val="212529"/>
        </w:rPr>
        <w:t xml:space="preserve"> with the class diagram specification</w:t>
      </w:r>
    </w:p>
    <w:p w14:paraId="355E9006" w14:textId="77777777" w:rsidR="00D5370F" w:rsidRDefault="00D5370F" w:rsidP="004F7CDA">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Naming standards to be followed:</w:t>
      </w:r>
    </w:p>
    <w:p w14:paraId="642019BE" w14:textId="77777777" w:rsidR="00D5370F" w:rsidRDefault="00D5370F" w:rsidP="004F7CDA">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Variable</w:t>
      </w:r>
    </w:p>
    <w:p w14:paraId="654B8A43" w14:textId="47C39B88"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Should be in mixed case with the first letter lowercase and with the first letter of each internal word </w:t>
      </w:r>
      <w:r w:rsidR="00A11D9C" w:rsidRPr="00D5370F">
        <w:rPr>
          <w:rFonts w:cs="Arial"/>
          <w:color w:val="212529"/>
        </w:rPr>
        <w:t>capitalized</w:t>
      </w:r>
      <w:r w:rsidRPr="00D5370F">
        <w:rPr>
          <w:rFonts w:cs="Arial"/>
          <w:color w:val="212529"/>
        </w:rPr>
        <w:t xml:space="preserve"> (Example: </w:t>
      </w:r>
      <w:proofErr w:type="spellStart"/>
      <w:r w:rsidRPr="00D5370F">
        <w:rPr>
          <w:rFonts w:cs="Arial"/>
          <w:color w:val="212529"/>
        </w:rPr>
        <w:t>firstName</w:t>
      </w:r>
      <w:proofErr w:type="spellEnd"/>
      <w:r w:rsidRPr="00D5370F">
        <w:rPr>
          <w:rFonts w:cs="Arial"/>
          <w:color w:val="212529"/>
        </w:rPr>
        <w:t xml:space="preserve">, </w:t>
      </w:r>
      <w:proofErr w:type="spellStart"/>
      <w:r w:rsidR="00C30D8D">
        <w:rPr>
          <w:rFonts w:cs="Arial"/>
          <w:color w:val="212529"/>
        </w:rPr>
        <w:t>last</w:t>
      </w:r>
      <w:r w:rsidR="00C30D8D" w:rsidRPr="00D5370F">
        <w:rPr>
          <w:rFonts w:cs="Arial"/>
          <w:color w:val="212529"/>
        </w:rPr>
        <w:t>Name</w:t>
      </w:r>
      <w:proofErr w:type="spellEnd"/>
      <w:r w:rsidRPr="00D5370F">
        <w:rPr>
          <w:rFonts w:cs="Arial"/>
          <w:color w:val="212529"/>
        </w:rPr>
        <w:t>)</w:t>
      </w:r>
    </w:p>
    <w:p w14:paraId="60D0594C"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Variable names should be short, but meaningful</w:t>
      </w:r>
    </w:p>
    <w:p w14:paraId="70424D88"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Variable name defined should indicate the purpose to a casual observer</w:t>
      </w:r>
    </w:p>
    <w:p w14:paraId="7FC8313D"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Single character variable names should be avoided except for temporary variables</w:t>
      </w:r>
    </w:p>
    <w:p w14:paraId="5B490B88" w14:textId="586F717B" w:rsidR="00D5370F" w:rsidRPr="00C30D8D"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lang w:val="es-ES"/>
        </w:rPr>
      </w:pPr>
      <w:r w:rsidRPr="00C30D8D">
        <w:rPr>
          <w:rFonts w:cs="Arial"/>
          <w:color w:val="212529"/>
          <w:lang w:val="es-ES"/>
        </w:rPr>
        <w:t xml:space="preserve">Temporary variables include </w:t>
      </w:r>
      <w:r w:rsidR="00C30D8D" w:rsidRPr="00C30D8D">
        <w:rPr>
          <w:rFonts w:cs="Arial"/>
          <w:color w:val="212529"/>
          <w:lang w:val="es-ES"/>
        </w:rPr>
        <w:t>u,</w:t>
      </w:r>
      <w:r w:rsidR="00C30D8D">
        <w:rPr>
          <w:rFonts w:cs="Arial"/>
          <w:color w:val="212529"/>
          <w:lang w:val="es-ES"/>
        </w:rPr>
        <w:t xml:space="preserve"> </w:t>
      </w:r>
      <w:r w:rsidR="00C30D8D" w:rsidRPr="00C30D8D">
        <w:rPr>
          <w:rFonts w:cs="Arial"/>
          <w:color w:val="212529"/>
          <w:lang w:val="es-ES"/>
        </w:rPr>
        <w:t>p</w:t>
      </w:r>
      <w:r w:rsidR="00C30D8D">
        <w:rPr>
          <w:rFonts w:cs="Arial"/>
          <w:color w:val="212529"/>
          <w:lang w:val="es-ES"/>
        </w:rPr>
        <w:t>, a and w.</w:t>
      </w:r>
    </w:p>
    <w:p w14:paraId="4473287E" w14:textId="77777777" w:rsidR="00D5370F" w:rsidRDefault="00D5370F" w:rsidP="004F7CDA">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Class</w:t>
      </w:r>
    </w:p>
    <w:p w14:paraId="4AB8F027"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Class name should be a noun</w:t>
      </w:r>
    </w:p>
    <w:p w14:paraId="407358BE"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Class name should be in mixed case with the first letter uppercase and with the first letter of each internal word </w:t>
      </w:r>
      <w:r w:rsidR="00A11D9C" w:rsidRPr="00D5370F">
        <w:rPr>
          <w:rFonts w:cs="Arial"/>
          <w:color w:val="212529"/>
        </w:rPr>
        <w:t>capitalized</w:t>
      </w:r>
    </w:p>
    <w:p w14:paraId="4AC7697C"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Must use whole words and should not have acronyms or abbreviations</w:t>
      </w:r>
    </w:p>
    <w:p w14:paraId="2120BF19" w14:textId="6ADD926B" w:rsidR="00D5370F" w:rsidRDefault="00D5370F" w:rsidP="00D5370F">
      <w:pPr>
        <w:widowControl/>
        <w:shd w:val="clear" w:color="auto" w:fill="FFFFFF"/>
        <w:spacing w:before="100" w:beforeAutospacing="1" w:after="100" w:afterAutospacing="1" w:line="240" w:lineRule="auto"/>
        <w:ind w:left="2160" w:right="0"/>
        <w:rPr>
          <w:rFonts w:cs="Arial"/>
          <w:color w:val="212529"/>
        </w:rPr>
      </w:pPr>
      <w:r w:rsidRPr="00D5370F">
        <w:rPr>
          <w:rFonts w:cs="Arial"/>
          <w:color w:val="212529"/>
        </w:rPr>
        <w:t xml:space="preserve">Examples: </w:t>
      </w:r>
      <w:r w:rsidR="00C30D8D">
        <w:rPr>
          <w:rFonts w:cs="Arial"/>
          <w:color w:val="212529"/>
        </w:rPr>
        <w:t>Package</w:t>
      </w:r>
      <w:r w:rsidRPr="00D5370F">
        <w:rPr>
          <w:rFonts w:cs="Arial"/>
          <w:color w:val="212529"/>
        </w:rPr>
        <w:t xml:space="preserve">, </w:t>
      </w:r>
      <w:r w:rsidR="00C30D8D">
        <w:rPr>
          <w:rFonts w:cs="Arial"/>
          <w:color w:val="212529"/>
        </w:rPr>
        <w:t>Warehouse.</w:t>
      </w:r>
    </w:p>
    <w:p w14:paraId="206DFFD0" w14:textId="77777777" w:rsidR="00D5370F" w:rsidRDefault="00D5370F" w:rsidP="004F7CDA">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Method</w:t>
      </w:r>
    </w:p>
    <w:p w14:paraId="49AF5219"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Method names should be verbs</w:t>
      </w:r>
    </w:p>
    <w:p w14:paraId="15A7A4A5"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Method names should be in mixed case with the first letter lowercase and with the first letter of each internal word </w:t>
      </w:r>
      <w:r w:rsidR="00A11D9C" w:rsidRPr="00D5370F">
        <w:rPr>
          <w:rFonts w:cs="Arial"/>
          <w:color w:val="212529"/>
        </w:rPr>
        <w:t>capitalized</w:t>
      </w:r>
    </w:p>
    <w:p w14:paraId="29CFFCA6" w14:textId="00DBF6D9" w:rsidR="00D5370F" w:rsidRDefault="00D5370F" w:rsidP="00D5370F">
      <w:pPr>
        <w:widowControl/>
        <w:shd w:val="clear" w:color="auto" w:fill="FFFFFF"/>
        <w:spacing w:before="100" w:beforeAutospacing="1" w:after="100" w:afterAutospacing="1" w:line="240" w:lineRule="auto"/>
        <w:ind w:left="2160" w:right="0"/>
        <w:rPr>
          <w:rFonts w:cs="Arial"/>
          <w:color w:val="212529"/>
        </w:rPr>
      </w:pPr>
      <w:r w:rsidRPr="00D5370F">
        <w:rPr>
          <w:rFonts w:cs="Arial"/>
          <w:color w:val="212529"/>
        </w:rPr>
        <w:t xml:space="preserve">Example: </w:t>
      </w:r>
      <w:proofErr w:type="spellStart"/>
      <w:proofErr w:type="gramStart"/>
      <w:r w:rsidR="00C30D8D">
        <w:rPr>
          <w:rFonts w:cs="Arial"/>
          <w:color w:val="212529"/>
        </w:rPr>
        <w:t>warehouseValidation</w:t>
      </w:r>
      <w:proofErr w:type="spellEnd"/>
      <w:r w:rsidRPr="00D5370F">
        <w:rPr>
          <w:rFonts w:cs="Arial"/>
          <w:color w:val="212529"/>
        </w:rPr>
        <w:t>(</w:t>
      </w:r>
      <w:proofErr w:type="gramEnd"/>
      <w:r w:rsidRPr="00D5370F">
        <w:rPr>
          <w:rFonts w:cs="Arial"/>
          <w:color w:val="212529"/>
        </w:rPr>
        <w:t>)</w:t>
      </w:r>
      <w:r w:rsidR="00821327">
        <w:rPr>
          <w:rFonts w:cs="Arial"/>
          <w:color w:val="212529"/>
        </w:rPr>
        <w:t>.</w:t>
      </w:r>
    </w:p>
    <w:p w14:paraId="4A842F84" w14:textId="77777777" w:rsidR="001363C4" w:rsidRDefault="00917E19" w:rsidP="004F7CDA">
      <w:pPr>
        <w:widowControl/>
        <w:numPr>
          <w:ilvl w:val="0"/>
          <w:numId w:val="17"/>
        </w:numPr>
        <w:shd w:val="clear" w:color="auto" w:fill="FFFFFF"/>
        <w:spacing w:before="120" w:after="0" w:line="240" w:lineRule="auto"/>
        <w:ind w:left="1080" w:right="0"/>
        <w:rPr>
          <w:rFonts w:cs="Arial"/>
          <w:color w:val="212529"/>
        </w:rPr>
      </w:pPr>
      <w:r>
        <w:rPr>
          <w:rFonts w:cs="Arial"/>
          <w:color w:val="212529"/>
        </w:rPr>
        <w:t>Code Formatting</w:t>
      </w:r>
    </w:p>
    <w:p w14:paraId="734D5D23" w14:textId="77777777"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Class Structure</w:t>
      </w:r>
    </w:p>
    <w:p w14:paraId="793BAB65"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Place the elements of a class in the following order:</w:t>
      </w:r>
    </w:p>
    <w:p w14:paraId="4CBD2EF2"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Static variables</w:t>
      </w:r>
    </w:p>
    <w:p w14:paraId="1A71A204"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Instance variables</w:t>
      </w:r>
    </w:p>
    <w:p w14:paraId="7FCC96AE"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Constructors</w:t>
      </w:r>
    </w:p>
    <w:p w14:paraId="51335E3D"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Methods and Getter/Setters</w:t>
      </w:r>
    </w:p>
    <w:p w14:paraId="5DD77DC4" w14:textId="77777777" w:rsidR="00821327" w:rsidRDefault="00917E19" w:rsidP="004F7CDA">
      <w:pPr>
        <w:widowControl/>
        <w:numPr>
          <w:ilvl w:val="3"/>
          <w:numId w:val="17"/>
        </w:numPr>
        <w:shd w:val="clear" w:color="auto" w:fill="FFFFFF"/>
        <w:spacing w:before="120" w:after="0" w:line="240" w:lineRule="auto"/>
        <w:ind w:right="0"/>
        <w:rPr>
          <w:rFonts w:cs="Arial"/>
          <w:color w:val="212529"/>
        </w:rPr>
      </w:pPr>
      <w:proofErr w:type="spellStart"/>
      <w:proofErr w:type="gramStart"/>
      <w:r>
        <w:rPr>
          <w:rFonts w:cs="Arial"/>
          <w:color w:val="212529"/>
        </w:rPr>
        <w:t>has</w:t>
      </w:r>
      <w:r w:rsidR="00A11D9C">
        <w:rPr>
          <w:rFonts w:cs="Arial"/>
          <w:color w:val="212529"/>
        </w:rPr>
        <w:t>h</w:t>
      </w:r>
      <w:r>
        <w:rPr>
          <w:rFonts w:cs="Arial"/>
          <w:color w:val="212529"/>
        </w:rPr>
        <w:t>Code</w:t>
      </w:r>
      <w:proofErr w:type="spellEnd"/>
      <w:r>
        <w:rPr>
          <w:rFonts w:cs="Arial"/>
          <w:color w:val="212529"/>
        </w:rPr>
        <w:t>(</w:t>
      </w:r>
      <w:proofErr w:type="gramEnd"/>
      <w:r>
        <w:rPr>
          <w:rFonts w:cs="Arial"/>
          <w:color w:val="212529"/>
        </w:rPr>
        <w:t xml:space="preserve">), equals(), </w:t>
      </w:r>
      <w:proofErr w:type="spellStart"/>
      <w:r>
        <w:rPr>
          <w:rFonts w:cs="Arial"/>
          <w:color w:val="212529"/>
        </w:rPr>
        <w:t>toString</w:t>
      </w:r>
      <w:proofErr w:type="spellEnd"/>
      <w:r w:rsidR="00821327">
        <w:rPr>
          <w:rFonts w:cs="Arial"/>
          <w:color w:val="212529"/>
        </w:rPr>
        <w:t>().</w:t>
      </w:r>
    </w:p>
    <w:p w14:paraId="6AB8A365" w14:textId="46EBC453" w:rsidR="00917E19" w:rsidRDefault="00917E19" w:rsidP="00821327">
      <w:pPr>
        <w:widowControl/>
        <w:shd w:val="clear" w:color="auto" w:fill="FFFFFF"/>
        <w:spacing w:before="120" w:after="0" w:line="240" w:lineRule="auto"/>
        <w:ind w:left="2880" w:right="0"/>
        <w:rPr>
          <w:rFonts w:cs="Arial"/>
          <w:color w:val="212529"/>
        </w:rPr>
      </w:pPr>
      <w:r>
        <w:rPr>
          <w:rFonts w:cs="Arial"/>
          <w:color w:val="212529"/>
        </w:rPr>
        <w:t xml:space="preserve"> </w:t>
      </w:r>
    </w:p>
    <w:p w14:paraId="329AFB61" w14:textId="77777777"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lastRenderedPageBreak/>
        <w:t>Spacing</w:t>
      </w:r>
    </w:p>
    <w:p w14:paraId="2B868E30"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before and after an operator is required</w:t>
      </w:r>
    </w:p>
    <w:p w14:paraId="5A419EEC"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before curly braces is required</w:t>
      </w:r>
    </w:p>
    <w:p w14:paraId="608D57BB"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after a comma is required</w:t>
      </w:r>
    </w:p>
    <w:p w14:paraId="151D8AD2" w14:textId="77777777"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after semicolon in for loop is required</w:t>
      </w:r>
    </w:p>
    <w:p w14:paraId="654EBAA0"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single line space after a method is required</w:t>
      </w:r>
    </w:p>
    <w:p w14:paraId="2721A2CB" w14:textId="77777777"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Curly braces position</w:t>
      </w:r>
    </w:p>
    <w:p w14:paraId="2AA74ED6"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Opening curly braces should be in the same line</w:t>
      </w:r>
    </w:p>
    <w:p w14:paraId="2B8C9A84"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 xml:space="preserve">Closing curly </w:t>
      </w:r>
      <w:r w:rsidR="00A11D9C">
        <w:rPr>
          <w:rFonts w:cs="Arial"/>
          <w:color w:val="212529"/>
        </w:rPr>
        <w:t>braces</w:t>
      </w:r>
      <w:r>
        <w:rPr>
          <w:rFonts w:cs="Arial"/>
          <w:color w:val="212529"/>
        </w:rPr>
        <w:t xml:space="preserve"> should always be in a new line</w:t>
      </w:r>
    </w:p>
    <w:p w14:paraId="5307B8FD" w14:textId="77777777"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Tab spacing</w:t>
      </w:r>
    </w:p>
    <w:p w14:paraId="6B72D83E"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Use 4 spaces instead of tab character</w:t>
      </w:r>
    </w:p>
    <w:p w14:paraId="72B35599"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 xml:space="preserve">Increase a tab character </w:t>
      </w:r>
      <w:r w:rsidR="00981E56">
        <w:rPr>
          <w:rFonts w:cs="Arial"/>
          <w:color w:val="212529"/>
        </w:rPr>
        <w:t xml:space="preserve">in the lines </w:t>
      </w:r>
      <w:r>
        <w:rPr>
          <w:rFonts w:cs="Arial"/>
          <w:color w:val="212529"/>
        </w:rPr>
        <w:t xml:space="preserve">after </w:t>
      </w:r>
      <w:r w:rsidR="00981E56">
        <w:rPr>
          <w:rFonts w:cs="Arial"/>
          <w:color w:val="212529"/>
        </w:rPr>
        <w:t>opening curly braces</w:t>
      </w:r>
    </w:p>
    <w:p w14:paraId="521673D4" w14:textId="77777777"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Reduce a tab character on the of closing curly braces</w:t>
      </w:r>
    </w:p>
    <w:p w14:paraId="3FB85A6B" w14:textId="77777777"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Include one more tab in the wrapped line</w:t>
      </w:r>
    </w:p>
    <w:p w14:paraId="4E344767" w14:textId="77777777" w:rsidR="00981E56" w:rsidRDefault="00981E56" w:rsidP="004F7CDA">
      <w:pPr>
        <w:widowControl/>
        <w:numPr>
          <w:ilvl w:val="1"/>
          <w:numId w:val="17"/>
        </w:numPr>
        <w:shd w:val="clear" w:color="auto" w:fill="FFFFFF"/>
        <w:spacing w:before="120" w:after="0" w:line="240" w:lineRule="auto"/>
        <w:ind w:right="0"/>
        <w:rPr>
          <w:rFonts w:cs="Arial"/>
          <w:color w:val="212529"/>
        </w:rPr>
      </w:pPr>
      <w:r>
        <w:rPr>
          <w:rFonts w:cs="Arial"/>
          <w:color w:val="212529"/>
        </w:rPr>
        <w:t>Line Width</w:t>
      </w:r>
    </w:p>
    <w:p w14:paraId="3AB7E163" w14:textId="77777777"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Width of a line should not exceed 100 characters</w:t>
      </w:r>
    </w:p>
    <w:p w14:paraId="61829076" w14:textId="77777777" w:rsidR="001363C4" w:rsidRPr="00FE4BEC" w:rsidRDefault="001363C4" w:rsidP="001363C4">
      <w:pPr>
        <w:widowControl/>
        <w:shd w:val="clear" w:color="auto" w:fill="FFFFFF"/>
        <w:spacing w:before="120" w:after="0" w:line="240" w:lineRule="auto"/>
        <w:ind w:right="0"/>
        <w:rPr>
          <w:rFonts w:cs="Arial"/>
          <w:color w:val="212529"/>
        </w:rPr>
      </w:pPr>
    </w:p>
    <w:p w14:paraId="6296C5E5" w14:textId="77777777" w:rsidR="00181AAE" w:rsidRDefault="00181AAE" w:rsidP="00181AAE">
      <w:pPr>
        <w:pStyle w:val="Heading1"/>
      </w:pPr>
      <w:bookmarkStart w:id="35" w:name="_Toc21638780"/>
      <w:r>
        <w:t>Submission</w:t>
      </w:r>
      <w:bookmarkEnd w:id="35"/>
    </w:p>
    <w:p w14:paraId="6F432AB1" w14:textId="77777777" w:rsidR="00181AAE" w:rsidRDefault="00EE41C2" w:rsidP="00181AAE">
      <w:pPr>
        <w:pStyle w:val="Heading2"/>
      </w:pPr>
      <w:bookmarkStart w:id="36" w:name="_Toc21638781"/>
      <w:r>
        <w:t>Code submission instructions</w:t>
      </w:r>
      <w:bookmarkEnd w:id="36"/>
    </w:p>
    <w:p w14:paraId="07386AD4" w14:textId="77777777" w:rsidR="00CF0C59" w:rsidRDefault="00CF0C59" w:rsidP="00CF0C59">
      <w:pPr>
        <w:pStyle w:val="Bodytext"/>
      </w:pPr>
      <w:r>
        <w:t>Once your code is evaluated by the trainer and all the issues reported by the trainer are corrected, the code needs to be submitted to the remote repository. Follow the steps below to submit the code to remote repository.</w:t>
      </w:r>
    </w:p>
    <w:p w14:paraId="4B541469" w14:textId="6BD0D6F5" w:rsidR="00CF0C59" w:rsidRDefault="00CF0C59" w:rsidP="00FC1847">
      <w:pPr>
        <w:pStyle w:val="Bodytext"/>
        <w:numPr>
          <w:ilvl w:val="0"/>
          <w:numId w:val="21"/>
        </w:numPr>
      </w:pPr>
      <w:r>
        <w:t xml:space="preserve">In Windows Explorer go to the </w:t>
      </w:r>
      <w:r w:rsidR="00821327">
        <w:t xml:space="preserve">Courier Tracking System </w:t>
      </w:r>
      <w:r>
        <w:t>folder</w:t>
      </w:r>
    </w:p>
    <w:p w14:paraId="281BF762" w14:textId="77777777" w:rsidR="00CF0C59" w:rsidRDefault="00CF0C59" w:rsidP="00FC1847">
      <w:pPr>
        <w:pStyle w:val="Bodytext"/>
        <w:numPr>
          <w:ilvl w:val="0"/>
          <w:numId w:val="21"/>
        </w:numPr>
      </w:pPr>
      <w:r>
        <w:t xml:space="preserve">Right click on the empty space in the </w:t>
      </w:r>
      <w:proofErr w:type="gramStart"/>
      <w:r>
        <w:t>right hand</w:t>
      </w:r>
      <w:proofErr w:type="gramEnd"/>
      <w:r>
        <w:t xml:space="preserve"> side of Windows Explorer and select “Git Bash here”</w:t>
      </w:r>
    </w:p>
    <w:p w14:paraId="179CB33E" w14:textId="77777777" w:rsidR="00CF0C59" w:rsidRDefault="00CF0C59" w:rsidP="00FC1847">
      <w:pPr>
        <w:pStyle w:val="Bodytext"/>
        <w:numPr>
          <w:ilvl w:val="0"/>
          <w:numId w:val="21"/>
        </w:numPr>
      </w:pPr>
      <w:r>
        <w:t>Execute the following commands</w:t>
      </w:r>
    </w:p>
    <w:p w14:paraId="0F57EA21" w14:textId="77777777" w:rsidR="00CF0C59" w:rsidRPr="00222B62" w:rsidRDefault="00CF0C59" w:rsidP="00CF0C59">
      <w:pPr>
        <w:pStyle w:val="Bodytext"/>
        <w:spacing w:before="0" w:after="0" w:line="240" w:lineRule="auto"/>
        <w:ind w:left="1440"/>
        <w:rPr>
          <w:rFonts w:cs="Arial"/>
        </w:rPr>
      </w:pPr>
      <w:r w:rsidRPr="00222B62">
        <w:rPr>
          <w:rFonts w:cs="Arial"/>
        </w:rPr>
        <w:t>To display the added or modified files</w:t>
      </w:r>
    </w:p>
    <w:p w14:paraId="32844056" w14:textId="77777777" w:rsidR="00CF0C59" w:rsidRDefault="00CF0C59" w:rsidP="00CF0C59">
      <w:pPr>
        <w:pStyle w:val="Bodytext"/>
        <w:ind w:left="1440"/>
        <w:rPr>
          <w:rFonts w:ascii="Consolas" w:hAnsi="Consolas"/>
        </w:rPr>
      </w:pPr>
      <w:r>
        <w:rPr>
          <w:rFonts w:ascii="Consolas" w:hAnsi="Consolas"/>
        </w:rPr>
        <w:t>git status</w:t>
      </w:r>
    </w:p>
    <w:p w14:paraId="79CCCF10" w14:textId="77777777" w:rsidR="00CF0C59" w:rsidRPr="00222B62" w:rsidRDefault="00CF0C59" w:rsidP="00CF0C59">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14:paraId="2AD20587" w14:textId="77777777" w:rsidR="00CF0C59" w:rsidRPr="000B4ADC" w:rsidRDefault="00CF0C59" w:rsidP="00CF0C59">
      <w:pPr>
        <w:pStyle w:val="Bodytext"/>
        <w:ind w:left="1440"/>
        <w:rPr>
          <w:rFonts w:ascii="Consolas" w:hAnsi="Consolas"/>
        </w:rPr>
      </w:pPr>
      <w:r w:rsidRPr="000B4ADC">
        <w:rPr>
          <w:rFonts w:ascii="Consolas" w:hAnsi="Consolas"/>
        </w:rPr>
        <w:t xml:space="preserve">git </w:t>
      </w:r>
      <w:proofErr w:type="gramStart"/>
      <w:r w:rsidRPr="000B4ADC">
        <w:rPr>
          <w:rFonts w:ascii="Consolas" w:hAnsi="Consolas"/>
        </w:rPr>
        <w:t>add .</w:t>
      </w:r>
      <w:proofErr w:type="gramEnd"/>
    </w:p>
    <w:p w14:paraId="0FC629CA" w14:textId="77777777" w:rsidR="00CF0C59" w:rsidRPr="00222B62" w:rsidRDefault="00CF0C59" w:rsidP="00CF0C59">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14:paraId="7301A7F4" w14:textId="77777777" w:rsidR="00CF0C59" w:rsidRDefault="00CF0C59" w:rsidP="00CF0C59">
      <w:pPr>
        <w:pStyle w:val="Bodytext"/>
        <w:ind w:left="1440"/>
        <w:rPr>
          <w:rFonts w:ascii="Consolas" w:hAnsi="Consolas"/>
        </w:rPr>
      </w:pPr>
      <w:r>
        <w:rPr>
          <w:rFonts w:ascii="Consolas" w:hAnsi="Consolas"/>
        </w:rPr>
        <w:t>git status</w:t>
      </w:r>
    </w:p>
    <w:p w14:paraId="436D1388" w14:textId="77777777" w:rsidR="00CF0C59" w:rsidRPr="00222B62" w:rsidRDefault="00CF0C59" w:rsidP="00CF0C59">
      <w:pPr>
        <w:pStyle w:val="Bodytext"/>
        <w:spacing w:before="0" w:after="0" w:line="240" w:lineRule="auto"/>
        <w:ind w:left="1440"/>
        <w:rPr>
          <w:rFonts w:cs="Arial"/>
        </w:rPr>
      </w:pPr>
      <w:r w:rsidRPr="00222B62">
        <w:rPr>
          <w:rFonts w:cs="Arial"/>
        </w:rPr>
        <w:t xml:space="preserve">To </w:t>
      </w:r>
      <w:r>
        <w:rPr>
          <w:rFonts w:cs="Arial"/>
        </w:rPr>
        <w:t>save the code to local repository</w:t>
      </w:r>
    </w:p>
    <w:p w14:paraId="5C02639F" w14:textId="77777777" w:rsidR="00CF0C59" w:rsidRPr="000B4ADC" w:rsidRDefault="00CF0C59" w:rsidP="00CF0C59">
      <w:pPr>
        <w:pStyle w:val="Bodytext"/>
        <w:ind w:left="1440"/>
        <w:rPr>
          <w:rFonts w:ascii="Consolas" w:hAnsi="Consolas"/>
        </w:rPr>
      </w:pPr>
      <w:r>
        <w:rPr>
          <w:rFonts w:ascii="Consolas" w:hAnsi="Consolas"/>
        </w:rPr>
        <w:t>git commit -m "java</w:t>
      </w:r>
      <w:r w:rsidRPr="000B4ADC">
        <w:rPr>
          <w:rFonts w:ascii="Consolas" w:hAnsi="Consolas"/>
        </w:rPr>
        <w:t>"</w:t>
      </w:r>
    </w:p>
    <w:p w14:paraId="7CDEBB06" w14:textId="77777777" w:rsidR="00CF0C59" w:rsidRPr="00222B62" w:rsidRDefault="00CF0C59" w:rsidP="00CF0C59">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14:paraId="7C3085C8" w14:textId="77777777" w:rsidR="00CF0C59" w:rsidRPr="000B4ADC" w:rsidRDefault="00CF0C59" w:rsidP="00CF0C59">
      <w:pPr>
        <w:pStyle w:val="Bodytext"/>
        <w:ind w:left="1440"/>
        <w:rPr>
          <w:rFonts w:ascii="Consolas" w:hAnsi="Consolas"/>
        </w:rPr>
      </w:pPr>
      <w:r w:rsidRPr="000B4ADC">
        <w:rPr>
          <w:rFonts w:ascii="Consolas" w:hAnsi="Consolas"/>
        </w:rPr>
        <w:lastRenderedPageBreak/>
        <w:t>git push origin master</w:t>
      </w:r>
    </w:p>
    <w:p w14:paraId="6390544F" w14:textId="77777777" w:rsidR="00CF0C59" w:rsidRDefault="00CF0C59" w:rsidP="00FC1847">
      <w:pPr>
        <w:pStyle w:val="Bodytext"/>
        <w:numPr>
          <w:ilvl w:val="0"/>
          <w:numId w:val="21"/>
        </w:numPr>
      </w:pPr>
      <w:r>
        <w:t>Successful execution of the above commands will upload the files to the server repository.</w:t>
      </w:r>
    </w:p>
    <w:p w14:paraId="1C701357" w14:textId="77777777" w:rsidR="00CF0C59" w:rsidRDefault="00CF0C59" w:rsidP="00FC1847">
      <w:pPr>
        <w:pStyle w:val="Bodytext"/>
        <w:numPr>
          <w:ilvl w:val="0"/>
          <w:numId w:val="21"/>
        </w:numPr>
      </w:pPr>
      <w:r>
        <w:t xml:space="preserve">Login into </w:t>
      </w:r>
      <w:hyperlink r:id="rId16" w:history="1">
        <w:r w:rsidRPr="006265FE">
          <w:rPr>
            <w:rStyle w:val="Hyperlink"/>
          </w:rPr>
          <w:t>https://code.cognizant.com</w:t>
        </w:r>
      </w:hyperlink>
    </w:p>
    <w:p w14:paraId="75B80655" w14:textId="57F475A9" w:rsidR="00CF0C59" w:rsidRDefault="00CF0C59" w:rsidP="00FC1847">
      <w:pPr>
        <w:pStyle w:val="Bodytext"/>
        <w:numPr>
          <w:ilvl w:val="0"/>
          <w:numId w:val="21"/>
        </w:numPr>
      </w:pPr>
      <w:r>
        <w:t xml:space="preserve">Click on the project </w:t>
      </w:r>
      <w:r w:rsidR="00821327">
        <w:t>Courier Tracking System</w:t>
      </w:r>
    </w:p>
    <w:p w14:paraId="5E0490D6" w14:textId="77777777" w:rsidR="00CF0C59" w:rsidRPr="00E90FA0" w:rsidRDefault="00CF0C59" w:rsidP="00FC1847">
      <w:pPr>
        <w:pStyle w:val="Bodytext"/>
        <w:numPr>
          <w:ilvl w:val="0"/>
          <w:numId w:val="21"/>
        </w:numPr>
      </w:pPr>
      <w:r>
        <w:t>Check if the files that are uploaded correctly with appropriate folder structure.</w:t>
      </w:r>
    </w:p>
    <w:p w14:paraId="29C2CAAD" w14:textId="77777777" w:rsidR="009A63CD" w:rsidRDefault="00E0550A" w:rsidP="00457085">
      <w:pPr>
        <w:pStyle w:val="Heading1"/>
      </w:pPr>
      <w:bookmarkStart w:id="37" w:name="_Toc21638782"/>
      <w:r w:rsidRPr="00457085">
        <w:t>C</w:t>
      </w:r>
      <w:r>
        <w:t>hange Log</w:t>
      </w:r>
      <w:bookmarkEnd w:id="37"/>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14:paraId="5374E764" w14:textId="77777777" w:rsidTr="00A40616">
        <w:tc>
          <w:tcPr>
            <w:tcW w:w="1087" w:type="dxa"/>
            <w:shd w:val="clear" w:color="auto" w:fill="FFCC99"/>
          </w:tcPr>
          <w:p w14:paraId="2BA226A1" w14:textId="77777777" w:rsidR="00E0550A" w:rsidRPr="00106E5F" w:rsidRDefault="00E0550A" w:rsidP="00457085">
            <w:pPr>
              <w:pStyle w:val="tablehead"/>
              <w:spacing w:line="240" w:lineRule="auto"/>
            </w:pPr>
          </w:p>
        </w:tc>
        <w:tc>
          <w:tcPr>
            <w:tcW w:w="7103" w:type="dxa"/>
            <w:gridSpan w:val="4"/>
            <w:shd w:val="clear" w:color="auto" w:fill="FFCC99"/>
          </w:tcPr>
          <w:p w14:paraId="6940DEF6" w14:textId="77777777" w:rsidR="00E0550A" w:rsidRPr="00106E5F" w:rsidRDefault="00E0550A" w:rsidP="00457085">
            <w:pPr>
              <w:pStyle w:val="tablehead"/>
              <w:spacing w:line="240" w:lineRule="auto"/>
            </w:pPr>
            <w:r w:rsidRPr="00106E5F">
              <w:t>Changes Made</w:t>
            </w:r>
          </w:p>
        </w:tc>
      </w:tr>
      <w:tr w:rsidR="00E0550A" w14:paraId="2972109C" w14:textId="77777777" w:rsidTr="00A40616">
        <w:tc>
          <w:tcPr>
            <w:tcW w:w="1087" w:type="dxa"/>
          </w:tcPr>
          <w:p w14:paraId="66223E8F" w14:textId="77777777"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14:paraId="28FB5C22" w14:textId="77777777" w:rsidR="00E0550A" w:rsidRPr="00106E5F" w:rsidRDefault="00E0550A" w:rsidP="00457085">
            <w:pPr>
              <w:pStyle w:val="tabletext"/>
              <w:spacing w:before="0" w:after="60"/>
              <w:ind w:left="-14" w:firstLine="14"/>
              <w:jc w:val="both"/>
              <w:rPr>
                <w:sz w:val="20"/>
              </w:rPr>
            </w:pPr>
            <w:r w:rsidRPr="00106E5F">
              <w:rPr>
                <w:sz w:val="20"/>
              </w:rPr>
              <w:t>Initial baseline created on &lt;</w:t>
            </w:r>
            <w:r>
              <w:rPr>
                <w:sz w:val="20"/>
              </w:rPr>
              <w:t>dd-Mon-</w:t>
            </w:r>
            <w:proofErr w:type="spellStart"/>
            <w:r>
              <w:rPr>
                <w:sz w:val="20"/>
              </w:rPr>
              <w:t>yy</w:t>
            </w:r>
            <w:proofErr w:type="spellEnd"/>
            <w:r w:rsidRPr="00106E5F">
              <w:rPr>
                <w:sz w:val="20"/>
              </w:rPr>
              <w:t>&gt; by &lt;Name of Author&gt;</w:t>
            </w:r>
          </w:p>
        </w:tc>
      </w:tr>
      <w:tr w:rsidR="00E0550A" w14:paraId="50043B09" w14:textId="77777777" w:rsidTr="00A40616">
        <w:trPr>
          <w:cantSplit/>
        </w:trPr>
        <w:tc>
          <w:tcPr>
            <w:tcW w:w="1087" w:type="dxa"/>
            <w:vMerge w:val="restart"/>
          </w:tcPr>
          <w:p w14:paraId="4B024302" w14:textId="77777777" w:rsidR="00E0550A" w:rsidRPr="00106E5F" w:rsidRDefault="00E0550A" w:rsidP="00457085">
            <w:pPr>
              <w:pStyle w:val="tabletext"/>
              <w:spacing w:before="0" w:after="60"/>
              <w:ind w:left="-14" w:firstLine="14"/>
              <w:jc w:val="both"/>
              <w:rPr>
                <w:sz w:val="20"/>
              </w:rPr>
            </w:pPr>
            <w:proofErr w:type="spellStart"/>
            <w:r w:rsidRPr="00106E5F">
              <w:rPr>
                <w:sz w:val="20"/>
              </w:rPr>
              <w:t>V</w:t>
            </w:r>
            <w:r w:rsidR="005670B6">
              <w:rPr>
                <w:sz w:val="20"/>
              </w:rPr>
              <w:t>x</w:t>
            </w:r>
            <w:r w:rsidRPr="00106E5F">
              <w:rPr>
                <w:sz w:val="20"/>
              </w:rPr>
              <w:t>.</w:t>
            </w:r>
            <w:proofErr w:type="gramStart"/>
            <w:r w:rsidR="005670B6">
              <w:rPr>
                <w:sz w:val="20"/>
              </w:rPr>
              <w:t>y</w:t>
            </w:r>
            <w:r>
              <w:rPr>
                <w:sz w:val="20"/>
              </w:rPr>
              <w:t>.</w:t>
            </w:r>
            <w:r w:rsidR="005670B6">
              <w:rPr>
                <w:sz w:val="20"/>
              </w:rPr>
              <w:t>z</w:t>
            </w:r>
            <w:proofErr w:type="spellEnd"/>
            <w:proofErr w:type="gramEnd"/>
          </w:p>
        </w:tc>
        <w:tc>
          <w:tcPr>
            <w:tcW w:w="7103" w:type="dxa"/>
            <w:gridSpan w:val="4"/>
          </w:tcPr>
          <w:p w14:paraId="44DF3488" w14:textId="77777777"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14:paraId="7BEDDBCE" w14:textId="77777777" w:rsidTr="00A40616">
        <w:trPr>
          <w:cantSplit/>
          <w:trHeight w:val="102"/>
        </w:trPr>
        <w:tc>
          <w:tcPr>
            <w:tcW w:w="1087" w:type="dxa"/>
            <w:vMerge/>
          </w:tcPr>
          <w:p w14:paraId="17AD93B2" w14:textId="77777777" w:rsidR="00E0550A" w:rsidRPr="00106E5F" w:rsidRDefault="00E0550A" w:rsidP="00DF4E80">
            <w:pPr>
              <w:pStyle w:val="tabletext"/>
              <w:spacing w:before="0" w:after="60"/>
              <w:ind w:left="-14" w:firstLine="14"/>
              <w:jc w:val="both"/>
              <w:rPr>
                <w:sz w:val="20"/>
              </w:rPr>
            </w:pPr>
          </w:p>
        </w:tc>
        <w:tc>
          <w:tcPr>
            <w:tcW w:w="983" w:type="dxa"/>
            <w:shd w:val="clear" w:color="auto" w:fill="FFCC99"/>
          </w:tcPr>
          <w:p w14:paraId="6EDD1964" w14:textId="77777777"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14:paraId="1FC5EF85" w14:textId="77777777"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14:paraId="43C58A28" w14:textId="77777777"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14:paraId="7F6EC9E7" w14:textId="77777777"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14:paraId="0DE4B5B7" w14:textId="77777777" w:rsidTr="00A40616">
        <w:trPr>
          <w:cantSplit/>
          <w:trHeight w:val="100"/>
        </w:trPr>
        <w:tc>
          <w:tcPr>
            <w:tcW w:w="1087" w:type="dxa"/>
            <w:vMerge/>
          </w:tcPr>
          <w:p w14:paraId="66204FF1" w14:textId="77777777" w:rsidR="00E0550A" w:rsidRPr="00106E5F" w:rsidRDefault="00E0550A" w:rsidP="00DF4E80">
            <w:pPr>
              <w:pStyle w:val="tabletext"/>
              <w:spacing w:before="0" w:after="60"/>
              <w:ind w:left="-14" w:firstLine="14"/>
              <w:jc w:val="both"/>
              <w:rPr>
                <w:sz w:val="20"/>
              </w:rPr>
            </w:pPr>
          </w:p>
        </w:tc>
        <w:tc>
          <w:tcPr>
            <w:tcW w:w="983" w:type="dxa"/>
          </w:tcPr>
          <w:p w14:paraId="2DBF0D7D" w14:textId="77777777" w:rsidR="00E0550A" w:rsidRPr="00106E5F" w:rsidRDefault="00E0550A" w:rsidP="00457085">
            <w:pPr>
              <w:pStyle w:val="tabletext"/>
              <w:spacing w:before="0" w:after="60"/>
              <w:ind w:left="-14" w:firstLine="14"/>
              <w:jc w:val="both"/>
              <w:rPr>
                <w:sz w:val="20"/>
              </w:rPr>
            </w:pPr>
          </w:p>
        </w:tc>
        <w:tc>
          <w:tcPr>
            <w:tcW w:w="1087" w:type="dxa"/>
          </w:tcPr>
          <w:p w14:paraId="6B62F1B3" w14:textId="77777777" w:rsidR="00E0550A" w:rsidRPr="00106E5F" w:rsidRDefault="00E0550A" w:rsidP="00457085">
            <w:pPr>
              <w:pStyle w:val="tabletext"/>
              <w:spacing w:before="0" w:after="60"/>
              <w:ind w:left="-14" w:firstLine="14"/>
              <w:jc w:val="both"/>
              <w:rPr>
                <w:sz w:val="20"/>
              </w:rPr>
            </w:pPr>
          </w:p>
        </w:tc>
        <w:tc>
          <w:tcPr>
            <w:tcW w:w="1098" w:type="dxa"/>
          </w:tcPr>
          <w:p w14:paraId="02F2C34E" w14:textId="77777777" w:rsidR="00E0550A" w:rsidRPr="00106E5F" w:rsidRDefault="00E0550A" w:rsidP="00457085">
            <w:pPr>
              <w:pStyle w:val="tabletext"/>
              <w:spacing w:before="0" w:after="60"/>
              <w:ind w:left="-14" w:firstLine="14"/>
              <w:jc w:val="both"/>
              <w:rPr>
                <w:sz w:val="20"/>
              </w:rPr>
            </w:pPr>
          </w:p>
        </w:tc>
        <w:tc>
          <w:tcPr>
            <w:tcW w:w="3935" w:type="dxa"/>
          </w:tcPr>
          <w:p w14:paraId="680A4E5D" w14:textId="77777777" w:rsidR="00E0550A" w:rsidRPr="00106E5F" w:rsidRDefault="00E0550A" w:rsidP="00457085">
            <w:pPr>
              <w:pStyle w:val="tabletext"/>
              <w:spacing w:before="0" w:after="60"/>
              <w:ind w:left="-14" w:firstLine="14"/>
              <w:jc w:val="both"/>
              <w:rPr>
                <w:sz w:val="20"/>
              </w:rPr>
            </w:pPr>
          </w:p>
        </w:tc>
      </w:tr>
      <w:bookmarkEnd w:id="1"/>
      <w:bookmarkEnd w:id="2"/>
      <w:bookmarkEnd w:id="3"/>
    </w:tbl>
    <w:p w14:paraId="19219836" w14:textId="77777777" w:rsidR="00222F32" w:rsidRPr="003E5C21" w:rsidRDefault="00222F32" w:rsidP="00DF4E80">
      <w:pPr>
        <w:spacing w:line="240" w:lineRule="auto"/>
      </w:pPr>
    </w:p>
    <w:sectPr w:rsidR="00222F32" w:rsidRPr="003E5C21" w:rsidSect="00BC557C">
      <w:footerReference w:type="default" r:id="rId17"/>
      <w:headerReference w:type="first" r:id="rId18"/>
      <w:footerReference w:type="first" r:id="rId19"/>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3E2B1" w14:textId="77777777" w:rsidR="005D0C36" w:rsidRDefault="005D0C36">
      <w:r>
        <w:separator/>
      </w:r>
    </w:p>
  </w:endnote>
  <w:endnote w:type="continuationSeparator" w:id="0">
    <w:p w14:paraId="2E1EB223" w14:textId="77777777" w:rsidR="005D0C36" w:rsidRDefault="005D0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686E37" w14:paraId="405321F4" w14:textId="77777777" w:rsidTr="00A40616">
      <w:trPr>
        <w:trHeight w:val="540"/>
      </w:trPr>
      <w:tc>
        <w:tcPr>
          <w:tcW w:w="7891" w:type="dxa"/>
          <w:gridSpan w:val="3"/>
          <w:shd w:val="clear" w:color="auto" w:fill="auto"/>
          <w:tcMar>
            <w:bottom w:w="115" w:type="dxa"/>
          </w:tcMar>
          <w:vAlign w:val="bottom"/>
        </w:tcPr>
        <w:p w14:paraId="095E0DB6" w14:textId="59912013" w:rsidR="00686E37" w:rsidRPr="00A40616" w:rsidRDefault="00686E37" w:rsidP="006C12CA">
          <w:pPr>
            <w:pStyle w:val="Footer"/>
            <w:tabs>
              <w:tab w:val="clear" w:pos="4320"/>
              <w:tab w:val="clear" w:pos="8640"/>
              <w:tab w:val="right" w:pos="9900"/>
            </w:tabs>
            <w:spacing w:before="0" w:after="0" w:line="240" w:lineRule="auto"/>
            <w:rPr>
              <w:sz w:val="18"/>
              <w:szCs w:val="18"/>
            </w:rPr>
          </w:pPr>
        </w:p>
      </w:tc>
      <w:tc>
        <w:tcPr>
          <w:tcW w:w="2459" w:type="dxa"/>
          <w:vMerge w:val="restart"/>
          <w:shd w:val="clear" w:color="auto" w:fill="auto"/>
          <w:vAlign w:val="bottom"/>
        </w:tcPr>
        <w:p w14:paraId="296FEF7D" w14:textId="77777777" w:rsidR="00686E37" w:rsidRDefault="00686E37"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686E37" w14:paraId="735BED00" w14:textId="77777777" w:rsidTr="00BC557C">
      <w:tc>
        <w:tcPr>
          <w:tcW w:w="1440" w:type="dxa"/>
          <w:shd w:val="clear" w:color="auto" w:fill="auto"/>
          <w:tcMar>
            <w:top w:w="115" w:type="dxa"/>
          </w:tcMar>
          <w:vAlign w:val="bottom"/>
        </w:tcPr>
        <w:p w14:paraId="265290F1" w14:textId="77777777" w:rsidR="00686E37" w:rsidRPr="00594865" w:rsidRDefault="00686E37"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15F71413" w14:textId="2EF4A44A" w:rsidR="00686E37" w:rsidRPr="00594865" w:rsidRDefault="00686E37" w:rsidP="00A40616">
          <w:pPr>
            <w:pStyle w:val="Footer"/>
            <w:tabs>
              <w:tab w:val="clear" w:pos="8640"/>
              <w:tab w:val="right" w:pos="9900"/>
            </w:tabs>
            <w:spacing w:before="0" w:after="0" w:line="240" w:lineRule="auto"/>
          </w:pPr>
          <w:r w:rsidRPr="00A40616">
            <w:rPr>
              <w:sz w:val="18"/>
              <w:szCs w:val="18"/>
            </w:rPr>
            <w:t xml:space="preserve">Project </w:t>
          </w:r>
          <w:proofErr w:type="gramStart"/>
          <w:r w:rsidRPr="00A40616">
            <w:rPr>
              <w:sz w:val="18"/>
              <w:szCs w:val="18"/>
            </w:rPr>
            <w:t>ID :</w:t>
          </w:r>
          <w:proofErr w:type="gramEnd"/>
          <w:r w:rsidRPr="00A40616">
            <w:rPr>
              <w:sz w:val="18"/>
              <w:szCs w:val="18"/>
            </w:rPr>
            <w:t xml:space="preserve"> </w:t>
          </w:r>
          <w:r w:rsidR="00993918">
            <w:rPr>
              <w:sz w:val="18"/>
              <w:szCs w:val="18"/>
            </w:rPr>
            <w:t>A036</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14:paraId="67EF3BA7" w14:textId="2685D31D" w:rsidR="00686E37" w:rsidRPr="00594865" w:rsidRDefault="00686E37"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Pr>
              <w:noProof/>
              <w:sz w:val="18"/>
              <w:szCs w:val="18"/>
            </w:rPr>
            <w:t>7</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Pr>
              <w:noProof/>
              <w:sz w:val="18"/>
              <w:szCs w:val="18"/>
            </w:rPr>
            <w:t>23</w:t>
          </w:r>
          <w:r w:rsidRPr="00A40616">
            <w:rPr>
              <w:noProof/>
              <w:sz w:val="18"/>
              <w:szCs w:val="18"/>
            </w:rPr>
            <w:fldChar w:fldCharType="end"/>
          </w:r>
        </w:p>
      </w:tc>
      <w:tc>
        <w:tcPr>
          <w:tcW w:w="2459" w:type="dxa"/>
          <w:vMerge/>
          <w:shd w:val="clear" w:color="auto" w:fill="auto"/>
        </w:tcPr>
        <w:p w14:paraId="7194DBDC" w14:textId="77777777" w:rsidR="00686E37" w:rsidRDefault="00686E37" w:rsidP="00A40616">
          <w:pPr>
            <w:pStyle w:val="Footer"/>
            <w:tabs>
              <w:tab w:val="clear" w:pos="8640"/>
              <w:tab w:val="right" w:pos="9900"/>
            </w:tabs>
            <w:spacing w:before="0" w:after="0" w:line="240" w:lineRule="auto"/>
          </w:pPr>
        </w:p>
      </w:tc>
    </w:tr>
  </w:tbl>
  <w:p w14:paraId="769D0D3C" w14:textId="77777777" w:rsidR="00686E37" w:rsidRDefault="00686E3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686E37" w14:paraId="707D158E" w14:textId="77777777" w:rsidTr="00A40616">
      <w:trPr>
        <w:trHeight w:val="540"/>
      </w:trPr>
      <w:tc>
        <w:tcPr>
          <w:tcW w:w="7891" w:type="dxa"/>
          <w:gridSpan w:val="2"/>
          <w:shd w:val="clear" w:color="auto" w:fill="auto"/>
          <w:tcMar>
            <w:bottom w:w="115" w:type="dxa"/>
          </w:tcMar>
          <w:vAlign w:val="bottom"/>
        </w:tcPr>
        <w:p w14:paraId="46115961" w14:textId="77777777" w:rsidR="00686E37" w:rsidRPr="00A40616" w:rsidRDefault="00686E37"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w:t>
          </w:r>
          <w:proofErr w:type="gramStart"/>
          <w:r w:rsidRPr="00A40616">
            <w:rPr>
              <w:sz w:val="18"/>
              <w:szCs w:val="18"/>
            </w:rPr>
            <w:t>Id :</w:t>
          </w:r>
          <w:proofErr w:type="gramEnd"/>
          <w:r w:rsidRPr="00A40616">
            <w:rPr>
              <w:sz w:val="18"/>
              <w:szCs w:val="18"/>
            </w:rPr>
            <w:t xml:space="preserve"> QTQP-TEMPW / 2.1.0 / 25-Jun-2015</w:t>
          </w:r>
        </w:p>
      </w:tc>
      <w:tc>
        <w:tcPr>
          <w:tcW w:w="2459" w:type="dxa"/>
          <w:vMerge w:val="restart"/>
          <w:shd w:val="clear" w:color="auto" w:fill="auto"/>
          <w:vAlign w:val="bottom"/>
        </w:tcPr>
        <w:p w14:paraId="54CD245A" w14:textId="77777777" w:rsidR="00686E37" w:rsidRDefault="00686E37" w:rsidP="00A40616">
          <w:pPr>
            <w:pStyle w:val="Footer"/>
            <w:tabs>
              <w:tab w:val="right" w:pos="9900"/>
            </w:tabs>
            <w:spacing w:before="0" w:after="0" w:line="240" w:lineRule="auto"/>
            <w:jc w:val="right"/>
          </w:pPr>
          <w:r>
            <w:rPr>
              <w:noProof/>
            </w:rPr>
            <w:drawing>
              <wp:inline distT="0" distB="0" distL="0" distR="0" wp14:anchorId="1F4BFB7C" wp14:editId="0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686E37" w14:paraId="1B660276" w14:textId="77777777" w:rsidTr="00A40616">
      <w:tc>
        <w:tcPr>
          <w:tcW w:w="1440" w:type="dxa"/>
          <w:shd w:val="clear" w:color="auto" w:fill="auto"/>
          <w:tcMar>
            <w:top w:w="115" w:type="dxa"/>
          </w:tcMar>
          <w:vAlign w:val="bottom"/>
        </w:tcPr>
        <w:p w14:paraId="73BD6D0C" w14:textId="77777777" w:rsidR="00686E37" w:rsidRPr="00594865" w:rsidRDefault="00686E37"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686E37" w:rsidRPr="00594865" w:rsidRDefault="00686E37" w:rsidP="00A40616">
          <w:pPr>
            <w:pStyle w:val="Footer"/>
            <w:tabs>
              <w:tab w:val="clear" w:pos="8640"/>
              <w:tab w:val="right" w:pos="9900"/>
            </w:tabs>
            <w:spacing w:before="0" w:after="0" w:line="240" w:lineRule="auto"/>
          </w:pPr>
          <w:r w:rsidRPr="00A40616">
            <w:rPr>
              <w:sz w:val="18"/>
              <w:szCs w:val="18"/>
            </w:rPr>
            <w:t xml:space="preserve">Project </w:t>
          </w:r>
          <w:proofErr w:type="gramStart"/>
          <w:r w:rsidRPr="00A40616">
            <w:rPr>
              <w:sz w:val="18"/>
              <w:szCs w:val="18"/>
            </w:rPr>
            <w:t>ID :</w:t>
          </w:r>
          <w:proofErr w:type="gramEnd"/>
          <w:r w:rsidRPr="00A40616">
            <w:rPr>
              <w:sz w:val="18"/>
              <w:szCs w:val="18"/>
            </w:rPr>
            <w:t xml:space="preserve">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1231BE67" w14:textId="77777777" w:rsidR="00686E37" w:rsidRDefault="00686E37" w:rsidP="00A40616">
          <w:pPr>
            <w:pStyle w:val="Footer"/>
            <w:tabs>
              <w:tab w:val="clear" w:pos="8640"/>
              <w:tab w:val="right" w:pos="9900"/>
            </w:tabs>
            <w:spacing w:before="0" w:after="0" w:line="240" w:lineRule="auto"/>
          </w:pPr>
        </w:p>
      </w:tc>
    </w:tr>
  </w:tbl>
  <w:p w14:paraId="36FEB5B0" w14:textId="77777777" w:rsidR="00686E37" w:rsidRPr="002B50D0" w:rsidRDefault="00686E3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6FFD6" w14:textId="77777777" w:rsidR="005D0C36" w:rsidRDefault="005D0C36">
      <w:r>
        <w:separator/>
      </w:r>
    </w:p>
  </w:footnote>
  <w:footnote w:type="continuationSeparator" w:id="0">
    <w:p w14:paraId="425FFB30" w14:textId="77777777" w:rsidR="005D0C36" w:rsidRDefault="005D0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4490A" w14:textId="77777777" w:rsidR="00686E37" w:rsidRDefault="00686E3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FE31A1E"/>
    <w:multiLevelType w:val="hybridMultilevel"/>
    <w:tmpl w:val="CD3C1FFC"/>
    <w:lvl w:ilvl="0" w:tplc="B73C1E60">
      <w:start w:val="1"/>
      <w:numFmt w:val="decimal"/>
      <w:lvlText w:val="%1."/>
      <w:lvlJc w:val="left"/>
      <w:pPr>
        <w:ind w:left="1440" w:hanging="360"/>
      </w:pPr>
      <w:rPr>
        <w:rFonts w:cs="Aria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1453EED"/>
    <w:multiLevelType w:val="hybridMultilevel"/>
    <w:tmpl w:val="0D54CCF4"/>
    <w:lvl w:ilvl="0" w:tplc="127226B0">
      <w:start w:val="1"/>
      <w:numFmt w:val="decimal"/>
      <w:lvlText w:val="%1."/>
      <w:lvlJc w:val="left"/>
      <w:pPr>
        <w:ind w:left="1440" w:hanging="360"/>
      </w:pPr>
      <w:rPr>
        <w:rFonts w:cs="Aria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E33189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1566D1E"/>
    <w:multiLevelType w:val="hybridMultilevel"/>
    <w:tmpl w:val="8DD47E92"/>
    <w:lvl w:ilvl="0" w:tplc="127226B0">
      <w:start w:val="1"/>
      <w:numFmt w:val="decimal"/>
      <w:lvlText w:val="%1."/>
      <w:lvlJc w:val="left"/>
      <w:pPr>
        <w:ind w:left="1440" w:hanging="360"/>
      </w:pPr>
      <w:rPr>
        <w:rFonts w:cs="Aria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0DE586B"/>
    <w:multiLevelType w:val="hybridMultilevel"/>
    <w:tmpl w:val="DA14E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EE61CC"/>
    <w:multiLevelType w:val="hybridMultilevel"/>
    <w:tmpl w:val="310886D2"/>
    <w:lvl w:ilvl="0" w:tplc="127226B0">
      <w:start w:val="1"/>
      <w:numFmt w:val="decimal"/>
      <w:lvlText w:val="%1."/>
      <w:lvlJc w:val="left"/>
      <w:pPr>
        <w:ind w:left="1440" w:hanging="360"/>
      </w:pPr>
      <w:rPr>
        <w:rFonts w:cs="Aria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F1280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DC101A8"/>
    <w:multiLevelType w:val="hybridMultilevel"/>
    <w:tmpl w:val="31247A68"/>
    <w:lvl w:ilvl="0" w:tplc="DD6ACF88">
      <w:start w:val="1"/>
      <w:numFmt w:val="decimal"/>
      <w:lvlText w:val="%1."/>
      <w:lvlJc w:val="left"/>
      <w:pPr>
        <w:ind w:left="1440" w:hanging="360"/>
      </w:pPr>
      <w:rPr>
        <w:rFonts w:cs="Aria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E913C50"/>
    <w:multiLevelType w:val="hybridMultilevel"/>
    <w:tmpl w:val="B814614A"/>
    <w:lvl w:ilvl="0" w:tplc="F21A8F6C">
      <w:start w:val="1"/>
      <w:numFmt w:val="decimal"/>
      <w:lvlText w:val="%1."/>
      <w:lvlJc w:val="left"/>
      <w:pPr>
        <w:ind w:left="1440" w:hanging="360"/>
      </w:pPr>
      <w:rPr>
        <w:rFonts w:cs="Aria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4107AE3"/>
    <w:multiLevelType w:val="hybridMultilevel"/>
    <w:tmpl w:val="14881222"/>
    <w:lvl w:ilvl="0" w:tplc="C8887E56">
      <w:start w:val="1"/>
      <w:numFmt w:val="decimal"/>
      <w:lvlText w:val="%1."/>
      <w:lvlJc w:val="left"/>
      <w:pPr>
        <w:ind w:left="1440" w:hanging="360"/>
      </w:pPr>
      <w:rPr>
        <w:rFonts w:cs="Aria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5287594"/>
    <w:multiLevelType w:val="hybridMultilevel"/>
    <w:tmpl w:val="DE74AD56"/>
    <w:lvl w:ilvl="0" w:tplc="AF7E03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54E3C7B"/>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AFD429D"/>
    <w:multiLevelType w:val="hybridMultilevel"/>
    <w:tmpl w:val="60003CB0"/>
    <w:lvl w:ilvl="0" w:tplc="33F8266C">
      <w:start w:val="1"/>
      <w:numFmt w:val="decimal"/>
      <w:lvlText w:val="%1."/>
      <w:lvlJc w:val="left"/>
      <w:pPr>
        <w:ind w:left="1440" w:hanging="360"/>
      </w:pPr>
      <w:rPr>
        <w:rFonts w:cs="Aria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DCD1CC7"/>
    <w:multiLevelType w:val="hybridMultilevel"/>
    <w:tmpl w:val="6E2AA8BE"/>
    <w:lvl w:ilvl="0" w:tplc="127226B0">
      <w:start w:val="1"/>
      <w:numFmt w:val="decimal"/>
      <w:lvlText w:val="%1."/>
      <w:lvlJc w:val="left"/>
      <w:pPr>
        <w:ind w:left="1440" w:hanging="360"/>
      </w:pPr>
      <w:rPr>
        <w:rFonts w:cs="Aria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53F402C"/>
    <w:multiLevelType w:val="hybridMultilevel"/>
    <w:tmpl w:val="7504B9A2"/>
    <w:lvl w:ilvl="0" w:tplc="DC86A160">
      <w:start w:val="1"/>
      <w:numFmt w:val="decimal"/>
      <w:lvlText w:val="%1."/>
      <w:lvlJc w:val="left"/>
      <w:pPr>
        <w:ind w:left="1440" w:hanging="360"/>
      </w:pPr>
      <w:rPr>
        <w:rFonts w:cs="Aria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10"/>
  </w:num>
  <w:num w:numId="17">
    <w:abstractNumId w:val="29"/>
  </w:num>
  <w:num w:numId="18">
    <w:abstractNumId w:val="21"/>
  </w:num>
  <w:num w:numId="19">
    <w:abstractNumId w:val="17"/>
  </w:num>
  <w:num w:numId="20">
    <w:abstractNumId w:val="26"/>
  </w:num>
  <w:num w:numId="21">
    <w:abstractNumId w:val="32"/>
  </w:num>
  <w:num w:numId="22">
    <w:abstractNumId w:val="19"/>
  </w:num>
  <w:num w:numId="23">
    <w:abstractNumId w:val="25"/>
  </w:num>
  <w:num w:numId="24">
    <w:abstractNumId w:val="23"/>
  </w:num>
  <w:num w:numId="25">
    <w:abstractNumId w:val="18"/>
  </w:num>
  <w:num w:numId="26">
    <w:abstractNumId w:val="13"/>
  </w:num>
  <w:num w:numId="27">
    <w:abstractNumId w:val="20"/>
  </w:num>
  <w:num w:numId="28">
    <w:abstractNumId w:val="28"/>
  </w:num>
  <w:num w:numId="29">
    <w:abstractNumId w:val="12"/>
  </w:num>
  <w:num w:numId="30">
    <w:abstractNumId w:val="24"/>
  </w:num>
  <w:num w:numId="31">
    <w:abstractNumId w:val="22"/>
  </w:num>
  <w:num w:numId="32">
    <w:abstractNumId w:val="31"/>
  </w:num>
  <w:num w:numId="33">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B83"/>
    <w:rsid w:val="0000322C"/>
    <w:rsid w:val="000038B2"/>
    <w:rsid w:val="00003961"/>
    <w:rsid w:val="00003B58"/>
    <w:rsid w:val="00004470"/>
    <w:rsid w:val="00005177"/>
    <w:rsid w:val="00005689"/>
    <w:rsid w:val="0000676D"/>
    <w:rsid w:val="00007AA1"/>
    <w:rsid w:val="00010ECE"/>
    <w:rsid w:val="000111EF"/>
    <w:rsid w:val="0001439D"/>
    <w:rsid w:val="0001672A"/>
    <w:rsid w:val="00017E6F"/>
    <w:rsid w:val="00020990"/>
    <w:rsid w:val="00026767"/>
    <w:rsid w:val="00030175"/>
    <w:rsid w:val="00031C78"/>
    <w:rsid w:val="00035742"/>
    <w:rsid w:val="00037B54"/>
    <w:rsid w:val="000433D2"/>
    <w:rsid w:val="00043499"/>
    <w:rsid w:val="00044EB7"/>
    <w:rsid w:val="00045FD3"/>
    <w:rsid w:val="00046E53"/>
    <w:rsid w:val="00046EC8"/>
    <w:rsid w:val="00050C81"/>
    <w:rsid w:val="00051119"/>
    <w:rsid w:val="000543F6"/>
    <w:rsid w:val="0005473A"/>
    <w:rsid w:val="000561DD"/>
    <w:rsid w:val="000569CD"/>
    <w:rsid w:val="000577D5"/>
    <w:rsid w:val="00062CB6"/>
    <w:rsid w:val="000652EA"/>
    <w:rsid w:val="0006592A"/>
    <w:rsid w:val="00071B85"/>
    <w:rsid w:val="00071B86"/>
    <w:rsid w:val="00072FDD"/>
    <w:rsid w:val="0007301C"/>
    <w:rsid w:val="00073CE0"/>
    <w:rsid w:val="00074F0A"/>
    <w:rsid w:val="00077C7E"/>
    <w:rsid w:val="000803ED"/>
    <w:rsid w:val="00081790"/>
    <w:rsid w:val="000841A7"/>
    <w:rsid w:val="000850D6"/>
    <w:rsid w:val="00087F56"/>
    <w:rsid w:val="00093AB7"/>
    <w:rsid w:val="00093F14"/>
    <w:rsid w:val="00095523"/>
    <w:rsid w:val="00095A4F"/>
    <w:rsid w:val="00096491"/>
    <w:rsid w:val="0009673E"/>
    <w:rsid w:val="00097580"/>
    <w:rsid w:val="000A352C"/>
    <w:rsid w:val="000A4012"/>
    <w:rsid w:val="000A4091"/>
    <w:rsid w:val="000A57ED"/>
    <w:rsid w:val="000A6213"/>
    <w:rsid w:val="000A67F4"/>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6BD2"/>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11F91"/>
    <w:rsid w:val="001120A1"/>
    <w:rsid w:val="001217F8"/>
    <w:rsid w:val="001222D6"/>
    <w:rsid w:val="00124882"/>
    <w:rsid w:val="00125E65"/>
    <w:rsid w:val="001302CD"/>
    <w:rsid w:val="00130783"/>
    <w:rsid w:val="0013185C"/>
    <w:rsid w:val="00132F0A"/>
    <w:rsid w:val="001330F5"/>
    <w:rsid w:val="00133266"/>
    <w:rsid w:val="00133AE9"/>
    <w:rsid w:val="00135C95"/>
    <w:rsid w:val="001363C4"/>
    <w:rsid w:val="00142CEE"/>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5A12"/>
    <w:rsid w:val="001671F2"/>
    <w:rsid w:val="00167BF3"/>
    <w:rsid w:val="001704B8"/>
    <w:rsid w:val="00171BAD"/>
    <w:rsid w:val="00172248"/>
    <w:rsid w:val="0017259C"/>
    <w:rsid w:val="00176505"/>
    <w:rsid w:val="00176882"/>
    <w:rsid w:val="0017769D"/>
    <w:rsid w:val="00180E0C"/>
    <w:rsid w:val="00181AAE"/>
    <w:rsid w:val="00183A59"/>
    <w:rsid w:val="00186F47"/>
    <w:rsid w:val="001877D0"/>
    <w:rsid w:val="00187E28"/>
    <w:rsid w:val="0019108F"/>
    <w:rsid w:val="00191444"/>
    <w:rsid w:val="00192A9C"/>
    <w:rsid w:val="00192AE2"/>
    <w:rsid w:val="0019384E"/>
    <w:rsid w:val="0019589D"/>
    <w:rsid w:val="001A1290"/>
    <w:rsid w:val="001A2517"/>
    <w:rsid w:val="001A3778"/>
    <w:rsid w:val="001A55F4"/>
    <w:rsid w:val="001A6454"/>
    <w:rsid w:val="001A6D81"/>
    <w:rsid w:val="001A787E"/>
    <w:rsid w:val="001A7B21"/>
    <w:rsid w:val="001B08DA"/>
    <w:rsid w:val="001B2BFB"/>
    <w:rsid w:val="001B3A35"/>
    <w:rsid w:val="001B3B98"/>
    <w:rsid w:val="001B3C9D"/>
    <w:rsid w:val="001B4558"/>
    <w:rsid w:val="001B7536"/>
    <w:rsid w:val="001C2091"/>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3D80"/>
    <w:rsid w:val="00205909"/>
    <w:rsid w:val="00205AFA"/>
    <w:rsid w:val="0020695B"/>
    <w:rsid w:val="0020707C"/>
    <w:rsid w:val="00207B82"/>
    <w:rsid w:val="002104E6"/>
    <w:rsid w:val="00210956"/>
    <w:rsid w:val="00215E62"/>
    <w:rsid w:val="00217BB9"/>
    <w:rsid w:val="00220B47"/>
    <w:rsid w:val="00220BEC"/>
    <w:rsid w:val="00222F32"/>
    <w:rsid w:val="00225399"/>
    <w:rsid w:val="002255D2"/>
    <w:rsid w:val="0023148E"/>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60855"/>
    <w:rsid w:val="00263E3E"/>
    <w:rsid w:val="00264E5A"/>
    <w:rsid w:val="00267CE2"/>
    <w:rsid w:val="00267D38"/>
    <w:rsid w:val="00271AE1"/>
    <w:rsid w:val="00271F8D"/>
    <w:rsid w:val="002730A5"/>
    <w:rsid w:val="0027338D"/>
    <w:rsid w:val="002742C9"/>
    <w:rsid w:val="00274BB5"/>
    <w:rsid w:val="0027565C"/>
    <w:rsid w:val="00275D0F"/>
    <w:rsid w:val="0027608C"/>
    <w:rsid w:val="00276285"/>
    <w:rsid w:val="00276FF2"/>
    <w:rsid w:val="0028401D"/>
    <w:rsid w:val="0028543D"/>
    <w:rsid w:val="002861E4"/>
    <w:rsid w:val="00287913"/>
    <w:rsid w:val="00287B08"/>
    <w:rsid w:val="002904B7"/>
    <w:rsid w:val="00292119"/>
    <w:rsid w:val="00292D55"/>
    <w:rsid w:val="00293DCA"/>
    <w:rsid w:val="002964E0"/>
    <w:rsid w:val="002A1A3E"/>
    <w:rsid w:val="002A3B0F"/>
    <w:rsid w:val="002A47BB"/>
    <w:rsid w:val="002A49E3"/>
    <w:rsid w:val="002A53F5"/>
    <w:rsid w:val="002B24F2"/>
    <w:rsid w:val="002B24FF"/>
    <w:rsid w:val="002B252E"/>
    <w:rsid w:val="002B49A5"/>
    <w:rsid w:val="002B50D0"/>
    <w:rsid w:val="002C081B"/>
    <w:rsid w:val="002C1589"/>
    <w:rsid w:val="002C2BC9"/>
    <w:rsid w:val="002C2E3A"/>
    <w:rsid w:val="002C3293"/>
    <w:rsid w:val="002C42DD"/>
    <w:rsid w:val="002C4ED8"/>
    <w:rsid w:val="002C60B9"/>
    <w:rsid w:val="002C62D8"/>
    <w:rsid w:val="002C6E4C"/>
    <w:rsid w:val="002D0915"/>
    <w:rsid w:val="002D2B5F"/>
    <w:rsid w:val="002D5B21"/>
    <w:rsid w:val="002D7C71"/>
    <w:rsid w:val="002E07D2"/>
    <w:rsid w:val="002E23AF"/>
    <w:rsid w:val="002E314A"/>
    <w:rsid w:val="002E37BB"/>
    <w:rsid w:val="002E4713"/>
    <w:rsid w:val="002E58A0"/>
    <w:rsid w:val="002F1F7B"/>
    <w:rsid w:val="002F1FC8"/>
    <w:rsid w:val="002F29A4"/>
    <w:rsid w:val="002F5208"/>
    <w:rsid w:val="002F61FE"/>
    <w:rsid w:val="003009AD"/>
    <w:rsid w:val="0030146F"/>
    <w:rsid w:val="0030147D"/>
    <w:rsid w:val="00303669"/>
    <w:rsid w:val="0030413F"/>
    <w:rsid w:val="0030638F"/>
    <w:rsid w:val="00306395"/>
    <w:rsid w:val="00306BF2"/>
    <w:rsid w:val="003077E3"/>
    <w:rsid w:val="00310B30"/>
    <w:rsid w:val="00314632"/>
    <w:rsid w:val="00314B50"/>
    <w:rsid w:val="003151ED"/>
    <w:rsid w:val="00316248"/>
    <w:rsid w:val="00320140"/>
    <w:rsid w:val="0032222C"/>
    <w:rsid w:val="00322D15"/>
    <w:rsid w:val="0033172F"/>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2DA0"/>
    <w:rsid w:val="003439EA"/>
    <w:rsid w:val="00345C62"/>
    <w:rsid w:val="0034602A"/>
    <w:rsid w:val="00346C72"/>
    <w:rsid w:val="00351475"/>
    <w:rsid w:val="00351A78"/>
    <w:rsid w:val="003556C4"/>
    <w:rsid w:val="003559F0"/>
    <w:rsid w:val="00356853"/>
    <w:rsid w:val="00356BDB"/>
    <w:rsid w:val="00356CEA"/>
    <w:rsid w:val="0036070C"/>
    <w:rsid w:val="003608AD"/>
    <w:rsid w:val="00361D69"/>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399F"/>
    <w:rsid w:val="00393E5B"/>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09D1"/>
    <w:rsid w:val="003C11B4"/>
    <w:rsid w:val="003C12E2"/>
    <w:rsid w:val="003C33C9"/>
    <w:rsid w:val="003C3EC0"/>
    <w:rsid w:val="003C4DE6"/>
    <w:rsid w:val="003D061C"/>
    <w:rsid w:val="003D07A6"/>
    <w:rsid w:val="003D4B40"/>
    <w:rsid w:val="003D5E26"/>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3810"/>
    <w:rsid w:val="00415297"/>
    <w:rsid w:val="00420BE8"/>
    <w:rsid w:val="00420DBE"/>
    <w:rsid w:val="004221E0"/>
    <w:rsid w:val="004231A4"/>
    <w:rsid w:val="00423E6D"/>
    <w:rsid w:val="00424B72"/>
    <w:rsid w:val="00425662"/>
    <w:rsid w:val="00425747"/>
    <w:rsid w:val="00426858"/>
    <w:rsid w:val="00426880"/>
    <w:rsid w:val="00426F53"/>
    <w:rsid w:val="004270AE"/>
    <w:rsid w:val="00427472"/>
    <w:rsid w:val="0043361A"/>
    <w:rsid w:val="00433967"/>
    <w:rsid w:val="004367E0"/>
    <w:rsid w:val="00437195"/>
    <w:rsid w:val="004373E7"/>
    <w:rsid w:val="00437B27"/>
    <w:rsid w:val="0044049D"/>
    <w:rsid w:val="00441518"/>
    <w:rsid w:val="004544F8"/>
    <w:rsid w:val="00456503"/>
    <w:rsid w:val="00457085"/>
    <w:rsid w:val="004573A0"/>
    <w:rsid w:val="0045754D"/>
    <w:rsid w:val="00460493"/>
    <w:rsid w:val="00464ABE"/>
    <w:rsid w:val="00464E6B"/>
    <w:rsid w:val="00465725"/>
    <w:rsid w:val="00467088"/>
    <w:rsid w:val="004748BD"/>
    <w:rsid w:val="00477693"/>
    <w:rsid w:val="00481826"/>
    <w:rsid w:val="00481927"/>
    <w:rsid w:val="00482B4D"/>
    <w:rsid w:val="0048513C"/>
    <w:rsid w:val="00485230"/>
    <w:rsid w:val="004853C3"/>
    <w:rsid w:val="0048579F"/>
    <w:rsid w:val="004865BF"/>
    <w:rsid w:val="00490379"/>
    <w:rsid w:val="004903EA"/>
    <w:rsid w:val="0049123A"/>
    <w:rsid w:val="00492617"/>
    <w:rsid w:val="00492B89"/>
    <w:rsid w:val="00492D39"/>
    <w:rsid w:val="00492E84"/>
    <w:rsid w:val="00495780"/>
    <w:rsid w:val="004974CB"/>
    <w:rsid w:val="004A0169"/>
    <w:rsid w:val="004A14A3"/>
    <w:rsid w:val="004A19D4"/>
    <w:rsid w:val="004A5294"/>
    <w:rsid w:val="004A6449"/>
    <w:rsid w:val="004A646E"/>
    <w:rsid w:val="004A700A"/>
    <w:rsid w:val="004B39F8"/>
    <w:rsid w:val="004B416F"/>
    <w:rsid w:val="004B600D"/>
    <w:rsid w:val="004B79BF"/>
    <w:rsid w:val="004B7EDD"/>
    <w:rsid w:val="004C1201"/>
    <w:rsid w:val="004C1491"/>
    <w:rsid w:val="004C373C"/>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4F7CDA"/>
    <w:rsid w:val="00502785"/>
    <w:rsid w:val="00502D60"/>
    <w:rsid w:val="00502D66"/>
    <w:rsid w:val="00503881"/>
    <w:rsid w:val="005055A9"/>
    <w:rsid w:val="00505EE1"/>
    <w:rsid w:val="00511A8F"/>
    <w:rsid w:val="00512B23"/>
    <w:rsid w:val="005137CE"/>
    <w:rsid w:val="005152CC"/>
    <w:rsid w:val="0052010A"/>
    <w:rsid w:val="00520C07"/>
    <w:rsid w:val="00521353"/>
    <w:rsid w:val="00521459"/>
    <w:rsid w:val="005222D6"/>
    <w:rsid w:val="005232F7"/>
    <w:rsid w:val="005236BD"/>
    <w:rsid w:val="00523B04"/>
    <w:rsid w:val="00523C48"/>
    <w:rsid w:val="00523E51"/>
    <w:rsid w:val="0052679B"/>
    <w:rsid w:val="00532882"/>
    <w:rsid w:val="00533ADF"/>
    <w:rsid w:val="00534EC1"/>
    <w:rsid w:val="00535710"/>
    <w:rsid w:val="005379DA"/>
    <w:rsid w:val="00537A4D"/>
    <w:rsid w:val="00537CA4"/>
    <w:rsid w:val="00537FAA"/>
    <w:rsid w:val="005402EF"/>
    <w:rsid w:val="00541564"/>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69A4"/>
    <w:rsid w:val="005670B6"/>
    <w:rsid w:val="005671F1"/>
    <w:rsid w:val="005675BA"/>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A7DB6"/>
    <w:rsid w:val="005B1C6E"/>
    <w:rsid w:val="005B29F5"/>
    <w:rsid w:val="005B2F59"/>
    <w:rsid w:val="005B32D2"/>
    <w:rsid w:val="005B3C66"/>
    <w:rsid w:val="005B3E58"/>
    <w:rsid w:val="005B4289"/>
    <w:rsid w:val="005B4576"/>
    <w:rsid w:val="005B74EA"/>
    <w:rsid w:val="005C0BF2"/>
    <w:rsid w:val="005C3822"/>
    <w:rsid w:val="005C3940"/>
    <w:rsid w:val="005C7812"/>
    <w:rsid w:val="005C7A28"/>
    <w:rsid w:val="005D0047"/>
    <w:rsid w:val="005D06D9"/>
    <w:rsid w:val="005D0701"/>
    <w:rsid w:val="005D0C36"/>
    <w:rsid w:val="005D0E9E"/>
    <w:rsid w:val="005D19AC"/>
    <w:rsid w:val="005D235F"/>
    <w:rsid w:val="005D2A30"/>
    <w:rsid w:val="005D3302"/>
    <w:rsid w:val="005D6ABB"/>
    <w:rsid w:val="005D7267"/>
    <w:rsid w:val="005D78E0"/>
    <w:rsid w:val="005E29EC"/>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07839"/>
    <w:rsid w:val="00610668"/>
    <w:rsid w:val="00611041"/>
    <w:rsid w:val="0061236B"/>
    <w:rsid w:val="0061302D"/>
    <w:rsid w:val="00623C14"/>
    <w:rsid w:val="00623CE1"/>
    <w:rsid w:val="00623E82"/>
    <w:rsid w:val="0062451E"/>
    <w:rsid w:val="0062486B"/>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383F"/>
    <w:rsid w:val="00664894"/>
    <w:rsid w:val="00665D06"/>
    <w:rsid w:val="00666796"/>
    <w:rsid w:val="006708D4"/>
    <w:rsid w:val="00674E22"/>
    <w:rsid w:val="00676348"/>
    <w:rsid w:val="00677948"/>
    <w:rsid w:val="00677FF0"/>
    <w:rsid w:val="00680731"/>
    <w:rsid w:val="006817B0"/>
    <w:rsid w:val="00683C60"/>
    <w:rsid w:val="006850FA"/>
    <w:rsid w:val="00686E37"/>
    <w:rsid w:val="0068717E"/>
    <w:rsid w:val="00687698"/>
    <w:rsid w:val="00687D73"/>
    <w:rsid w:val="00690958"/>
    <w:rsid w:val="006924FC"/>
    <w:rsid w:val="00696D6F"/>
    <w:rsid w:val="00696E7C"/>
    <w:rsid w:val="00697F96"/>
    <w:rsid w:val="006A00C7"/>
    <w:rsid w:val="006A1C43"/>
    <w:rsid w:val="006A2081"/>
    <w:rsid w:val="006A247F"/>
    <w:rsid w:val="006B0754"/>
    <w:rsid w:val="006B153E"/>
    <w:rsid w:val="006B1C39"/>
    <w:rsid w:val="006B2074"/>
    <w:rsid w:val="006B2B25"/>
    <w:rsid w:val="006B41EC"/>
    <w:rsid w:val="006B4270"/>
    <w:rsid w:val="006B42D8"/>
    <w:rsid w:val="006B749E"/>
    <w:rsid w:val="006C12CA"/>
    <w:rsid w:val="006C1E3B"/>
    <w:rsid w:val="006C2D2F"/>
    <w:rsid w:val="006C35E8"/>
    <w:rsid w:val="006C4C0C"/>
    <w:rsid w:val="006C56F0"/>
    <w:rsid w:val="006C674F"/>
    <w:rsid w:val="006C7826"/>
    <w:rsid w:val="006D01FF"/>
    <w:rsid w:val="006D041E"/>
    <w:rsid w:val="006D0C02"/>
    <w:rsid w:val="006D0C84"/>
    <w:rsid w:val="006D2E2C"/>
    <w:rsid w:val="006D497A"/>
    <w:rsid w:val="006D5142"/>
    <w:rsid w:val="006D65F6"/>
    <w:rsid w:val="006E0826"/>
    <w:rsid w:val="006E20AC"/>
    <w:rsid w:val="006E2ACA"/>
    <w:rsid w:val="006E36A0"/>
    <w:rsid w:val="006E47D3"/>
    <w:rsid w:val="006E5BB0"/>
    <w:rsid w:val="006E7650"/>
    <w:rsid w:val="006E7BB8"/>
    <w:rsid w:val="006F2C68"/>
    <w:rsid w:val="006F30D7"/>
    <w:rsid w:val="006F5101"/>
    <w:rsid w:val="006F5B26"/>
    <w:rsid w:val="006F609A"/>
    <w:rsid w:val="0070027C"/>
    <w:rsid w:val="00701B9D"/>
    <w:rsid w:val="0070279E"/>
    <w:rsid w:val="0070531C"/>
    <w:rsid w:val="007054E3"/>
    <w:rsid w:val="00707590"/>
    <w:rsid w:val="00710BCA"/>
    <w:rsid w:val="007118EC"/>
    <w:rsid w:val="00711AF7"/>
    <w:rsid w:val="00716C14"/>
    <w:rsid w:val="00723AB9"/>
    <w:rsid w:val="0072461F"/>
    <w:rsid w:val="00724BA9"/>
    <w:rsid w:val="00725178"/>
    <w:rsid w:val="00726281"/>
    <w:rsid w:val="00730E7F"/>
    <w:rsid w:val="0073281D"/>
    <w:rsid w:val="0073444F"/>
    <w:rsid w:val="00734BCF"/>
    <w:rsid w:val="00735287"/>
    <w:rsid w:val="007358C2"/>
    <w:rsid w:val="00735AAE"/>
    <w:rsid w:val="00735D11"/>
    <w:rsid w:val="00742081"/>
    <w:rsid w:val="0074265A"/>
    <w:rsid w:val="00745FA2"/>
    <w:rsid w:val="00746284"/>
    <w:rsid w:val="00746B18"/>
    <w:rsid w:val="0075144C"/>
    <w:rsid w:val="00751FAC"/>
    <w:rsid w:val="007617B7"/>
    <w:rsid w:val="00762AF9"/>
    <w:rsid w:val="00764176"/>
    <w:rsid w:val="0077023A"/>
    <w:rsid w:val="0077342D"/>
    <w:rsid w:val="007762D0"/>
    <w:rsid w:val="007767E4"/>
    <w:rsid w:val="00777A56"/>
    <w:rsid w:val="007811BD"/>
    <w:rsid w:val="007821FF"/>
    <w:rsid w:val="00782495"/>
    <w:rsid w:val="0078300D"/>
    <w:rsid w:val="0078306E"/>
    <w:rsid w:val="00783E35"/>
    <w:rsid w:val="00784E22"/>
    <w:rsid w:val="007865B9"/>
    <w:rsid w:val="00790A82"/>
    <w:rsid w:val="00791A82"/>
    <w:rsid w:val="00793858"/>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C1CCF"/>
    <w:rsid w:val="007C7FFD"/>
    <w:rsid w:val="007D41C9"/>
    <w:rsid w:val="007D766E"/>
    <w:rsid w:val="007D77AE"/>
    <w:rsid w:val="007D786B"/>
    <w:rsid w:val="007E0B50"/>
    <w:rsid w:val="007E194E"/>
    <w:rsid w:val="007E2B3A"/>
    <w:rsid w:val="007E54B1"/>
    <w:rsid w:val="007E60C6"/>
    <w:rsid w:val="007E6EEF"/>
    <w:rsid w:val="007E6FCA"/>
    <w:rsid w:val="007F098D"/>
    <w:rsid w:val="007F2E72"/>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1327"/>
    <w:rsid w:val="00824205"/>
    <w:rsid w:val="00824BC3"/>
    <w:rsid w:val="00825D45"/>
    <w:rsid w:val="008261F7"/>
    <w:rsid w:val="00826CFC"/>
    <w:rsid w:val="00826E55"/>
    <w:rsid w:val="00830EA5"/>
    <w:rsid w:val="008313F6"/>
    <w:rsid w:val="00835656"/>
    <w:rsid w:val="0083568D"/>
    <w:rsid w:val="00835B21"/>
    <w:rsid w:val="00836137"/>
    <w:rsid w:val="00836373"/>
    <w:rsid w:val="00840D5C"/>
    <w:rsid w:val="00841026"/>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3C9"/>
    <w:rsid w:val="00862905"/>
    <w:rsid w:val="008634D7"/>
    <w:rsid w:val="0087141B"/>
    <w:rsid w:val="00872463"/>
    <w:rsid w:val="008750A7"/>
    <w:rsid w:val="00875F16"/>
    <w:rsid w:val="00880569"/>
    <w:rsid w:val="00880EC8"/>
    <w:rsid w:val="00882185"/>
    <w:rsid w:val="00884FA8"/>
    <w:rsid w:val="0088589C"/>
    <w:rsid w:val="00885C43"/>
    <w:rsid w:val="00886353"/>
    <w:rsid w:val="00886BDC"/>
    <w:rsid w:val="00887F17"/>
    <w:rsid w:val="00891D50"/>
    <w:rsid w:val="008924FD"/>
    <w:rsid w:val="00894DFA"/>
    <w:rsid w:val="008955D1"/>
    <w:rsid w:val="00895B8E"/>
    <w:rsid w:val="00896764"/>
    <w:rsid w:val="0089744D"/>
    <w:rsid w:val="008A0923"/>
    <w:rsid w:val="008A0AEA"/>
    <w:rsid w:val="008A1C47"/>
    <w:rsid w:val="008A2223"/>
    <w:rsid w:val="008A3B83"/>
    <w:rsid w:val="008A51C2"/>
    <w:rsid w:val="008A7AA6"/>
    <w:rsid w:val="008B4106"/>
    <w:rsid w:val="008B5792"/>
    <w:rsid w:val="008B6113"/>
    <w:rsid w:val="008B6123"/>
    <w:rsid w:val="008C0776"/>
    <w:rsid w:val="008C2068"/>
    <w:rsid w:val="008C20AE"/>
    <w:rsid w:val="008C227B"/>
    <w:rsid w:val="008C3094"/>
    <w:rsid w:val="008C34D0"/>
    <w:rsid w:val="008C5EE5"/>
    <w:rsid w:val="008C7252"/>
    <w:rsid w:val="008D290A"/>
    <w:rsid w:val="008D2ACD"/>
    <w:rsid w:val="008D2EC2"/>
    <w:rsid w:val="008D318D"/>
    <w:rsid w:val="008D3598"/>
    <w:rsid w:val="008D5A9E"/>
    <w:rsid w:val="008D77AB"/>
    <w:rsid w:val="008E3881"/>
    <w:rsid w:val="008E477D"/>
    <w:rsid w:val="008E633D"/>
    <w:rsid w:val="008E694A"/>
    <w:rsid w:val="008E7423"/>
    <w:rsid w:val="008E7E43"/>
    <w:rsid w:val="008F0708"/>
    <w:rsid w:val="008F0C23"/>
    <w:rsid w:val="008F11C0"/>
    <w:rsid w:val="00901641"/>
    <w:rsid w:val="0090194A"/>
    <w:rsid w:val="00903FD5"/>
    <w:rsid w:val="0090687F"/>
    <w:rsid w:val="0090735F"/>
    <w:rsid w:val="0091091B"/>
    <w:rsid w:val="0091138C"/>
    <w:rsid w:val="0091232D"/>
    <w:rsid w:val="009128FE"/>
    <w:rsid w:val="00913202"/>
    <w:rsid w:val="009143DF"/>
    <w:rsid w:val="00914C38"/>
    <w:rsid w:val="0091626B"/>
    <w:rsid w:val="00916E4B"/>
    <w:rsid w:val="00917445"/>
    <w:rsid w:val="0091793B"/>
    <w:rsid w:val="00917E19"/>
    <w:rsid w:val="00920C2C"/>
    <w:rsid w:val="0092351A"/>
    <w:rsid w:val="0092382C"/>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1C9B"/>
    <w:rsid w:val="009531FA"/>
    <w:rsid w:val="00953283"/>
    <w:rsid w:val="00953A0A"/>
    <w:rsid w:val="00954F50"/>
    <w:rsid w:val="00954F6B"/>
    <w:rsid w:val="00956D12"/>
    <w:rsid w:val="00957632"/>
    <w:rsid w:val="009601AE"/>
    <w:rsid w:val="00961366"/>
    <w:rsid w:val="00963008"/>
    <w:rsid w:val="00964A1A"/>
    <w:rsid w:val="00964E2C"/>
    <w:rsid w:val="009669A8"/>
    <w:rsid w:val="009706C5"/>
    <w:rsid w:val="00974863"/>
    <w:rsid w:val="0097668A"/>
    <w:rsid w:val="00977135"/>
    <w:rsid w:val="009771EB"/>
    <w:rsid w:val="00977987"/>
    <w:rsid w:val="00980C2E"/>
    <w:rsid w:val="00981E56"/>
    <w:rsid w:val="00984596"/>
    <w:rsid w:val="009846C0"/>
    <w:rsid w:val="009859F6"/>
    <w:rsid w:val="0098685A"/>
    <w:rsid w:val="00987D2C"/>
    <w:rsid w:val="00993918"/>
    <w:rsid w:val="00993C85"/>
    <w:rsid w:val="0099574D"/>
    <w:rsid w:val="009A1070"/>
    <w:rsid w:val="009A12EC"/>
    <w:rsid w:val="009A2B27"/>
    <w:rsid w:val="009A31AD"/>
    <w:rsid w:val="009A46D1"/>
    <w:rsid w:val="009A583F"/>
    <w:rsid w:val="009A63CD"/>
    <w:rsid w:val="009B7985"/>
    <w:rsid w:val="009C234F"/>
    <w:rsid w:val="009C4118"/>
    <w:rsid w:val="009C5016"/>
    <w:rsid w:val="009C542F"/>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1D6C"/>
    <w:rsid w:val="00A0401B"/>
    <w:rsid w:val="00A04B30"/>
    <w:rsid w:val="00A04B46"/>
    <w:rsid w:val="00A05C52"/>
    <w:rsid w:val="00A06EF2"/>
    <w:rsid w:val="00A0767E"/>
    <w:rsid w:val="00A10E88"/>
    <w:rsid w:val="00A1132D"/>
    <w:rsid w:val="00A115E7"/>
    <w:rsid w:val="00A11D9C"/>
    <w:rsid w:val="00A16711"/>
    <w:rsid w:val="00A169F6"/>
    <w:rsid w:val="00A16B32"/>
    <w:rsid w:val="00A17235"/>
    <w:rsid w:val="00A179D4"/>
    <w:rsid w:val="00A218A9"/>
    <w:rsid w:val="00A22245"/>
    <w:rsid w:val="00A26FC4"/>
    <w:rsid w:val="00A31D03"/>
    <w:rsid w:val="00A33689"/>
    <w:rsid w:val="00A34458"/>
    <w:rsid w:val="00A3755B"/>
    <w:rsid w:val="00A400FB"/>
    <w:rsid w:val="00A40616"/>
    <w:rsid w:val="00A40730"/>
    <w:rsid w:val="00A45744"/>
    <w:rsid w:val="00A463B2"/>
    <w:rsid w:val="00A469D5"/>
    <w:rsid w:val="00A46E2B"/>
    <w:rsid w:val="00A47071"/>
    <w:rsid w:val="00A5060C"/>
    <w:rsid w:val="00A518FB"/>
    <w:rsid w:val="00A528C2"/>
    <w:rsid w:val="00A52DE1"/>
    <w:rsid w:val="00A5312D"/>
    <w:rsid w:val="00A531DD"/>
    <w:rsid w:val="00A536DA"/>
    <w:rsid w:val="00A53D30"/>
    <w:rsid w:val="00A54121"/>
    <w:rsid w:val="00A547CF"/>
    <w:rsid w:val="00A57D72"/>
    <w:rsid w:val="00A57F81"/>
    <w:rsid w:val="00A607A8"/>
    <w:rsid w:val="00A6127E"/>
    <w:rsid w:val="00A6325C"/>
    <w:rsid w:val="00A6580F"/>
    <w:rsid w:val="00A664EA"/>
    <w:rsid w:val="00A671BD"/>
    <w:rsid w:val="00A675E7"/>
    <w:rsid w:val="00A73C58"/>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041"/>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A63"/>
    <w:rsid w:val="00AD6B31"/>
    <w:rsid w:val="00AE4E97"/>
    <w:rsid w:val="00AE636E"/>
    <w:rsid w:val="00AE63E6"/>
    <w:rsid w:val="00AF080B"/>
    <w:rsid w:val="00AF0D14"/>
    <w:rsid w:val="00AF0D68"/>
    <w:rsid w:val="00AF2944"/>
    <w:rsid w:val="00AF3916"/>
    <w:rsid w:val="00AF41BB"/>
    <w:rsid w:val="00AF4B20"/>
    <w:rsid w:val="00B00581"/>
    <w:rsid w:val="00B03199"/>
    <w:rsid w:val="00B0462C"/>
    <w:rsid w:val="00B06BBB"/>
    <w:rsid w:val="00B107EF"/>
    <w:rsid w:val="00B10924"/>
    <w:rsid w:val="00B14258"/>
    <w:rsid w:val="00B1489E"/>
    <w:rsid w:val="00B175B2"/>
    <w:rsid w:val="00B2231B"/>
    <w:rsid w:val="00B226D9"/>
    <w:rsid w:val="00B2346F"/>
    <w:rsid w:val="00B24108"/>
    <w:rsid w:val="00B27DD0"/>
    <w:rsid w:val="00B32537"/>
    <w:rsid w:val="00B32900"/>
    <w:rsid w:val="00B36185"/>
    <w:rsid w:val="00B36528"/>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69B"/>
    <w:rsid w:val="00B74726"/>
    <w:rsid w:val="00B75EB3"/>
    <w:rsid w:val="00B76AE0"/>
    <w:rsid w:val="00B76D93"/>
    <w:rsid w:val="00B81C3E"/>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2AEA"/>
    <w:rsid w:val="00BB48E1"/>
    <w:rsid w:val="00BC0B99"/>
    <w:rsid w:val="00BC0E47"/>
    <w:rsid w:val="00BC165C"/>
    <w:rsid w:val="00BC557C"/>
    <w:rsid w:val="00BC6B5C"/>
    <w:rsid w:val="00BC7869"/>
    <w:rsid w:val="00BD064F"/>
    <w:rsid w:val="00BD26B7"/>
    <w:rsid w:val="00BD7101"/>
    <w:rsid w:val="00BD7D24"/>
    <w:rsid w:val="00BE078D"/>
    <w:rsid w:val="00BE230E"/>
    <w:rsid w:val="00BE53E8"/>
    <w:rsid w:val="00BF0512"/>
    <w:rsid w:val="00BF41DB"/>
    <w:rsid w:val="00BF4B43"/>
    <w:rsid w:val="00BF54F3"/>
    <w:rsid w:val="00C0092E"/>
    <w:rsid w:val="00C01429"/>
    <w:rsid w:val="00C01D89"/>
    <w:rsid w:val="00C05065"/>
    <w:rsid w:val="00C06706"/>
    <w:rsid w:val="00C07C81"/>
    <w:rsid w:val="00C10C5B"/>
    <w:rsid w:val="00C121D0"/>
    <w:rsid w:val="00C1323C"/>
    <w:rsid w:val="00C1382E"/>
    <w:rsid w:val="00C13D75"/>
    <w:rsid w:val="00C154F0"/>
    <w:rsid w:val="00C15676"/>
    <w:rsid w:val="00C15A6A"/>
    <w:rsid w:val="00C20983"/>
    <w:rsid w:val="00C22CFE"/>
    <w:rsid w:val="00C22EEA"/>
    <w:rsid w:val="00C25146"/>
    <w:rsid w:val="00C258A9"/>
    <w:rsid w:val="00C25BC6"/>
    <w:rsid w:val="00C26F3E"/>
    <w:rsid w:val="00C308A7"/>
    <w:rsid w:val="00C30D8D"/>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00F"/>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9CB"/>
    <w:rsid w:val="00C76AF4"/>
    <w:rsid w:val="00C81450"/>
    <w:rsid w:val="00C82428"/>
    <w:rsid w:val="00C82B8B"/>
    <w:rsid w:val="00C831D8"/>
    <w:rsid w:val="00C85194"/>
    <w:rsid w:val="00C87498"/>
    <w:rsid w:val="00C9075C"/>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C6022"/>
    <w:rsid w:val="00CC60B4"/>
    <w:rsid w:val="00CD02E1"/>
    <w:rsid w:val="00CD29C1"/>
    <w:rsid w:val="00CD3857"/>
    <w:rsid w:val="00CD3B20"/>
    <w:rsid w:val="00CD5851"/>
    <w:rsid w:val="00CE132D"/>
    <w:rsid w:val="00CE28CE"/>
    <w:rsid w:val="00CE5804"/>
    <w:rsid w:val="00CF0C59"/>
    <w:rsid w:val="00CF3084"/>
    <w:rsid w:val="00CF43DA"/>
    <w:rsid w:val="00CF4AC6"/>
    <w:rsid w:val="00CF4D17"/>
    <w:rsid w:val="00CF548F"/>
    <w:rsid w:val="00CF74FE"/>
    <w:rsid w:val="00D021A5"/>
    <w:rsid w:val="00D053E8"/>
    <w:rsid w:val="00D07D20"/>
    <w:rsid w:val="00D14C17"/>
    <w:rsid w:val="00D1706B"/>
    <w:rsid w:val="00D1765D"/>
    <w:rsid w:val="00D20740"/>
    <w:rsid w:val="00D20CD3"/>
    <w:rsid w:val="00D21762"/>
    <w:rsid w:val="00D23845"/>
    <w:rsid w:val="00D23E8F"/>
    <w:rsid w:val="00D24432"/>
    <w:rsid w:val="00D24D72"/>
    <w:rsid w:val="00D26685"/>
    <w:rsid w:val="00D27007"/>
    <w:rsid w:val="00D31F1E"/>
    <w:rsid w:val="00D342B2"/>
    <w:rsid w:val="00D34408"/>
    <w:rsid w:val="00D367A5"/>
    <w:rsid w:val="00D377A7"/>
    <w:rsid w:val="00D427FE"/>
    <w:rsid w:val="00D436A3"/>
    <w:rsid w:val="00D45DE6"/>
    <w:rsid w:val="00D474FC"/>
    <w:rsid w:val="00D5065D"/>
    <w:rsid w:val="00D51559"/>
    <w:rsid w:val="00D5370F"/>
    <w:rsid w:val="00D53881"/>
    <w:rsid w:val="00D53E12"/>
    <w:rsid w:val="00D55C91"/>
    <w:rsid w:val="00D55F46"/>
    <w:rsid w:val="00D56278"/>
    <w:rsid w:val="00D57188"/>
    <w:rsid w:val="00D60122"/>
    <w:rsid w:val="00D65FD1"/>
    <w:rsid w:val="00D6616A"/>
    <w:rsid w:val="00D6632A"/>
    <w:rsid w:val="00D67352"/>
    <w:rsid w:val="00D67668"/>
    <w:rsid w:val="00D70116"/>
    <w:rsid w:val="00D73C43"/>
    <w:rsid w:val="00D74643"/>
    <w:rsid w:val="00D7529A"/>
    <w:rsid w:val="00D75655"/>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B797A"/>
    <w:rsid w:val="00DC1A39"/>
    <w:rsid w:val="00DC1C67"/>
    <w:rsid w:val="00DC217C"/>
    <w:rsid w:val="00DC2C0E"/>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07220"/>
    <w:rsid w:val="00E100AF"/>
    <w:rsid w:val="00E110CF"/>
    <w:rsid w:val="00E13FCD"/>
    <w:rsid w:val="00E14F44"/>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517DD"/>
    <w:rsid w:val="00E52B7B"/>
    <w:rsid w:val="00E52E36"/>
    <w:rsid w:val="00E543F9"/>
    <w:rsid w:val="00E54CE9"/>
    <w:rsid w:val="00E57162"/>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4F6B"/>
    <w:rsid w:val="00E8629C"/>
    <w:rsid w:val="00E86CA6"/>
    <w:rsid w:val="00E9171E"/>
    <w:rsid w:val="00E925C8"/>
    <w:rsid w:val="00E92869"/>
    <w:rsid w:val="00E975DF"/>
    <w:rsid w:val="00EA1B45"/>
    <w:rsid w:val="00EA274D"/>
    <w:rsid w:val="00EA2A3C"/>
    <w:rsid w:val="00EA520C"/>
    <w:rsid w:val="00EA5F7B"/>
    <w:rsid w:val="00EB1835"/>
    <w:rsid w:val="00EB1BE0"/>
    <w:rsid w:val="00EB2583"/>
    <w:rsid w:val="00EB31F9"/>
    <w:rsid w:val="00EB39F1"/>
    <w:rsid w:val="00EB41B3"/>
    <w:rsid w:val="00EB5027"/>
    <w:rsid w:val="00EB7735"/>
    <w:rsid w:val="00EB7DCB"/>
    <w:rsid w:val="00EC0804"/>
    <w:rsid w:val="00EC09F9"/>
    <w:rsid w:val="00EC40F6"/>
    <w:rsid w:val="00EC49BC"/>
    <w:rsid w:val="00EC77B8"/>
    <w:rsid w:val="00ED0AE1"/>
    <w:rsid w:val="00ED15A4"/>
    <w:rsid w:val="00ED5E23"/>
    <w:rsid w:val="00ED6EED"/>
    <w:rsid w:val="00ED72BC"/>
    <w:rsid w:val="00EE1A1C"/>
    <w:rsid w:val="00EE1EFB"/>
    <w:rsid w:val="00EE22A4"/>
    <w:rsid w:val="00EE267A"/>
    <w:rsid w:val="00EE33CF"/>
    <w:rsid w:val="00EE4189"/>
    <w:rsid w:val="00EE41C2"/>
    <w:rsid w:val="00EE4F22"/>
    <w:rsid w:val="00EE5B1B"/>
    <w:rsid w:val="00EF08F8"/>
    <w:rsid w:val="00EF161A"/>
    <w:rsid w:val="00EF2CCF"/>
    <w:rsid w:val="00EF3096"/>
    <w:rsid w:val="00EF4CD8"/>
    <w:rsid w:val="00EF5590"/>
    <w:rsid w:val="00EF5BE6"/>
    <w:rsid w:val="00EF6BD8"/>
    <w:rsid w:val="00EF7E1A"/>
    <w:rsid w:val="00F04E5A"/>
    <w:rsid w:val="00F0508D"/>
    <w:rsid w:val="00F05F85"/>
    <w:rsid w:val="00F06E62"/>
    <w:rsid w:val="00F07A3E"/>
    <w:rsid w:val="00F10364"/>
    <w:rsid w:val="00F1122F"/>
    <w:rsid w:val="00F118C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52D5"/>
    <w:rsid w:val="00F74966"/>
    <w:rsid w:val="00F775EC"/>
    <w:rsid w:val="00F77DD8"/>
    <w:rsid w:val="00F80EBB"/>
    <w:rsid w:val="00F81000"/>
    <w:rsid w:val="00F827C4"/>
    <w:rsid w:val="00F829D4"/>
    <w:rsid w:val="00F849CB"/>
    <w:rsid w:val="00F84E2A"/>
    <w:rsid w:val="00F86173"/>
    <w:rsid w:val="00F92101"/>
    <w:rsid w:val="00F92523"/>
    <w:rsid w:val="00F928C6"/>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24C9"/>
    <w:rsid w:val="00FB31E9"/>
    <w:rsid w:val="00FB4C02"/>
    <w:rsid w:val="00FC1847"/>
    <w:rsid w:val="00FC22EC"/>
    <w:rsid w:val="00FC2312"/>
    <w:rsid w:val="00FC3B84"/>
    <w:rsid w:val="00FC4E14"/>
    <w:rsid w:val="00FC609A"/>
    <w:rsid w:val="00FC680C"/>
    <w:rsid w:val="00FC690A"/>
    <w:rsid w:val="00FD14CB"/>
    <w:rsid w:val="00FD2532"/>
    <w:rsid w:val="00FD438B"/>
    <w:rsid w:val="00FD7354"/>
    <w:rsid w:val="00FE099B"/>
    <w:rsid w:val="00FE1009"/>
    <w:rsid w:val="00FE129B"/>
    <w:rsid w:val="00FE1F96"/>
    <w:rsid w:val="00FE278F"/>
    <w:rsid w:val="00FE780A"/>
    <w:rsid w:val="00FF1D83"/>
    <w:rsid w:val="00FF2EE0"/>
    <w:rsid w:val="00FF34D3"/>
    <w:rsid w:val="00FF4236"/>
    <w:rsid w:val="00FF6D6A"/>
    <w:rsid w:val="17B4C8B9"/>
    <w:rsid w:val="1F34F5CA"/>
    <w:rsid w:val="38879409"/>
    <w:rsid w:val="54C05A07"/>
    <w:rsid w:val="69184217"/>
    <w:rsid w:val="7EB3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B084BD"/>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ode.cognizant.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de.cognizan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9" ma:contentTypeDescription="Create a new document." ma:contentTypeScope="" ma:versionID="7546354fa6eadbdb121c3e0b1817e8b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69fdccfeacc47ed93e777095cd80702b"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0A3588-D2F1-42EB-AADC-51068FEB0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A81A1F-A12B-4FB2-9151-3A60C36B7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672</TotalTime>
  <Pages>31</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Anshul bais</cp:lastModifiedBy>
  <cp:revision>89</cp:revision>
  <cp:lastPrinted>2022-01-17T06:48:00Z</cp:lastPrinted>
  <dcterms:created xsi:type="dcterms:W3CDTF">2019-05-03T12:51:00Z</dcterms:created>
  <dcterms:modified xsi:type="dcterms:W3CDTF">2022-01-17T14:47:00Z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0x0101007A9C735C9F3CD54A948D0AD38DF112BF</vt:lpwstr>
  </property>
  <property fmtid="{D5CDD505-2E9C-101B-9397-08002B2CF9AE}" pid="5" name="Order">
    <vt:r8>2343800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ies>
</file>